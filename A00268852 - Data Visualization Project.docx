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2F2B7057" w14:textId="77777777" w:rsidTr="004B7E44">
        <w:trPr>
          <w:trHeight w:val="2536"/>
        </w:trPr>
        <w:tc>
          <w:tcPr>
            <w:tcW w:w="8541" w:type="dxa"/>
            <w:tcBorders>
              <w:top w:val="nil"/>
              <w:left w:val="nil"/>
              <w:bottom w:val="nil"/>
              <w:right w:val="nil"/>
            </w:tcBorders>
          </w:tcPr>
          <w:p w14:paraId="2782B4A8" w14:textId="6EB6D559" w:rsidR="004B7E44" w:rsidRDefault="004B7E44" w:rsidP="004B7E44">
            <w:r>
              <w:rPr>
                <w:noProof/>
              </w:rPr>
              <mc:AlternateContent>
                <mc:Choice Requires="wps">
                  <w:drawing>
                    <wp:inline distT="0" distB="0" distL="0" distR="0" wp14:anchorId="2BFCED44" wp14:editId="1DBCBE5C">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4EFECED9" w14:textId="4B30B381" w:rsidR="00695886" w:rsidRPr="00E04EB7" w:rsidRDefault="00695886" w:rsidP="004B7E44">
                                  <w:pPr>
                                    <w:pStyle w:val="Title"/>
                                    <w:rPr>
                                      <w:rFonts w:ascii="Calibri" w:hAnsi="Calibri" w:cs="Calibri"/>
                                      <w:sz w:val="80"/>
                                      <w:szCs w:val="80"/>
                                    </w:rPr>
                                  </w:pPr>
                                  <w:r w:rsidRPr="00E04EB7">
                                    <w:rPr>
                                      <w:rFonts w:ascii="Calibri" w:hAnsi="Calibri" w:cs="Calibri"/>
                                      <w:sz w:val="80"/>
                                      <w:szCs w:val="80"/>
                                    </w:rPr>
                                    <w:t>DATA VISUALIZATION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BFCED44"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4EFECED9" w14:textId="4B30B381" w:rsidR="00695886" w:rsidRPr="00E04EB7" w:rsidRDefault="00695886" w:rsidP="004B7E44">
                            <w:pPr>
                              <w:pStyle w:val="Title"/>
                              <w:rPr>
                                <w:rFonts w:ascii="Calibri" w:hAnsi="Calibri" w:cs="Calibri"/>
                                <w:sz w:val="80"/>
                                <w:szCs w:val="80"/>
                              </w:rPr>
                            </w:pPr>
                            <w:r w:rsidRPr="00E04EB7">
                              <w:rPr>
                                <w:rFonts w:ascii="Calibri" w:hAnsi="Calibri" w:cs="Calibri"/>
                                <w:sz w:val="80"/>
                                <w:szCs w:val="80"/>
                              </w:rPr>
                              <w:t>DATA VISUALIZATION PROJECT</w:t>
                            </w:r>
                          </w:p>
                        </w:txbxContent>
                      </v:textbox>
                      <w10:anchorlock/>
                    </v:shape>
                  </w:pict>
                </mc:Fallback>
              </mc:AlternateContent>
            </w:r>
          </w:p>
          <w:p w14:paraId="5C594BC6" w14:textId="77777777" w:rsidR="004B7E44" w:rsidRDefault="004B7E44" w:rsidP="004B7E44">
            <w:r>
              <w:rPr>
                <w:noProof/>
              </w:rPr>
              <mc:AlternateContent>
                <mc:Choice Requires="wps">
                  <w:drawing>
                    <wp:inline distT="0" distB="0" distL="0" distR="0" wp14:anchorId="75F89840" wp14:editId="5CF5CBDB">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773182A"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68BCD45A" w14:textId="77777777" w:rsidR="004B7E44" w:rsidRDefault="004B7E44" w:rsidP="004B7E44">
            <w:r>
              <w:rPr>
                <w:noProof/>
              </w:rPr>
              <mc:AlternateContent>
                <mc:Choice Requires="wps">
                  <w:drawing>
                    <wp:inline distT="0" distB="0" distL="0" distR="0" wp14:anchorId="5C9A6D18" wp14:editId="6684F976">
                      <wp:extent cx="5138670" cy="1114425"/>
                      <wp:effectExtent l="0" t="0" r="0" b="0"/>
                      <wp:docPr id="3" name="Text Box 3"/>
                      <wp:cNvGraphicFramePr/>
                      <a:graphic xmlns:a="http://schemas.openxmlformats.org/drawingml/2006/main">
                        <a:graphicData uri="http://schemas.microsoft.com/office/word/2010/wordprocessingShape">
                          <wps:wsp>
                            <wps:cNvSpPr txBox="1"/>
                            <wps:spPr>
                              <a:xfrm>
                                <a:off x="0" y="0"/>
                                <a:ext cx="5138670" cy="1114425"/>
                              </a:xfrm>
                              <a:prstGeom prst="rect">
                                <a:avLst/>
                              </a:prstGeom>
                              <a:noFill/>
                              <a:ln w="6350">
                                <a:noFill/>
                              </a:ln>
                            </wps:spPr>
                            <wps:txbx>
                              <w:txbxContent>
                                <w:p w14:paraId="0BD58681" w14:textId="202BBAE7" w:rsidR="00695886" w:rsidRPr="00E04EB7" w:rsidRDefault="00695886" w:rsidP="004B7E44">
                                  <w:pPr>
                                    <w:pStyle w:val="Subtitle"/>
                                    <w:rPr>
                                      <w:rFonts w:ascii="Calibri" w:hAnsi="Calibri" w:cs="Calibri"/>
                                      <w:sz w:val="56"/>
                                      <w:szCs w:val="56"/>
                                    </w:rPr>
                                  </w:pPr>
                                  <w:r w:rsidRPr="00E04EB7">
                                    <w:rPr>
                                      <w:rFonts w:ascii="Calibri" w:hAnsi="Calibri" w:cs="Calibri"/>
                                      <w:sz w:val="56"/>
                                      <w:szCs w:val="56"/>
                                    </w:rPr>
                                    <w:t>Part 1: Features in Tableau</w:t>
                                  </w:r>
                                </w:p>
                                <w:p w14:paraId="48ADF0E1" w14:textId="36A17C8E" w:rsidR="00695886" w:rsidRPr="00E04EB7" w:rsidRDefault="00695886" w:rsidP="004B7E44">
                                  <w:pPr>
                                    <w:pStyle w:val="Subtitle"/>
                                    <w:rPr>
                                      <w:rFonts w:ascii="Calibri" w:hAnsi="Calibri" w:cs="Calibri"/>
                                      <w:sz w:val="56"/>
                                      <w:szCs w:val="56"/>
                                    </w:rPr>
                                  </w:pPr>
                                  <w:r w:rsidRPr="00E04EB7">
                                    <w:rPr>
                                      <w:rFonts w:ascii="Calibri" w:hAnsi="Calibri" w:cs="Calibri"/>
                                      <w:sz w:val="56"/>
                                      <w:szCs w:val="56"/>
                                    </w:rPr>
                                    <w:t>Part 2: Exploration of a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9A6D18" id="Text Box 3" o:spid="_x0000_s1027" type="#_x0000_t202" style="width:404.6pt;height: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" filled="f" stroked="f" strokeweight=".5pt">
                      <v:textbox>
                        <w:txbxContent>
                          <w:p w14:paraId="0BD58681" w14:textId="202BBAE7" w:rsidR="00695886" w:rsidRPr="00E04EB7" w:rsidRDefault="00695886" w:rsidP="004B7E44">
                            <w:pPr>
                              <w:pStyle w:val="Subtitle"/>
                              <w:rPr>
                                <w:rFonts w:ascii="Calibri" w:hAnsi="Calibri" w:cs="Calibri"/>
                                <w:sz w:val="56"/>
                                <w:szCs w:val="56"/>
                              </w:rPr>
                            </w:pPr>
                            <w:r w:rsidRPr="00E04EB7">
                              <w:rPr>
                                <w:rFonts w:ascii="Calibri" w:hAnsi="Calibri" w:cs="Calibri"/>
                                <w:sz w:val="56"/>
                                <w:szCs w:val="56"/>
                              </w:rPr>
                              <w:t>Part 1: Features in Tableau</w:t>
                            </w:r>
                          </w:p>
                          <w:p w14:paraId="48ADF0E1" w14:textId="36A17C8E" w:rsidR="00695886" w:rsidRPr="00E04EB7" w:rsidRDefault="00695886" w:rsidP="004B7E44">
                            <w:pPr>
                              <w:pStyle w:val="Subtitle"/>
                              <w:rPr>
                                <w:rFonts w:ascii="Calibri" w:hAnsi="Calibri" w:cs="Calibri"/>
                                <w:sz w:val="56"/>
                                <w:szCs w:val="56"/>
                              </w:rPr>
                            </w:pPr>
                            <w:r w:rsidRPr="00E04EB7">
                              <w:rPr>
                                <w:rFonts w:ascii="Calibri" w:hAnsi="Calibri" w:cs="Calibri"/>
                                <w:sz w:val="56"/>
                                <w:szCs w:val="56"/>
                              </w:rPr>
                              <w:t>Part 2: Exploration of a Dataset</w:t>
                            </w:r>
                          </w:p>
                        </w:txbxContent>
                      </v:textbox>
                      <w10:anchorlock/>
                    </v:shape>
                  </w:pict>
                </mc:Fallback>
              </mc:AlternateContent>
            </w:r>
          </w:p>
        </w:tc>
      </w:tr>
      <w:tr w:rsidR="004B7E44" w14:paraId="6B6B3347" w14:textId="77777777" w:rsidTr="004B7E44">
        <w:trPr>
          <w:trHeight w:val="3814"/>
        </w:trPr>
        <w:tc>
          <w:tcPr>
            <w:tcW w:w="8541" w:type="dxa"/>
            <w:tcBorders>
              <w:top w:val="nil"/>
              <w:left w:val="nil"/>
              <w:bottom w:val="nil"/>
              <w:right w:val="nil"/>
            </w:tcBorders>
            <w:vAlign w:val="bottom"/>
          </w:tcPr>
          <w:p w14:paraId="308185CF" w14:textId="4E840DF0" w:rsidR="004B7E44" w:rsidRDefault="004B7E44" w:rsidP="004B7E44">
            <w:pPr>
              <w:rPr>
                <w:noProof/>
              </w:rPr>
            </w:pPr>
            <w:r>
              <w:rPr>
                <w:noProof/>
              </w:rPr>
              <mc:AlternateContent>
                <mc:Choice Requires="wps">
                  <w:drawing>
                    <wp:inline distT="0" distB="0" distL="0" distR="0" wp14:anchorId="6DA04905" wp14:editId="13A0A2FD">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22D992BE" w14:textId="48D33CB8" w:rsidR="00695886" w:rsidRPr="00D05670" w:rsidRDefault="00695886" w:rsidP="00D05670">
                                  <w:pPr>
                                    <w:rPr>
                                      <w:rFonts w:ascii="Calibri" w:hAnsi="Calibri" w:cs="Calibri"/>
                                      <w:b/>
                                      <w:sz w:val="44"/>
                                      <w:szCs w:val="44"/>
                                    </w:rPr>
                                  </w:pPr>
                                  <w:bookmarkStart w:id="0" w:name="_Toc38550149"/>
                                  <w:r w:rsidRPr="00D05670">
                                    <w:rPr>
                                      <w:rFonts w:ascii="Calibri" w:hAnsi="Calibri" w:cs="Calibri"/>
                                      <w:b/>
                                      <w:sz w:val="44"/>
                                      <w:szCs w:val="44"/>
                                    </w:rPr>
                                    <w:t>Yash Sinojia</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A04905"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22D992BE" w14:textId="48D33CB8" w:rsidR="00695886" w:rsidRPr="00D05670" w:rsidRDefault="00695886" w:rsidP="00D05670">
                            <w:pPr>
                              <w:rPr>
                                <w:rFonts w:ascii="Calibri" w:hAnsi="Calibri" w:cs="Calibri"/>
                                <w:b/>
                                <w:sz w:val="44"/>
                                <w:szCs w:val="44"/>
                              </w:rPr>
                            </w:pPr>
                            <w:bookmarkStart w:id="1" w:name="_Toc38550149"/>
                            <w:r w:rsidRPr="00D05670">
                              <w:rPr>
                                <w:rFonts w:ascii="Calibri" w:hAnsi="Calibri" w:cs="Calibri"/>
                                <w:b/>
                                <w:sz w:val="44"/>
                                <w:szCs w:val="44"/>
                              </w:rPr>
                              <w:t>Yash Sinojia</w:t>
                            </w:r>
                            <w:bookmarkEnd w:id="1"/>
                          </w:p>
                        </w:txbxContent>
                      </v:textbox>
                      <w10:anchorlock/>
                    </v:shape>
                  </w:pict>
                </mc:Fallback>
              </mc:AlternateContent>
            </w:r>
          </w:p>
          <w:p w14:paraId="73F7259F" w14:textId="0A1AB948" w:rsidR="004B7E44" w:rsidRDefault="004B7E44" w:rsidP="004B7E44">
            <w:pPr>
              <w:rPr>
                <w:noProof/>
              </w:rPr>
            </w:pPr>
            <w:r>
              <w:rPr>
                <w:noProof/>
              </w:rPr>
              <mc:AlternateContent>
                <mc:Choice Requires="wps">
                  <w:drawing>
                    <wp:inline distT="0" distB="0" distL="0" distR="0" wp14:anchorId="59927F41" wp14:editId="6428C610">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14:paraId="01181FBA" w14:textId="04CA9D9E" w:rsidR="00695886" w:rsidRPr="00E04EB7" w:rsidRDefault="00695886" w:rsidP="004B7E44">
                                  <w:pPr>
                                    <w:rPr>
                                      <w:rFonts w:ascii="Calibri" w:hAnsi="Calibri" w:cs="Calibri"/>
                                      <w:b/>
                                    </w:rPr>
                                  </w:pPr>
                                  <w:r w:rsidRPr="00E04EB7">
                                    <w:rPr>
                                      <w:rFonts w:ascii="Calibri" w:hAnsi="Calibri" w:cs="Calibri"/>
                                      <w:b/>
                                    </w:rPr>
                                    <w:t>A00268852</w:t>
                                  </w:r>
                                </w:p>
                                <w:p w14:paraId="1585E0B0" w14:textId="3164E87E" w:rsidR="00695886" w:rsidRPr="00E04EB7" w:rsidRDefault="00695886" w:rsidP="004B7E44">
                                  <w:pPr>
                                    <w:rPr>
                                      <w:rFonts w:ascii="Calibri" w:hAnsi="Calibri" w:cs="Calibri"/>
                                      <w:b/>
                                    </w:rPr>
                                  </w:pPr>
                                  <w:r w:rsidRPr="00E04EB7">
                                    <w:rPr>
                                      <w:rFonts w:ascii="Calibri" w:hAnsi="Calibri" w:cs="Calibri"/>
                                      <w:b/>
                                    </w:rPr>
                                    <w:t>M.Sc. Data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927F41" id="Text Box 7" o:spid="_x0000_s1029"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" filled="f" stroked="f" strokeweight=".5pt">
                      <v:textbox>
                        <w:txbxContent>
                          <w:p w14:paraId="01181FBA" w14:textId="04CA9D9E" w:rsidR="00695886" w:rsidRPr="00E04EB7" w:rsidRDefault="00695886" w:rsidP="004B7E44">
                            <w:pPr>
                              <w:rPr>
                                <w:rFonts w:ascii="Calibri" w:hAnsi="Calibri" w:cs="Calibri"/>
                                <w:b/>
                              </w:rPr>
                            </w:pPr>
                            <w:r w:rsidRPr="00E04EB7">
                              <w:rPr>
                                <w:rFonts w:ascii="Calibri" w:hAnsi="Calibri" w:cs="Calibri"/>
                                <w:b/>
                              </w:rPr>
                              <w:t>A00268852</w:t>
                            </w:r>
                          </w:p>
                          <w:p w14:paraId="1585E0B0" w14:textId="3164E87E" w:rsidR="00695886" w:rsidRPr="00E04EB7" w:rsidRDefault="00695886" w:rsidP="004B7E44">
                            <w:pPr>
                              <w:rPr>
                                <w:rFonts w:ascii="Calibri" w:hAnsi="Calibri" w:cs="Calibri"/>
                                <w:b/>
                              </w:rPr>
                            </w:pPr>
                            <w:r w:rsidRPr="00E04EB7">
                              <w:rPr>
                                <w:rFonts w:ascii="Calibri" w:hAnsi="Calibri" w:cs="Calibri"/>
                                <w:b/>
                              </w:rPr>
                              <w:t>M.Sc. Data Analytics</w:t>
                            </w:r>
                          </w:p>
                        </w:txbxContent>
                      </v:textbox>
                      <w10:anchorlock/>
                    </v:shape>
                  </w:pict>
                </mc:Fallback>
              </mc:AlternateContent>
            </w:r>
          </w:p>
        </w:tc>
      </w:tr>
    </w:tbl>
    <w:p w14:paraId="0A9B2800" w14:textId="075379E8" w:rsidR="004B7E44" w:rsidRDefault="004B7E44" w:rsidP="004B7E44">
      <w:r>
        <w:rPr>
          <w:noProof/>
        </w:rPr>
        <w:drawing>
          <wp:anchor distT="0" distB="0" distL="114300" distR="114300" simplePos="0" relativeHeight="251658240" behindDoc="1" locked="0" layoutInCell="1" allowOverlap="1" wp14:anchorId="39740F4C" wp14:editId="347B9999">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04C044E6" wp14:editId="5F1FD583">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91CB9"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7D5A4F8E" w14:textId="7723A9AB" w:rsidR="004B7E44" w:rsidRDefault="00E04EB7">
      <w:pPr>
        <w:spacing w:after="200"/>
      </w:pPr>
      <w:r>
        <w:rPr>
          <w:noProof/>
        </w:rPr>
        <w:drawing>
          <wp:anchor distT="0" distB="0" distL="114300" distR="114300" simplePos="0" relativeHeight="251660288" behindDoc="0" locked="0" layoutInCell="1" allowOverlap="1" wp14:anchorId="44E76AC1" wp14:editId="719F7BFF">
            <wp:simplePos x="0" y="0"/>
            <wp:positionH relativeFrom="column">
              <wp:posOffset>1905</wp:posOffset>
            </wp:positionH>
            <wp:positionV relativeFrom="paragraph">
              <wp:posOffset>7703185</wp:posOffset>
            </wp:positionV>
            <wp:extent cx="2819400" cy="1003627"/>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t-button-1.jpg"/>
                    <pic:cNvPicPr/>
                  </pic:nvPicPr>
                  <pic:blipFill rotWithShape="1">
                    <a:blip r:embed="rId9">
                      <a:extLst>
                        <a:ext uri="{28A0092B-C50C-407E-A947-70E740481C1C}">
                          <a14:useLocalDpi xmlns:a14="http://schemas.microsoft.com/office/drawing/2010/main" val="0"/>
                        </a:ext>
                      </a:extLst>
                    </a:blip>
                    <a:srcRect l="6423" t="22183" r="5110" b="24295"/>
                    <a:stretch/>
                  </pic:blipFill>
                  <pic:spPr bwMode="auto">
                    <a:xfrm>
                      <a:off x="0" y="0"/>
                      <a:ext cx="2819400" cy="10036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E44">
        <w:br w:type="page"/>
      </w:r>
    </w:p>
    <w:p w14:paraId="5F9FBB9C" w14:textId="77777777" w:rsidR="00CC6051" w:rsidRPr="00CC6051" w:rsidRDefault="00CC6051" w:rsidP="00CC6051">
      <w:pPr>
        <w:spacing w:line="360" w:lineRule="auto"/>
        <w:rPr>
          <w:rFonts w:ascii="Calibri" w:hAnsi="Calibri" w:cs="Calibri"/>
          <w:color w:val="auto"/>
        </w:rPr>
      </w:pPr>
      <w:r w:rsidRPr="00CC6051">
        <w:rPr>
          <w:rFonts w:ascii="Calibri" w:hAnsi="Calibri" w:cs="Calibri"/>
          <w:b/>
          <w:color w:val="auto"/>
          <w:sz w:val="36"/>
          <w:szCs w:val="36"/>
        </w:rPr>
        <w:lastRenderedPageBreak/>
        <w:t>Faculty of Business and Hospitality</w:t>
      </w:r>
    </w:p>
    <w:p w14:paraId="0DED2698" w14:textId="77777777" w:rsidR="00CC6051" w:rsidRPr="00CC6051" w:rsidRDefault="00CC6051" w:rsidP="00CC6051">
      <w:pPr>
        <w:spacing w:line="360" w:lineRule="auto"/>
        <w:rPr>
          <w:rFonts w:ascii="Calibri" w:hAnsi="Calibri" w:cs="Calibri"/>
          <w:b/>
          <w:color w:val="auto"/>
          <w:sz w:val="36"/>
          <w:szCs w:val="36"/>
        </w:rPr>
      </w:pPr>
      <w:r w:rsidRPr="00CC6051">
        <w:rPr>
          <w:rFonts w:ascii="Calibri" w:hAnsi="Calibri" w:cs="Calibri"/>
          <w:b/>
          <w:color w:val="auto"/>
          <w:sz w:val="36"/>
          <w:szCs w:val="36"/>
        </w:rPr>
        <w:t>2019-2020 Academic Year</w:t>
      </w:r>
    </w:p>
    <w:p w14:paraId="5DEE3D4E" w14:textId="77777777" w:rsidR="00CC6051" w:rsidRPr="00CC6051" w:rsidRDefault="00CC6051" w:rsidP="00CC6051">
      <w:pPr>
        <w:spacing w:line="360" w:lineRule="auto"/>
        <w:rPr>
          <w:rFonts w:ascii="Calibri" w:hAnsi="Calibri" w:cs="Calibri"/>
          <w:b/>
          <w:color w:val="auto"/>
          <w:sz w:val="36"/>
          <w:szCs w:val="36"/>
        </w:rPr>
      </w:pPr>
    </w:p>
    <w:p w14:paraId="17B2B9FF" w14:textId="77777777" w:rsidR="00CC6051" w:rsidRPr="00CC6051" w:rsidRDefault="00CC6051" w:rsidP="00CC6051">
      <w:pPr>
        <w:spacing w:line="360" w:lineRule="auto"/>
        <w:rPr>
          <w:rFonts w:ascii="Calibri" w:hAnsi="Calibri" w:cs="Calibri"/>
          <w:b/>
          <w:color w:val="auto"/>
          <w:sz w:val="36"/>
          <w:szCs w:val="36"/>
        </w:rPr>
      </w:pPr>
      <w:r w:rsidRPr="00CC6051">
        <w:rPr>
          <w:rFonts w:ascii="Calibri" w:hAnsi="Calibri" w:cs="Calibri"/>
          <w:b/>
          <w:color w:val="auto"/>
          <w:sz w:val="36"/>
          <w:szCs w:val="36"/>
        </w:rPr>
        <w:t>Semester 2</w:t>
      </w:r>
    </w:p>
    <w:p w14:paraId="3E962B40" w14:textId="77777777" w:rsidR="00CC6051" w:rsidRPr="00CC6051" w:rsidRDefault="00CC6051" w:rsidP="00CC6051">
      <w:pPr>
        <w:spacing w:line="360" w:lineRule="auto"/>
        <w:rPr>
          <w:rFonts w:ascii="Calibri" w:hAnsi="Calibri" w:cs="Calibri"/>
          <w:b/>
          <w:color w:val="auto"/>
          <w:sz w:val="36"/>
          <w:szCs w:val="36"/>
        </w:rPr>
      </w:pPr>
    </w:p>
    <w:p w14:paraId="22061842" w14:textId="77777777" w:rsidR="00CC6051" w:rsidRPr="00CC6051" w:rsidRDefault="00CC6051" w:rsidP="00CC6051">
      <w:pPr>
        <w:spacing w:line="360" w:lineRule="auto"/>
        <w:rPr>
          <w:rFonts w:ascii="Calibri" w:hAnsi="Calibri" w:cs="Calibri"/>
          <w:b/>
          <w:color w:val="auto"/>
          <w:sz w:val="36"/>
          <w:szCs w:val="36"/>
        </w:rPr>
      </w:pPr>
      <w:r w:rsidRPr="00CC6051">
        <w:rPr>
          <w:rFonts w:ascii="Calibri" w:hAnsi="Calibri" w:cs="Calibri"/>
          <w:b/>
          <w:color w:val="auto"/>
          <w:sz w:val="36"/>
          <w:szCs w:val="36"/>
        </w:rPr>
        <w:t>Subject: Data Visualization</w:t>
      </w:r>
    </w:p>
    <w:p w14:paraId="5EDD65EE" w14:textId="77777777" w:rsidR="00CC6051" w:rsidRPr="00CC6051" w:rsidRDefault="00CC6051" w:rsidP="00CC6051">
      <w:pPr>
        <w:spacing w:line="360" w:lineRule="auto"/>
        <w:jc w:val="center"/>
        <w:rPr>
          <w:rFonts w:ascii="Calibri" w:hAnsi="Calibri" w:cs="Calibri"/>
          <w:b/>
          <w:color w:val="auto"/>
          <w:sz w:val="36"/>
          <w:szCs w:val="36"/>
        </w:rPr>
      </w:pPr>
    </w:p>
    <w:p w14:paraId="6E9C4003" w14:textId="77777777" w:rsidR="00CC6051" w:rsidRPr="00CC6051" w:rsidRDefault="00CC6051" w:rsidP="00CC6051">
      <w:pPr>
        <w:spacing w:line="360" w:lineRule="auto"/>
        <w:jc w:val="center"/>
        <w:rPr>
          <w:rFonts w:ascii="Calibri" w:hAnsi="Calibri" w:cs="Calibri"/>
          <w:b/>
          <w:color w:val="auto"/>
          <w:sz w:val="36"/>
          <w:szCs w:val="36"/>
        </w:rPr>
      </w:pPr>
    </w:p>
    <w:p w14:paraId="7B50AA26" w14:textId="77777777" w:rsidR="00CC6051" w:rsidRPr="00CC6051" w:rsidRDefault="00CC6051" w:rsidP="00CC6051">
      <w:pPr>
        <w:spacing w:line="360" w:lineRule="auto"/>
        <w:jc w:val="center"/>
        <w:rPr>
          <w:rFonts w:ascii="Calibri" w:hAnsi="Calibri" w:cs="Calibri"/>
          <w:b/>
          <w:color w:val="auto"/>
          <w:sz w:val="36"/>
          <w:szCs w:val="36"/>
        </w:rPr>
      </w:pPr>
    </w:p>
    <w:p w14:paraId="609C65C5" w14:textId="77777777" w:rsidR="00CC6051" w:rsidRPr="00CC6051" w:rsidRDefault="00CC6051" w:rsidP="00CC6051">
      <w:pPr>
        <w:spacing w:line="360" w:lineRule="auto"/>
        <w:rPr>
          <w:rFonts w:ascii="Calibri" w:hAnsi="Calibri" w:cs="Calibri"/>
          <w:b/>
          <w:color w:val="auto"/>
          <w:sz w:val="36"/>
          <w:szCs w:val="36"/>
        </w:rPr>
      </w:pPr>
    </w:p>
    <w:p w14:paraId="6AF91B0B" w14:textId="77777777" w:rsidR="00CC6051" w:rsidRPr="00CC6051" w:rsidRDefault="00CC6051" w:rsidP="00CC6051">
      <w:pPr>
        <w:spacing w:line="360" w:lineRule="auto"/>
        <w:jc w:val="center"/>
        <w:rPr>
          <w:rFonts w:ascii="Calibri" w:hAnsi="Calibri" w:cs="Calibri"/>
          <w:b/>
          <w:color w:val="auto"/>
          <w:sz w:val="36"/>
          <w:szCs w:val="36"/>
        </w:rPr>
      </w:pPr>
    </w:p>
    <w:p w14:paraId="718F6516" w14:textId="77777777" w:rsidR="00CC6051" w:rsidRPr="00CC6051" w:rsidRDefault="00CC6051" w:rsidP="00CC6051">
      <w:pPr>
        <w:spacing w:line="360" w:lineRule="auto"/>
        <w:jc w:val="center"/>
        <w:rPr>
          <w:rFonts w:ascii="Calibri" w:hAnsi="Calibri" w:cs="Calibri"/>
          <w:b/>
          <w:color w:val="auto"/>
          <w:sz w:val="36"/>
          <w:szCs w:val="36"/>
        </w:rPr>
      </w:pPr>
    </w:p>
    <w:p w14:paraId="2525F302" w14:textId="77777777" w:rsidR="00CC6051" w:rsidRPr="00CC6051" w:rsidRDefault="00CC6051" w:rsidP="00CC6051">
      <w:pPr>
        <w:spacing w:line="360" w:lineRule="auto"/>
        <w:jc w:val="center"/>
        <w:rPr>
          <w:rFonts w:ascii="Calibri" w:hAnsi="Calibri" w:cs="Calibri"/>
          <w:b/>
          <w:color w:val="auto"/>
          <w:sz w:val="36"/>
          <w:szCs w:val="36"/>
        </w:rPr>
      </w:pPr>
    </w:p>
    <w:p w14:paraId="3BE84A80" w14:textId="77777777" w:rsidR="00CC6051" w:rsidRPr="00CC6051" w:rsidRDefault="00CC6051" w:rsidP="00CC6051">
      <w:pPr>
        <w:spacing w:line="360" w:lineRule="auto"/>
        <w:rPr>
          <w:rFonts w:ascii="Calibri" w:hAnsi="Calibri" w:cs="Calibri"/>
          <w:b/>
          <w:color w:val="auto"/>
          <w:sz w:val="36"/>
          <w:szCs w:val="36"/>
        </w:rPr>
      </w:pPr>
      <w:r w:rsidRPr="00CC6051">
        <w:rPr>
          <w:rFonts w:ascii="Calibri" w:hAnsi="Calibri" w:cs="Calibri"/>
          <w:b/>
          <w:color w:val="auto"/>
          <w:sz w:val="36"/>
          <w:szCs w:val="36"/>
        </w:rPr>
        <w:t xml:space="preserve">Student Name: </w:t>
      </w:r>
      <w:r w:rsidRPr="00CC6051">
        <w:rPr>
          <w:rFonts w:ascii="Calibri" w:hAnsi="Calibri" w:cs="Calibri"/>
          <w:b/>
          <w:color w:val="auto"/>
          <w:sz w:val="36"/>
          <w:szCs w:val="36"/>
          <w:u w:val="single"/>
        </w:rPr>
        <w:t>Yash Sinojia</w:t>
      </w:r>
    </w:p>
    <w:p w14:paraId="597EE1DF" w14:textId="77777777" w:rsidR="00CC6051" w:rsidRPr="00CC6051" w:rsidRDefault="00CC6051" w:rsidP="00CC6051">
      <w:pPr>
        <w:spacing w:line="360" w:lineRule="auto"/>
        <w:rPr>
          <w:rFonts w:ascii="Calibri" w:hAnsi="Calibri" w:cs="Calibri"/>
          <w:b/>
          <w:color w:val="auto"/>
          <w:sz w:val="36"/>
          <w:szCs w:val="36"/>
        </w:rPr>
      </w:pPr>
      <w:r w:rsidRPr="00CC6051">
        <w:rPr>
          <w:rFonts w:ascii="Calibri" w:hAnsi="Calibri" w:cs="Calibri"/>
          <w:b/>
          <w:color w:val="auto"/>
          <w:sz w:val="36"/>
          <w:szCs w:val="36"/>
        </w:rPr>
        <w:t xml:space="preserve">Student ID: </w:t>
      </w:r>
      <w:r w:rsidRPr="00CC6051">
        <w:rPr>
          <w:rFonts w:ascii="Calibri" w:hAnsi="Calibri" w:cs="Calibri"/>
          <w:b/>
          <w:color w:val="auto"/>
          <w:sz w:val="36"/>
          <w:szCs w:val="36"/>
          <w:u w:val="single"/>
        </w:rPr>
        <w:t>A00268852</w:t>
      </w:r>
    </w:p>
    <w:p w14:paraId="73AC0BE3" w14:textId="77777777" w:rsidR="00CC6051" w:rsidRPr="00CC6051" w:rsidRDefault="00CC6051" w:rsidP="00CC6051">
      <w:pPr>
        <w:spacing w:line="360" w:lineRule="auto"/>
        <w:rPr>
          <w:rFonts w:ascii="Calibri" w:hAnsi="Calibri" w:cs="Calibri"/>
          <w:b/>
          <w:bCs/>
          <w:color w:val="auto"/>
          <w:sz w:val="36"/>
          <w:szCs w:val="36"/>
        </w:rPr>
      </w:pPr>
      <w:r w:rsidRPr="00CC6051">
        <w:rPr>
          <w:rFonts w:ascii="Calibri" w:hAnsi="Calibri" w:cs="Calibri"/>
          <w:b/>
          <w:bCs/>
          <w:iCs/>
          <w:color w:val="auto"/>
          <w:sz w:val="36"/>
          <w:szCs w:val="36"/>
        </w:rPr>
        <w:t xml:space="preserve">Course: </w:t>
      </w:r>
      <w:r w:rsidRPr="00CC6051">
        <w:rPr>
          <w:rFonts w:ascii="Calibri" w:hAnsi="Calibri" w:cs="Calibri"/>
          <w:b/>
          <w:bCs/>
          <w:iCs/>
          <w:color w:val="auto"/>
          <w:sz w:val="36"/>
          <w:szCs w:val="36"/>
          <w:u w:val="single"/>
        </w:rPr>
        <w:t>Master of Science in Data Analytics</w:t>
      </w:r>
    </w:p>
    <w:p w14:paraId="2A51088A" w14:textId="6804ED11" w:rsidR="00CC6051" w:rsidRPr="00CC6051" w:rsidRDefault="00CC6051" w:rsidP="00CC6051">
      <w:pPr>
        <w:spacing w:line="360" w:lineRule="auto"/>
        <w:rPr>
          <w:rFonts w:ascii="Calibri" w:hAnsi="Calibri" w:cs="Calibri"/>
          <w:b/>
          <w:bCs/>
          <w:color w:val="auto"/>
          <w:sz w:val="36"/>
          <w:szCs w:val="36"/>
        </w:rPr>
      </w:pPr>
      <w:r w:rsidRPr="00CC6051">
        <w:rPr>
          <w:rFonts w:ascii="Calibri" w:hAnsi="Calibri" w:cs="Calibri"/>
          <w:b/>
          <w:bCs/>
          <w:color w:val="auto"/>
          <w:sz w:val="36"/>
          <w:szCs w:val="36"/>
        </w:rPr>
        <w:t xml:space="preserve">Date: </w:t>
      </w:r>
      <w:r w:rsidRPr="00CC6051">
        <w:rPr>
          <w:rFonts w:ascii="Calibri" w:hAnsi="Calibri" w:cs="Calibri"/>
          <w:b/>
          <w:bCs/>
          <w:color w:val="auto"/>
          <w:sz w:val="36"/>
          <w:szCs w:val="36"/>
          <w:u w:val="single"/>
        </w:rPr>
        <w:t>27-</w:t>
      </w:r>
      <w:r>
        <w:rPr>
          <w:rFonts w:ascii="Calibri" w:hAnsi="Calibri" w:cs="Calibri"/>
          <w:b/>
          <w:bCs/>
          <w:color w:val="auto"/>
          <w:sz w:val="36"/>
          <w:szCs w:val="36"/>
          <w:u w:val="single"/>
        </w:rPr>
        <w:t>Apr</w:t>
      </w:r>
      <w:r w:rsidRPr="00CC6051">
        <w:rPr>
          <w:rFonts w:ascii="Calibri" w:hAnsi="Calibri" w:cs="Calibri"/>
          <w:b/>
          <w:bCs/>
          <w:color w:val="auto"/>
          <w:sz w:val="36"/>
          <w:szCs w:val="36"/>
          <w:u w:val="single"/>
        </w:rPr>
        <w:t>-2020</w:t>
      </w:r>
    </w:p>
    <w:p w14:paraId="6E40189B" w14:textId="5B86FFFC" w:rsidR="00E94B5F" w:rsidRDefault="00CC6051" w:rsidP="00CC6051">
      <w:pPr>
        <w:rPr>
          <w:rFonts w:ascii="Calibri" w:hAnsi="Calibri" w:cs="Calibri"/>
          <w:b/>
          <w:bCs/>
          <w:color w:val="auto"/>
          <w:sz w:val="36"/>
          <w:szCs w:val="36"/>
          <w:u w:val="single"/>
        </w:rPr>
      </w:pPr>
      <w:r w:rsidRPr="00CC6051">
        <w:rPr>
          <w:rFonts w:ascii="Calibri" w:hAnsi="Calibri" w:cs="Calibri"/>
          <w:b/>
          <w:bCs/>
          <w:color w:val="auto"/>
          <w:sz w:val="36"/>
          <w:szCs w:val="36"/>
        </w:rPr>
        <w:t xml:space="preserve">Title: </w:t>
      </w:r>
      <w:r>
        <w:rPr>
          <w:rFonts w:ascii="Calibri" w:hAnsi="Calibri" w:cs="Calibri"/>
          <w:b/>
          <w:bCs/>
          <w:color w:val="auto"/>
          <w:sz w:val="36"/>
          <w:szCs w:val="36"/>
          <w:u w:val="single"/>
        </w:rPr>
        <w:t>Data Visualization Project</w:t>
      </w:r>
    </w:p>
    <w:p w14:paraId="1312C34D" w14:textId="4963C802" w:rsidR="00CC6051" w:rsidRDefault="00CC6051" w:rsidP="00CC6051">
      <w:pPr>
        <w:rPr>
          <w:rFonts w:ascii="Calibri" w:hAnsi="Calibri" w:cs="Calibri"/>
          <w:b/>
          <w:bCs/>
          <w:color w:val="auto"/>
          <w:sz w:val="36"/>
          <w:szCs w:val="36"/>
          <w:u w:val="single"/>
        </w:rPr>
      </w:pPr>
      <w:r>
        <w:rPr>
          <w:rFonts w:ascii="Calibri" w:hAnsi="Calibri" w:cs="Calibri"/>
          <w:color w:val="auto"/>
        </w:rPr>
        <w:tab/>
        <w:t xml:space="preserve"> </w:t>
      </w:r>
      <w:r w:rsidRPr="00CC6051">
        <w:rPr>
          <w:rFonts w:ascii="Calibri" w:hAnsi="Calibri" w:cs="Calibri"/>
          <w:b/>
          <w:bCs/>
          <w:color w:val="auto"/>
          <w:sz w:val="36"/>
          <w:szCs w:val="36"/>
          <w:u w:val="single"/>
        </w:rPr>
        <w:t>Part 1: Features in Tableau</w:t>
      </w:r>
    </w:p>
    <w:p w14:paraId="456521EA" w14:textId="3343C185" w:rsidR="00CC6051" w:rsidRPr="00CC6051" w:rsidRDefault="00CC6051" w:rsidP="00CC6051">
      <w:pPr>
        <w:ind w:firstLine="720"/>
        <w:rPr>
          <w:rFonts w:ascii="Calibri" w:hAnsi="Calibri" w:cs="Calibri"/>
          <w:b/>
          <w:bCs/>
          <w:color w:val="auto"/>
          <w:sz w:val="36"/>
          <w:szCs w:val="36"/>
          <w:u w:val="single"/>
        </w:rPr>
      </w:pPr>
      <w:r>
        <w:rPr>
          <w:rFonts w:ascii="Calibri" w:hAnsi="Calibri" w:cs="Calibri"/>
          <w:b/>
          <w:bCs/>
          <w:color w:val="auto"/>
          <w:sz w:val="36"/>
          <w:szCs w:val="36"/>
        </w:rPr>
        <w:t xml:space="preserve"> </w:t>
      </w:r>
      <w:r w:rsidRPr="00CC6051">
        <w:rPr>
          <w:rFonts w:ascii="Calibri" w:hAnsi="Calibri" w:cs="Calibri"/>
          <w:b/>
          <w:bCs/>
          <w:color w:val="auto"/>
          <w:sz w:val="36"/>
          <w:szCs w:val="36"/>
          <w:u w:val="single"/>
        </w:rPr>
        <w:t>Part 2: Exploration of a Dataset</w:t>
      </w:r>
    </w:p>
    <w:p w14:paraId="2DDB37B6" w14:textId="4DF513C3" w:rsidR="00E04EB7" w:rsidRPr="00CC6051" w:rsidRDefault="00E04EB7" w:rsidP="004B7E44">
      <w:pPr>
        <w:rPr>
          <w:rFonts w:ascii="Calibri" w:hAnsi="Calibri" w:cs="Calibri"/>
          <w:color w:val="auto"/>
        </w:rPr>
      </w:pPr>
    </w:p>
    <w:p w14:paraId="4E040717" w14:textId="0B90E2BD" w:rsidR="00E04EB7" w:rsidRPr="00CC6051" w:rsidRDefault="00E04EB7" w:rsidP="004B7E44">
      <w:pPr>
        <w:rPr>
          <w:rFonts w:ascii="Calibri" w:hAnsi="Calibri" w:cs="Calibri"/>
          <w:color w:val="auto"/>
        </w:rPr>
      </w:pPr>
    </w:p>
    <w:sdt>
      <w:sdtPr>
        <w:rPr>
          <w:rFonts w:asciiTheme="minorHAnsi" w:eastAsiaTheme="minorEastAsia" w:hAnsiTheme="minorHAnsi" w:cstheme="minorBidi"/>
          <w:color w:val="FFFFFF" w:themeColor="background1"/>
          <w:sz w:val="28"/>
          <w:szCs w:val="22"/>
        </w:rPr>
        <w:id w:val="-200783117"/>
        <w:docPartObj>
          <w:docPartGallery w:val="Table of Contents"/>
          <w:docPartUnique/>
        </w:docPartObj>
      </w:sdtPr>
      <w:sdtEndPr>
        <w:rPr>
          <w:b/>
          <w:bCs/>
          <w:noProof/>
          <w:color w:val="52031F" w:themeColor="accent6" w:themeShade="80"/>
        </w:rPr>
      </w:sdtEndPr>
      <w:sdtContent>
        <w:p w14:paraId="48C417A1" w14:textId="44DAD6B3" w:rsidR="00CC6051" w:rsidRPr="00992DA6" w:rsidRDefault="00CC6051" w:rsidP="00CC6051">
          <w:pPr>
            <w:pStyle w:val="TOCHeading"/>
            <w:jc w:val="center"/>
            <w:rPr>
              <w:rFonts w:ascii="Calibri" w:hAnsi="Calibri" w:cs="Calibri"/>
              <w:b/>
              <w:sz w:val="48"/>
              <w:szCs w:val="48"/>
            </w:rPr>
          </w:pPr>
          <w:r w:rsidRPr="00992DA6">
            <w:rPr>
              <w:rFonts w:ascii="Calibri" w:hAnsi="Calibri" w:cs="Calibri"/>
              <w:b/>
              <w:sz w:val="48"/>
              <w:szCs w:val="48"/>
            </w:rPr>
            <w:t>T</w:t>
          </w:r>
          <w:r w:rsidR="008370B6">
            <w:rPr>
              <w:rFonts w:ascii="Calibri" w:hAnsi="Calibri" w:cs="Calibri"/>
              <w:b/>
              <w:sz w:val="48"/>
              <w:szCs w:val="48"/>
            </w:rPr>
            <w:t>ABLE OF CONTENTS</w:t>
          </w:r>
        </w:p>
        <w:p w14:paraId="51C3102A" w14:textId="77777777" w:rsidR="00992DA6" w:rsidRPr="00992DA6" w:rsidRDefault="00992DA6" w:rsidP="00992DA6"/>
        <w:p w14:paraId="01F7DE81" w14:textId="772F5E13" w:rsidR="00F274B1" w:rsidRPr="00F274B1" w:rsidRDefault="00CC6051" w:rsidP="00F274B1">
          <w:pPr>
            <w:pStyle w:val="TOC1"/>
            <w:tabs>
              <w:tab w:val="left" w:pos="560"/>
              <w:tab w:val="right" w:leader="dot" w:pos="9926"/>
            </w:tabs>
            <w:spacing w:line="360" w:lineRule="auto"/>
            <w:rPr>
              <w:rFonts w:ascii="Calibri" w:hAnsi="Calibri" w:cs="Calibri"/>
              <w:b/>
              <w:noProof/>
              <w:color w:val="auto"/>
              <w:sz w:val="22"/>
              <w:lang w:val="en-IN" w:eastAsia="en-IN"/>
            </w:rPr>
          </w:pPr>
          <w:r w:rsidRPr="00992DA6">
            <w:rPr>
              <w:b/>
              <w:bCs/>
              <w:noProof/>
              <w:color w:val="52031F" w:themeColor="accent6" w:themeShade="80"/>
            </w:rPr>
            <w:fldChar w:fldCharType="begin"/>
          </w:r>
          <w:r w:rsidRPr="00992DA6">
            <w:rPr>
              <w:b/>
              <w:bCs/>
              <w:noProof/>
              <w:color w:val="52031F" w:themeColor="accent6" w:themeShade="80"/>
            </w:rPr>
            <w:instrText xml:space="preserve"> TOC \o "1-3" \h \z \u </w:instrText>
          </w:r>
          <w:r w:rsidRPr="00992DA6">
            <w:rPr>
              <w:b/>
              <w:bCs/>
              <w:noProof/>
              <w:color w:val="52031F" w:themeColor="accent6" w:themeShade="80"/>
            </w:rPr>
            <w:fldChar w:fldCharType="separate"/>
          </w:r>
          <w:hyperlink w:anchor="_Toc38846214" w:history="1">
            <w:r w:rsidR="00F274B1" w:rsidRPr="00F274B1">
              <w:rPr>
                <w:rStyle w:val="Hyperlink"/>
                <w:rFonts w:ascii="Calibri" w:hAnsi="Calibri" w:cs="Calibri"/>
                <w:b/>
                <w:noProof/>
                <w:color w:val="auto"/>
              </w:rPr>
              <w:t>1.</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INTRODUCTION</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_Toc38846214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4</w:t>
            </w:r>
            <w:r w:rsidR="00F274B1" w:rsidRPr="00F274B1">
              <w:rPr>
                <w:rFonts w:ascii="Calibri" w:hAnsi="Calibri" w:cs="Calibri"/>
                <w:b/>
                <w:noProof/>
                <w:webHidden/>
                <w:color w:val="auto"/>
              </w:rPr>
              <w:fldChar w:fldCharType="end"/>
            </w:r>
          </w:hyperlink>
        </w:p>
        <w:p w14:paraId="1D1FAE57" w14:textId="2B0A3509" w:rsidR="00F274B1" w:rsidRPr="00F274B1" w:rsidRDefault="00C316FA" w:rsidP="00F274B1">
          <w:pPr>
            <w:pStyle w:val="TOC1"/>
            <w:tabs>
              <w:tab w:val="left" w:pos="560"/>
              <w:tab w:val="right" w:leader="dot" w:pos="9926"/>
            </w:tabs>
            <w:spacing w:line="360" w:lineRule="auto"/>
            <w:rPr>
              <w:rFonts w:ascii="Calibri" w:hAnsi="Calibri" w:cs="Calibri"/>
              <w:b/>
              <w:noProof/>
              <w:color w:val="auto"/>
              <w:sz w:val="22"/>
              <w:lang w:val="en-IN" w:eastAsia="en-IN"/>
            </w:rPr>
          </w:pPr>
          <w:hyperlink w:anchor="_Toc38846215" w:history="1">
            <w:r w:rsidR="00F274B1" w:rsidRPr="00F274B1">
              <w:rPr>
                <w:rStyle w:val="Hyperlink"/>
                <w:rFonts w:ascii="Calibri" w:hAnsi="Calibri" w:cs="Calibri"/>
                <w:b/>
                <w:noProof/>
                <w:color w:val="auto"/>
              </w:rPr>
              <w:t>2.</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FREATURES OF TABLEAU</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_Toc38846215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5</w:t>
            </w:r>
            <w:r w:rsidR="00F274B1" w:rsidRPr="00F274B1">
              <w:rPr>
                <w:rFonts w:ascii="Calibri" w:hAnsi="Calibri" w:cs="Calibri"/>
                <w:b/>
                <w:noProof/>
                <w:webHidden/>
                <w:color w:val="auto"/>
              </w:rPr>
              <w:fldChar w:fldCharType="end"/>
            </w:r>
          </w:hyperlink>
        </w:p>
        <w:p w14:paraId="63701147" w14:textId="73C92B38" w:rsidR="00F274B1" w:rsidRPr="00F274B1" w:rsidRDefault="00C316FA" w:rsidP="00F274B1">
          <w:pPr>
            <w:pStyle w:val="TOC2"/>
            <w:tabs>
              <w:tab w:val="left" w:pos="1100"/>
              <w:tab w:val="right" w:leader="dot" w:pos="9926"/>
            </w:tabs>
            <w:spacing w:line="360" w:lineRule="auto"/>
            <w:rPr>
              <w:rFonts w:ascii="Calibri" w:hAnsi="Calibri" w:cs="Calibri"/>
              <w:b/>
              <w:noProof/>
              <w:color w:val="auto"/>
              <w:sz w:val="22"/>
              <w:lang w:val="en-IN" w:eastAsia="en-IN"/>
            </w:rPr>
          </w:pPr>
          <w:hyperlink w:anchor="_Toc38846216" w:history="1">
            <w:r w:rsidR="00F274B1" w:rsidRPr="00F274B1">
              <w:rPr>
                <w:rStyle w:val="Hyperlink"/>
                <w:rFonts w:ascii="Calibri" w:hAnsi="Calibri" w:cs="Calibri"/>
                <w:b/>
                <w:noProof/>
                <w:color w:val="auto"/>
              </w:rPr>
              <w:t xml:space="preserve">2.1. </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Feature 1: Filters and Markers</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_Toc38846216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5</w:t>
            </w:r>
            <w:r w:rsidR="00F274B1" w:rsidRPr="00F274B1">
              <w:rPr>
                <w:rFonts w:ascii="Calibri" w:hAnsi="Calibri" w:cs="Calibri"/>
                <w:b/>
                <w:noProof/>
                <w:webHidden/>
                <w:color w:val="auto"/>
              </w:rPr>
              <w:fldChar w:fldCharType="end"/>
            </w:r>
          </w:hyperlink>
        </w:p>
        <w:p w14:paraId="5D53C12F" w14:textId="15F18F3C" w:rsidR="00F274B1" w:rsidRPr="00F274B1" w:rsidRDefault="00C316FA" w:rsidP="00F274B1">
          <w:pPr>
            <w:pStyle w:val="TOC3"/>
            <w:tabs>
              <w:tab w:val="left" w:pos="1540"/>
              <w:tab w:val="right" w:leader="dot" w:pos="9926"/>
            </w:tabs>
            <w:spacing w:line="360" w:lineRule="auto"/>
            <w:rPr>
              <w:rFonts w:ascii="Calibri" w:hAnsi="Calibri" w:cs="Calibri"/>
              <w:b/>
              <w:noProof/>
              <w:color w:val="auto"/>
              <w:sz w:val="22"/>
              <w:lang w:val="en-IN" w:eastAsia="en-IN"/>
            </w:rPr>
          </w:pPr>
          <w:hyperlink w:anchor="_Toc38846217" w:history="1">
            <w:r w:rsidR="00F274B1" w:rsidRPr="00F274B1">
              <w:rPr>
                <w:rStyle w:val="Hyperlink"/>
                <w:rFonts w:ascii="Calibri" w:hAnsi="Calibri" w:cs="Calibri"/>
                <w:b/>
                <w:noProof/>
                <w:color w:val="auto"/>
              </w:rPr>
              <w:t>2.1.1.</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Explanation</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_Toc38846217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5</w:t>
            </w:r>
            <w:r w:rsidR="00F274B1" w:rsidRPr="00F274B1">
              <w:rPr>
                <w:rFonts w:ascii="Calibri" w:hAnsi="Calibri" w:cs="Calibri"/>
                <w:b/>
                <w:noProof/>
                <w:webHidden/>
                <w:color w:val="auto"/>
              </w:rPr>
              <w:fldChar w:fldCharType="end"/>
            </w:r>
          </w:hyperlink>
        </w:p>
        <w:p w14:paraId="71271398" w14:textId="0C4493C6" w:rsidR="00F274B1" w:rsidRPr="00F274B1" w:rsidRDefault="00C316FA" w:rsidP="00F274B1">
          <w:pPr>
            <w:pStyle w:val="TOC3"/>
            <w:tabs>
              <w:tab w:val="left" w:pos="1540"/>
              <w:tab w:val="right" w:leader="dot" w:pos="9926"/>
            </w:tabs>
            <w:spacing w:line="360" w:lineRule="auto"/>
            <w:rPr>
              <w:rFonts w:ascii="Calibri" w:hAnsi="Calibri" w:cs="Calibri"/>
              <w:b/>
              <w:noProof/>
              <w:color w:val="auto"/>
              <w:sz w:val="22"/>
              <w:lang w:val="en-IN" w:eastAsia="en-IN"/>
            </w:rPr>
          </w:pPr>
          <w:hyperlink w:anchor="_Toc38846218" w:history="1">
            <w:r w:rsidR="00F274B1" w:rsidRPr="00F274B1">
              <w:rPr>
                <w:rStyle w:val="Hyperlink"/>
                <w:rFonts w:ascii="Calibri" w:hAnsi="Calibri" w:cs="Calibri"/>
                <w:b/>
                <w:noProof/>
                <w:color w:val="auto"/>
              </w:rPr>
              <w:t>2.1.2.</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Example</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_Toc38846218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6</w:t>
            </w:r>
            <w:r w:rsidR="00F274B1" w:rsidRPr="00F274B1">
              <w:rPr>
                <w:rFonts w:ascii="Calibri" w:hAnsi="Calibri" w:cs="Calibri"/>
                <w:b/>
                <w:noProof/>
                <w:webHidden/>
                <w:color w:val="auto"/>
              </w:rPr>
              <w:fldChar w:fldCharType="end"/>
            </w:r>
          </w:hyperlink>
        </w:p>
        <w:p w14:paraId="0327A12A" w14:textId="0CC43DED" w:rsidR="00F274B1" w:rsidRPr="00F274B1" w:rsidRDefault="00C316FA" w:rsidP="00F274B1">
          <w:pPr>
            <w:pStyle w:val="TOC2"/>
            <w:tabs>
              <w:tab w:val="left" w:pos="1100"/>
              <w:tab w:val="right" w:leader="dot" w:pos="9926"/>
            </w:tabs>
            <w:spacing w:line="360" w:lineRule="auto"/>
            <w:rPr>
              <w:rFonts w:ascii="Calibri" w:hAnsi="Calibri" w:cs="Calibri"/>
              <w:b/>
              <w:noProof/>
              <w:color w:val="auto"/>
              <w:sz w:val="22"/>
              <w:lang w:val="en-IN" w:eastAsia="en-IN"/>
            </w:rPr>
          </w:pPr>
          <w:hyperlink w:anchor="_Toc38846219" w:history="1">
            <w:r w:rsidR="00F274B1" w:rsidRPr="00F274B1">
              <w:rPr>
                <w:rStyle w:val="Hyperlink"/>
                <w:rFonts w:ascii="Calibri" w:hAnsi="Calibri" w:cs="Calibri"/>
                <w:b/>
                <w:noProof/>
                <w:color w:val="auto"/>
              </w:rPr>
              <w:t xml:space="preserve">2.2. </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Feature 2: Calculated Fields</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_Toc38846219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12</w:t>
            </w:r>
            <w:r w:rsidR="00F274B1" w:rsidRPr="00F274B1">
              <w:rPr>
                <w:rFonts w:ascii="Calibri" w:hAnsi="Calibri" w:cs="Calibri"/>
                <w:b/>
                <w:noProof/>
                <w:webHidden/>
                <w:color w:val="auto"/>
              </w:rPr>
              <w:fldChar w:fldCharType="end"/>
            </w:r>
          </w:hyperlink>
        </w:p>
        <w:p w14:paraId="225E6DF3" w14:textId="144891FF" w:rsidR="00F274B1" w:rsidRPr="00F274B1" w:rsidRDefault="00C316FA" w:rsidP="00F274B1">
          <w:pPr>
            <w:pStyle w:val="TOC3"/>
            <w:tabs>
              <w:tab w:val="left" w:pos="1540"/>
              <w:tab w:val="right" w:leader="dot" w:pos="9926"/>
            </w:tabs>
            <w:spacing w:line="360" w:lineRule="auto"/>
            <w:rPr>
              <w:rFonts w:ascii="Calibri" w:hAnsi="Calibri" w:cs="Calibri"/>
              <w:b/>
              <w:noProof/>
              <w:color w:val="auto"/>
              <w:sz w:val="22"/>
              <w:lang w:val="en-IN" w:eastAsia="en-IN"/>
            </w:rPr>
          </w:pPr>
          <w:hyperlink w:anchor="_Toc38846220" w:history="1">
            <w:r w:rsidR="00F274B1" w:rsidRPr="00F274B1">
              <w:rPr>
                <w:rStyle w:val="Hyperlink"/>
                <w:rFonts w:ascii="Calibri" w:hAnsi="Calibri" w:cs="Calibri"/>
                <w:b/>
                <w:noProof/>
                <w:color w:val="auto"/>
              </w:rPr>
              <w:t>2.2.1.</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Explanation</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_Toc38846220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12</w:t>
            </w:r>
            <w:r w:rsidR="00F274B1" w:rsidRPr="00F274B1">
              <w:rPr>
                <w:rFonts w:ascii="Calibri" w:hAnsi="Calibri" w:cs="Calibri"/>
                <w:b/>
                <w:noProof/>
                <w:webHidden/>
                <w:color w:val="auto"/>
              </w:rPr>
              <w:fldChar w:fldCharType="end"/>
            </w:r>
          </w:hyperlink>
        </w:p>
        <w:p w14:paraId="1BACC4C5" w14:textId="1D33FA68" w:rsidR="00F274B1" w:rsidRPr="00F274B1" w:rsidRDefault="00C316FA" w:rsidP="00F274B1">
          <w:pPr>
            <w:pStyle w:val="TOC3"/>
            <w:tabs>
              <w:tab w:val="left" w:pos="1540"/>
              <w:tab w:val="right" w:leader="dot" w:pos="9926"/>
            </w:tabs>
            <w:spacing w:line="360" w:lineRule="auto"/>
            <w:rPr>
              <w:rFonts w:ascii="Calibri" w:hAnsi="Calibri" w:cs="Calibri"/>
              <w:b/>
              <w:noProof/>
              <w:color w:val="auto"/>
              <w:sz w:val="22"/>
              <w:lang w:val="en-IN" w:eastAsia="en-IN"/>
            </w:rPr>
          </w:pPr>
          <w:hyperlink w:anchor="_Toc38846221" w:history="1">
            <w:r w:rsidR="00F274B1" w:rsidRPr="00F274B1">
              <w:rPr>
                <w:rStyle w:val="Hyperlink"/>
                <w:rFonts w:ascii="Calibri" w:hAnsi="Calibri" w:cs="Calibri"/>
                <w:b/>
                <w:noProof/>
                <w:color w:val="auto"/>
              </w:rPr>
              <w:t>2.2.2.</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Example</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_Toc38846221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12</w:t>
            </w:r>
            <w:r w:rsidR="00F274B1" w:rsidRPr="00F274B1">
              <w:rPr>
                <w:rFonts w:ascii="Calibri" w:hAnsi="Calibri" w:cs="Calibri"/>
                <w:b/>
                <w:noProof/>
                <w:webHidden/>
                <w:color w:val="auto"/>
              </w:rPr>
              <w:fldChar w:fldCharType="end"/>
            </w:r>
          </w:hyperlink>
        </w:p>
        <w:p w14:paraId="4E057A9B" w14:textId="4F0CC9CB" w:rsidR="00F274B1" w:rsidRPr="00F274B1" w:rsidRDefault="00C316FA" w:rsidP="00F274B1">
          <w:pPr>
            <w:pStyle w:val="TOC2"/>
            <w:tabs>
              <w:tab w:val="left" w:pos="1100"/>
              <w:tab w:val="right" w:leader="dot" w:pos="9926"/>
            </w:tabs>
            <w:spacing w:line="360" w:lineRule="auto"/>
            <w:rPr>
              <w:rFonts w:ascii="Calibri" w:hAnsi="Calibri" w:cs="Calibri"/>
              <w:b/>
              <w:noProof/>
              <w:color w:val="auto"/>
              <w:sz w:val="22"/>
              <w:lang w:val="en-IN" w:eastAsia="en-IN"/>
            </w:rPr>
          </w:pPr>
          <w:hyperlink w:anchor="_Toc38846222" w:history="1">
            <w:r w:rsidR="00F274B1" w:rsidRPr="00F274B1">
              <w:rPr>
                <w:rStyle w:val="Hyperlink"/>
                <w:rFonts w:ascii="Calibri" w:hAnsi="Calibri" w:cs="Calibri"/>
                <w:b/>
                <w:noProof/>
                <w:color w:val="auto"/>
              </w:rPr>
              <w:t xml:space="preserve">2.3. </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Feature 3: Dashboard Functionalities</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_Toc38846222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14</w:t>
            </w:r>
            <w:r w:rsidR="00F274B1" w:rsidRPr="00F274B1">
              <w:rPr>
                <w:rFonts w:ascii="Calibri" w:hAnsi="Calibri" w:cs="Calibri"/>
                <w:b/>
                <w:noProof/>
                <w:webHidden/>
                <w:color w:val="auto"/>
              </w:rPr>
              <w:fldChar w:fldCharType="end"/>
            </w:r>
          </w:hyperlink>
        </w:p>
        <w:p w14:paraId="433D5943" w14:textId="46453C64" w:rsidR="00F274B1" w:rsidRPr="00F274B1" w:rsidRDefault="00C316FA" w:rsidP="00F274B1">
          <w:pPr>
            <w:pStyle w:val="TOC3"/>
            <w:tabs>
              <w:tab w:val="left" w:pos="1540"/>
              <w:tab w:val="right" w:leader="dot" w:pos="9926"/>
            </w:tabs>
            <w:spacing w:line="360" w:lineRule="auto"/>
            <w:rPr>
              <w:rFonts w:ascii="Calibri" w:hAnsi="Calibri" w:cs="Calibri"/>
              <w:b/>
              <w:noProof/>
              <w:color w:val="auto"/>
              <w:sz w:val="22"/>
              <w:lang w:val="en-IN" w:eastAsia="en-IN"/>
            </w:rPr>
          </w:pPr>
          <w:hyperlink w:anchor="_Toc38846223" w:history="1">
            <w:r w:rsidR="00F274B1" w:rsidRPr="00F274B1">
              <w:rPr>
                <w:rStyle w:val="Hyperlink"/>
                <w:rFonts w:ascii="Calibri" w:hAnsi="Calibri" w:cs="Calibri"/>
                <w:b/>
                <w:noProof/>
                <w:color w:val="auto"/>
              </w:rPr>
              <w:t>2.3.1.</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Explanation</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_Toc38846223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14</w:t>
            </w:r>
            <w:r w:rsidR="00F274B1" w:rsidRPr="00F274B1">
              <w:rPr>
                <w:rFonts w:ascii="Calibri" w:hAnsi="Calibri" w:cs="Calibri"/>
                <w:b/>
                <w:noProof/>
                <w:webHidden/>
                <w:color w:val="auto"/>
              </w:rPr>
              <w:fldChar w:fldCharType="end"/>
            </w:r>
          </w:hyperlink>
        </w:p>
        <w:p w14:paraId="239627B9" w14:textId="0C720CC6" w:rsidR="00F274B1" w:rsidRPr="00F274B1" w:rsidRDefault="00C316FA" w:rsidP="00F274B1">
          <w:pPr>
            <w:pStyle w:val="TOC3"/>
            <w:tabs>
              <w:tab w:val="left" w:pos="1540"/>
              <w:tab w:val="right" w:leader="dot" w:pos="9926"/>
            </w:tabs>
            <w:spacing w:line="360" w:lineRule="auto"/>
            <w:rPr>
              <w:rFonts w:ascii="Calibri" w:hAnsi="Calibri" w:cs="Calibri"/>
              <w:b/>
              <w:noProof/>
              <w:color w:val="auto"/>
              <w:sz w:val="22"/>
              <w:lang w:val="en-IN" w:eastAsia="en-IN"/>
            </w:rPr>
          </w:pPr>
          <w:hyperlink w:anchor="_Toc38846224" w:history="1">
            <w:r w:rsidR="00F274B1" w:rsidRPr="00F274B1">
              <w:rPr>
                <w:rStyle w:val="Hyperlink"/>
                <w:rFonts w:ascii="Calibri" w:hAnsi="Calibri" w:cs="Calibri"/>
                <w:b/>
                <w:noProof/>
                <w:color w:val="auto"/>
              </w:rPr>
              <w:t>2.3.2.</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Example</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_Toc38846224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14</w:t>
            </w:r>
            <w:r w:rsidR="00F274B1" w:rsidRPr="00F274B1">
              <w:rPr>
                <w:rFonts w:ascii="Calibri" w:hAnsi="Calibri" w:cs="Calibri"/>
                <w:b/>
                <w:noProof/>
                <w:webHidden/>
                <w:color w:val="auto"/>
              </w:rPr>
              <w:fldChar w:fldCharType="end"/>
            </w:r>
          </w:hyperlink>
        </w:p>
        <w:p w14:paraId="527EA984" w14:textId="07618494" w:rsidR="00F274B1" w:rsidRPr="00F274B1" w:rsidRDefault="00C316FA" w:rsidP="00F274B1">
          <w:pPr>
            <w:pStyle w:val="TOC1"/>
            <w:tabs>
              <w:tab w:val="left" w:pos="560"/>
              <w:tab w:val="right" w:leader="dot" w:pos="9926"/>
            </w:tabs>
            <w:spacing w:line="360" w:lineRule="auto"/>
            <w:rPr>
              <w:rFonts w:ascii="Calibri" w:hAnsi="Calibri" w:cs="Calibri"/>
              <w:b/>
              <w:noProof/>
              <w:color w:val="auto"/>
              <w:sz w:val="22"/>
              <w:lang w:val="en-IN" w:eastAsia="en-IN"/>
            </w:rPr>
          </w:pPr>
          <w:hyperlink w:anchor="_Toc38846225" w:history="1">
            <w:r w:rsidR="00F274B1" w:rsidRPr="00F274B1">
              <w:rPr>
                <w:rStyle w:val="Hyperlink"/>
                <w:rFonts w:ascii="Calibri" w:hAnsi="Calibri" w:cs="Calibri"/>
                <w:b/>
                <w:noProof/>
                <w:color w:val="auto"/>
              </w:rPr>
              <w:t>3.</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EXPLORATION OF A DATASET</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_Toc38846225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17</w:t>
            </w:r>
            <w:r w:rsidR="00F274B1" w:rsidRPr="00F274B1">
              <w:rPr>
                <w:rFonts w:ascii="Calibri" w:hAnsi="Calibri" w:cs="Calibri"/>
                <w:b/>
                <w:noProof/>
                <w:webHidden/>
                <w:color w:val="auto"/>
              </w:rPr>
              <w:fldChar w:fldCharType="end"/>
            </w:r>
          </w:hyperlink>
        </w:p>
        <w:p w14:paraId="603A0777" w14:textId="1BB56C43" w:rsidR="00F274B1" w:rsidRPr="00F274B1" w:rsidRDefault="00C316FA" w:rsidP="00F274B1">
          <w:pPr>
            <w:pStyle w:val="TOC2"/>
            <w:tabs>
              <w:tab w:val="left" w:pos="1100"/>
              <w:tab w:val="right" w:leader="dot" w:pos="9926"/>
            </w:tabs>
            <w:spacing w:line="360" w:lineRule="auto"/>
            <w:rPr>
              <w:rFonts w:ascii="Calibri" w:hAnsi="Calibri" w:cs="Calibri"/>
              <w:b/>
              <w:noProof/>
              <w:color w:val="auto"/>
              <w:sz w:val="22"/>
              <w:lang w:val="en-IN" w:eastAsia="en-IN"/>
            </w:rPr>
          </w:pPr>
          <w:hyperlink w:anchor="_Toc38846226" w:history="1">
            <w:r w:rsidR="00F274B1" w:rsidRPr="00F274B1">
              <w:rPr>
                <w:rStyle w:val="Hyperlink"/>
                <w:rFonts w:ascii="Calibri" w:hAnsi="Calibri" w:cs="Calibri"/>
                <w:b/>
                <w:noProof/>
                <w:color w:val="auto"/>
              </w:rPr>
              <w:t xml:space="preserve">3.1. </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The Dataset</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_Toc38846226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17</w:t>
            </w:r>
            <w:r w:rsidR="00F274B1" w:rsidRPr="00F274B1">
              <w:rPr>
                <w:rFonts w:ascii="Calibri" w:hAnsi="Calibri" w:cs="Calibri"/>
                <w:b/>
                <w:noProof/>
                <w:webHidden/>
                <w:color w:val="auto"/>
              </w:rPr>
              <w:fldChar w:fldCharType="end"/>
            </w:r>
          </w:hyperlink>
        </w:p>
        <w:p w14:paraId="2D3D4A41" w14:textId="36C762C9" w:rsidR="00F274B1" w:rsidRPr="00F274B1" w:rsidRDefault="00C316FA" w:rsidP="00F274B1">
          <w:pPr>
            <w:pStyle w:val="TOC2"/>
            <w:tabs>
              <w:tab w:val="left" w:pos="1100"/>
              <w:tab w:val="right" w:leader="dot" w:pos="9926"/>
            </w:tabs>
            <w:spacing w:line="360" w:lineRule="auto"/>
            <w:rPr>
              <w:rFonts w:ascii="Calibri" w:hAnsi="Calibri" w:cs="Calibri"/>
              <w:b/>
              <w:noProof/>
              <w:color w:val="auto"/>
              <w:sz w:val="22"/>
              <w:lang w:val="en-IN" w:eastAsia="en-IN"/>
            </w:rPr>
          </w:pPr>
          <w:hyperlink w:anchor="_Toc38846227" w:history="1">
            <w:r w:rsidR="00F274B1" w:rsidRPr="00F274B1">
              <w:rPr>
                <w:rStyle w:val="Hyperlink"/>
                <w:rFonts w:ascii="Calibri" w:hAnsi="Calibri" w:cs="Calibri"/>
                <w:b/>
                <w:noProof/>
                <w:color w:val="auto"/>
              </w:rPr>
              <w:t xml:space="preserve">3.2. </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Exploratory Analysis</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_Toc38846227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18</w:t>
            </w:r>
            <w:r w:rsidR="00F274B1" w:rsidRPr="00F274B1">
              <w:rPr>
                <w:rFonts w:ascii="Calibri" w:hAnsi="Calibri" w:cs="Calibri"/>
                <w:b/>
                <w:noProof/>
                <w:webHidden/>
                <w:color w:val="auto"/>
              </w:rPr>
              <w:fldChar w:fldCharType="end"/>
            </w:r>
          </w:hyperlink>
        </w:p>
        <w:p w14:paraId="23567A47" w14:textId="4980F95E" w:rsidR="00F274B1" w:rsidRPr="00F274B1" w:rsidRDefault="00C316FA" w:rsidP="00F274B1">
          <w:pPr>
            <w:pStyle w:val="TOC2"/>
            <w:tabs>
              <w:tab w:val="left" w:pos="1100"/>
              <w:tab w:val="right" w:leader="dot" w:pos="9926"/>
            </w:tabs>
            <w:spacing w:line="360" w:lineRule="auto"/>
            <w:rPr>
              <w:rFonts w:ascii="Calibri" w:hAnsi="Calibri" w:cs="Calibri"/>
              <w:b/>
              <w:noProof/>
              <w:color w:val="auto"/>
              <w:sz w:val="22"/>
              <w:lang w:val="en-IN" w:eastAsia="en-IN"/>
            </w:rPr>
          </w:pPr>
          <w:hyperlink w:anchor="_Toc38846228" w:history="1">
            <w:r w:rsidR="00F274B1" w:rsidRPr="00F274B1">
              <w:rPr>
                <w:rStyle w:val="Hyperlink"/>
                <w:rFonts w:ascii="Calibri" w:hAnsi="Calibri" w:cs="Calibri"/>
                <w:b/>
                <w:noProof/>
                <w:color w:val="auto"/>
              </w:rPr>
              <w:t xml:space="preserve">3.3. </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Questions</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_Toc38846228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23</w:t>
            </w:r>
            <w:r w:rsidR="00F274B1" w:rsidRPr="00F274B1">
              <w:rPr>
                <w:rFonts w:ascii="Calibri" w:hAnsi="Calibri" w:cs="Calibri"/>
                <w:b/>
                <w:noProof/>
                <w:webHidden/>
                <w:color w:val="auto"/>
              </w:rPr>
              <w:fldChar w:fldCharType="end"/>
            </w:r>
          </w:hyperlink>
        </w:p>
        <w:p w14:paraId="479DC764" w14:textId="3C8F737A" w:rsidR="00F274B1" w:rsidRPr="00F274B1" w:rsidRDefault="00C316FA" w:rsidP="00F274B1">
          <w:pPr>
            <w:pStyle w:val="TOC2"/>
            <w:tabs>
              <w:tab w:val="left" w:pos="1100"/>
              <w:tab w:val="right" w:leader="dot" w:pos="9926"/>
            </w:tabs>
            <w:spacing w:line="360" w:lineRule="auto"/>
            <w:rPr>
              <w:rFonts w:ascii="Calibri" w:hAnsi="Calibri" w:cs="Calibri"/>
              <w:b/>
              <w:noProof/>
              <w:color w:val="auto"/>
              <w:sz w:val="22"/>
              <w:lang w:val="en-IN" w:eastAsia="en-IN"/>
            </w:rPr>
          </w:pPr>
          <w:hyperlink w:anchor="_Toc38846229" w:history="1">
            <w:r w:rsidR="00F274B1" w:rsidRPr="00F274B1">
              <w:rPr>
                <w:rStyle w:val="Hyperlink"/>
                <w:rFonts w:ascii="Calibri" w:hAnsi="Calibri" w:cs="Calibri"/>
                <w:b/>
                <w:noProof/>
                <w:color w:val="auto"/>
              </w:rPr>
              <w:t xml:space="preserve">3.4. </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Visualized Answers</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_Toc38846229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24</w:t>
            </w:r>
            <w:r w:rsidR="00F274B1" w:rsidRPr="00F274B1">
              <w:rPr>
                <w:rFonts w:ascii="Calibri" w:hAnsi="Calibri" w:cs="Calibri"/>
                <w:b/>
                <w:noProof/>
                <w:webHidden/>
                <w:color w:val="auto"/>
              </w:rPr>
              <w:fldChar w:fldCharType="end"/>
            </w:r>
          </w:hyperlink>
        </w:p>
        <w:p w14:paraId="0AF719C1" w14:textId="31F4286B" w:rsidR="00F274B1" w:rsidRDefault="00C316FA" w:rsidP="00F274B1">
          <w:pPr>
            <w:pStyle w:val="TOC1"/>
            <w:tabs>
              <w:tab w:val="left" w:pos="560"/>
              <w:tab w:val="right" w:leader="dot" w:pos="9926"/>
            </w:tabs>
            <w:spacing w:line="360" w:lineRule="auto"/>
            <w:rPr>
              <w:noProof/>
              <w:color w:val="auto"/>
              <w:sz w:val="22"/>
              <w:lang w:val="en-IN" w:eastAsia="en-IN"/>
            </w:rPr>
          </w:pPr>
          <w:hyperlink w:anchor="_Toc38846230" w:history="1">
            <w:r w:rsidR="00F274B1" w:rsidRPr="00F274B1">
              <w:rPr>
                <w:rStyle w:val="Hyperlink"/>
                <w:rFonts w:ascii="Calibri" w:hAnsi="Calibri" w:cs="Calibri"/>
                <w:b/>
                <w:noProof/>
                <w:color w:val="auto"/>
              </w:rPr>
              <w:t>4.</w:t>
            </w:r>
            <w:r w:rsidR="00F274B1" w:rsidRPr="00F274B1">
              <w:rPr>
                <w:rFonts w:ascii="Calibri" w:hAnsi="Calibri" w:cs="Calibri"/>
                <w:b/>
                <w:noProof/>
                <w:color w:val="auto"/>
                <w:sz w:val="22"/>
                <w:lang w:val="en-IN" w:eastAsia="en-IN"/>
              </w:rPr>
              <w:tab/>
            </w:r>
            <w:r w:rsidR="00F274B1" w:rsidRPr="00F274B1">
              <w:rPr>
                <w:rStyle w:val="Hyperlink"/>
                <w:rFonts w:ascii="Calibri" w:hAnsi="Calibri" w:cs="Calibri"/>
                <w:b/>
                <w:noProof/>
                <w:color w:val="auto"/>
              </w:rPr>
              <w:t>REFERENCES</w:t>
            </w:r>
            <w:r w:rsidR="00F274B1" w:rsidRPr="00F274B1">
              <w:rPr>
                <w:rFonts w:ascii="Calibri" w:hAnsi="Calibri" w:cs="Calibri"/>
                <w:b/>
                <w:noProof/>
                <w:webHidden/>
                <w:color w:val="auto"/>
              </w:rPr>
              <w:tab/>
            </w:r>
            <w:r w:rsidR="00F274B1" w:rsidRPr="00F274B1">
              <w:rPr>
                <w:rFonts w:ascii="Calibri" w:hAnsi="Calibri" w:cs="Calibri"/>
                <w:b/>
                <w:noProof/>
                <w:webHidden/>
                <w:color w:val="auto"/>
              </w:rPr>
              <w:fldChar w:fldCharType="begin"/>
            </w:r>
            <w:r w:rsidR="00F274B1" w:rsidRPr="00F274B1">
              <w:rPr>
                <w:rFonts w:ascii="Calibri" w:hAnsi="Calibri" w:cs="Calibri"/>
                <w:b/>
                <w:noProof/>
                <w:webHidden/>
                <w:color w:val="auto"/>
              </w:rPr>
              <w:instrText xml:space="preserve"> PAGEREF _Toc38846230 \h </w:instrText>
            </w:r>
            <w:r w:rsidR="00F274B1" w:rsidRPr="00F274B1">
              <w:rPr>
                <w:rFonts w:ascii="Calibri" w:hAnsi="Calibri" w:cs="Calibri"/>
                <w:b/>
                <w:noProof/>
                <w:webHidden/>
                <w:color w:val="auto"/>
              </w:rPr>
            </w:r>
            <w:r w:rsidR="00F274B1" w:rsidRPr="00F274B1">
              <w:rPr>
                <w:rFonts w:ascii="Calibri" w:hAnsi="Calibri" w:cs="Calibri"/>
                <w:b/>
                <w:noProof/>
                <w:webHidden/>
                <w:color w:val="auto"/>
              </w:rPr>
              <w:fldChar w:fldCharType="separate"/>
            </w:r>
            <w:r w:rsidR="00F274B1" w:rsidRPr="00F274B1">
              <w:rPr>
                <w:rFonts w:ascii="Calibri" w:hAnsi="Calibri" w:cs="Calibri"/>
                <w:b/>
                <w:noProof/>
                <w:webHidden/>
                <w:color w:val="auto"/>
              </w:rPr>
              <w:t>30</w:t>
            </w:r>
            <w:r w:rsidR="00F274B1" w:rsidRPr="00F274B1">
              <w:rPr>
                <w:rFonts w:ascii="Calibri" w:hAnsi="Calibri" w:cs="Calibri"/>
                <w:b/>
                <w:noProof/>
                <w:webHidden/>
                <w:color w:val="auto"/>
              </w:rPr>
              <w:fldChar w:fldCharType="end"/>
            </w:r>
          </w:hyperlink>
        </w:p>
        <w:p w14:paraId="25CB6391" w14:textId="3E55F07E" w:rsidR="00CC6051" w:rsidRPr="00D05670" w:rsidRDefault="00CC6051">
          <w:pPr>
            <w:rPr>
              <w:color w:val="52031F" w:themeColor="accent6" w:themeShade="80"/>
            </w:rPr>
          </w:pPr>
          <w:r w:rsidRPr="00992DA6">
            <w:rPr>
              <w:b/>
              <w:bCs/>
              <w:noProof/>
              <w:color w:val="52031F" w:themeColor="accent6" w:themeShade="80"/>
            </w:rPr>
            <w:fldChar w:fldCharType="end"/>
          </w:r>
        </w:p>
      </w:sdtContent>
    </w:sdt>
    <w:p w14:paraId="505716EB" w14:textId="3817204B" w:rsidR="00E04EB7" w:rsidRPr="00D05670" w:rsidRDefault="00E04EB7" w:rsidP="004B7E44">
      <w:pPr>
        <w:rPr>
          <w:rFonts w:ascii="Calibri" w:hAnsi="Calibri" w:cs="Calibri"/>
          <w:color w:val="52031F" w:themeColor="accent6" w:themeShade="80"/>
        </w:rPr>
      </w:pPr>
    </w:p>
    <w:p w14:paraId="6A3EBECD" w14:textId="042AAB59" w:rsidR="00E04EB7" w:rsidRPr="00CC6051" w:rsidRDefault="00E04EB7" w:rsidP="004B7E44">
      <w:pPr>
        <w:rPr>
          <w:rFonts w:ascii="Calibri" w:hAnsi="Calibri" w:cs="Calibri"/>
          <w:color w:val="auto"/>
        </w:rPr>
      </w:pPr>
    </w:p>
    <w:p w14:paraId="73FC25E2" w14:textId="2B4643EB" w:rsidR="00E04EB7" w:rsidRPr="00CC6051" w:rsidRDefault="00E04EB7" w:rsidP="004B7E44">
      <w:pPr>
        <w:rPr>
          <w:rFonts w:ascii="Calibri" w:hAnsi="Calibri" w:cs="Calibri"/>
          <w:color w:val="auto"/>
        </w:rPr>
      </w:pPr>
    </w:p>
    <w:p w14:paraId="41A848BE" w14:textId="6FFB679A" w:rsidR="00E04EB7" w:rsidRDefault="00E04EB7" w:rsidP="004B7E44"/>
    <w:p w14:paraId="1AC28332" w14:textId="332FDF92" w:rsidR="00E04EB7" w:rsidRDefault="00E04EB7" w:rsidP="004B7E44"/>
    <w:p w14:paraId="4EA0A5AD" w14:textId="0400BC30" w:rsidR="00E04EB7" w:rsidRDefault="00E04EB7" w:rsidP="004B7E44"/>
    <w:p w14:paraId="16CE994F" w14:textId="77777777" w:rsidR="00D50125" w:rsidRDefault="00D50125" w:rsidP="004B7E44"/>
    <w:p w14:paraId="738C7631" w14:textId="294C1947" w:rsidR="00672011" w:rsidRPr="00D148D1" w:rsidRDefault="00992DA6" w:rsidP="00D148D1">
      <w:pPr>
        <w:pStyle w:val="Heading1"/>
        <w:numPr>
          <w:ilvl w:val="0"/>
          <w:numId w:val="1"/>
        </w:numPr>
        <w:spacing w:line="360" w:lineRule="auto"/>
        <w:ind w:left="567" w:hanging="567"/>
        <w:rPr>
          <w:rFonts w:ascii="Calibri" w:hAnsi="Calibri" w:cs="Calibri"/>
          <w:color w:val="52031F" w:themeColor="accent6" w:themeShade="80"/>
        </w:rPr>
      </w:pPr>
      <w:bookmarkStart w:id="2" w:name="_Toc38846214"/>
      <w:r w:rsidRPr="00992DA6">
        <w:rPr>
          <w:rFonts w:ascii="Calibri" w:hAnsi="Calibri" w:cs="Calibri"/>
          <w:color w:val="52031F" w:themeColor="accent6" w:themeShade="80"/>
        </w:rPr>
        <w:t>IN</w:t>
      </w:r>
      <w:r>
        <w:rPr>
          <w:rFonts w:ascii="Calibri" w:hAnsi="Calibri" w:cs="Calibri"/>
          <w:color w:val="52031F" w:themeColor="accent6" w:themeShade="80"/>
        </w:rPr>
        <w:t>TRODUCTION</w:t>
      </w:r>
      <w:bookmarkEnd w:id="2"/>
    </w:p>
    <w:p w14:paraId="0CBF8400" w14:textId="6B7CF2B4" w:rsidR="00391950" w:rsidRDefault="00391950" w:rsidP="005E5240">
      <w:pPr>
        <w:spacing w:line="360" w:lineRule="auto"/>
        <w:ind w:left="567" w:firstLine="1134"/>
        <w:jc w:val="both"/>
        <w:rPr>
          <w:rFonts w:ascii="Calibri" w:hAnsi="Calibri" w:cs="Calibri"/>
          <w:color w:val="auto"/>
          <w:sz w:val="24"/>
          <w:szCs w:val="24"/>
        </w:rPr>
      </w:pPr>
      <w:r>
        <w:rPr>
          <w:rFonts w:ascii="Calibri" w:hAnsi="Calibri" w:cs="Calibri"/>
          <w:color w:val="auto"/>
          <w:sz w:val="24"/>
          <w:szCs w:val="24"/>
        </w:rPr>
        <w:t>Tableau is a business intelligence and data visualization tool that renders users to make sense of their data through interactive charts, graphs, and diagrams. It is a tool definitively used for the Exploration and Reporting stage of ‘The Data Science Workflow’.</w:t>
      </w:r>
    </w:p>
    <w:p w14:paraId="3377E4DE" w14:textId="710A9B32" w:rsidR="00D148D1" w:rsidRDefault="00D148D1" w:rsidP="00D148D1">
      <w:pPr>
        <w:spacing w:line="360" w:lineRule="auto"/>
        <w:ind w:left="567" w:firstLine="1134"/>
        <w:jc w:val="both"/>
        <w:rPr>
          <w:rFonts w:ascii="Calibri" w:hAnsi="Calibri" w:cs="Calibri"/>
          <w:color w:val="auto"/>
          <w:sz w:val="24"/>
          <w:szCs w:val="24"/>
        </w:rPr>
      </w:pPr>
      <w:r>
        <w:rPr>
          <w:rFonts w:ascii="Calibri" w:hAnsi="Calibri" w:cs="Calibri"/>
          <w:color w:val="auto"/>
          <w:sz w:val="24"/>
          <w:szCs w:val="24"/>
        </w:rPr>
        <w:t>Tableau is easy to use tool with its drag and drop functionalities and automatic suggestions for charts and visualizations. Tableau identifies a dataset and all the hierarchies of categories associated with it. The default visualizations generated by Tableau follows all the data visualization principles. Hence, it is a quite professional tool for business intelligence.</w:t>
      </w:r>
    </w:p>
    <w:p w14:paraId="670EB34F" w14:textId="16924086" w:rsidR="005E5240" w:rsidRDefault="00BB0674" w:rsidP="0018605D">
      <w:pPr>
        <w:spacing w:line="360" w:lineRule="auto"/>
        <w:ind w:left="567" w:firstLine="1134"/>
        <w:jc w:val="both"/>
        <w:rPr>
          <w:rFonts w:ascii="Calibri" w:hAnsi="Calibri" w:cs="Calibri"/>
          <w:color w:val="auto"/>
          <w:sz w:val="24"/>
          <w:szCs w:val="24"/>
        </w:rPr>
      </w:pPr>
      <w:r>
        <w:rPr>
          <w:rFonts w:ascii="Calibri" w:hAnsi="Calibri" w:cs="Calibri"/>
          <w:color w:val="auto"/>
          <w:sz w:val="24"/>
          <w:szCs w:val="24"/>
        </w:rPr>
        <w:t xml:space="preserve">This project is divided into 2 parts. Part 1 revolves on exploring three essential features of Tableau as a Tutorial, where these three features would be demonstrated by an example and backed up with a corresponding explanation. Part 2 revolves around exploring a dataset. </w:t>
      </w:r>
      <w:r w:rsidR="005E5240">
        <w:rPr>
          <w:rFonts w:ascii="Calibri" w:hAnsi="Calibri" w:cs="Calibri"/>
          <w:color w:val="auto"/>
          <w:sz w:val="24"/>
          <w:szCs w:val="24"/>
        </w:rPr>
        <w:t>This analysis would be a basis in forming five questions and their corresponding insightful answers visualized as dashboards and stories.</w:t>
      </w:r>
    </w:p>
    <w:p w14:paraId="56D11273" w14:textId="2DBDB127" w:rsidR="005E5240" w:rsidRDefault="005E5240" w:rsidP="00391950">
      <w:pPr>
        <w:ind w:left="567" w:firstLine="1134"/>
        <w:jc w:val="both"/>
        <w:rPr>
          <w:rFonts w:ascii="Calibri" w:hAnsi="Calibri" w:cs="Calibri"/>
          <w:color w:val="auto"/>
          <w:sz w:val="24"/>
          <w:szCs w:val="24"/>
        </w:rPr>
      </w:pPr>
    </w:p>
    <w:p w14:paraId="6141E3CE" w14:textId="65210D08" w:rsidR="005E5240" w:rsidRDefault="005E5240" w:rsidP="00391950">
      <w:pPr>
        <w:ind w:left="567" w:firstLine="1134"/>
        <w:jc w:val="both"/>
        <w:rPr>
          <w:rFonts w:ascii="Calibri" w:hAnsi="Calibri" w:cs="Calibri"/>
          <w:color w:val="auto"/>
          <w:sz w:val="24"/>
          <w:szCs w:val="24"/>
        </w:rPr>
      </w:pPr>
    </w:p>
    <w:p w14:paraId="3FFDEA63" w14:textId="15D1837C" w:rsidR="005E5240" w:rsidRDefault="005E5240" w:rsidP="00391950">
      <w:pPr>
        <w:ind w:left="567" w:firstLine="1134"/>
        <w:jc w:val="both"/>
        <w:rPr>
          <w:rFonts w:ascii="Calibri" w:hAnsi="Calibri" w:cs="Calibri"/>
          <w:color w:val="auto"/>
          <w:sz w:val="24"/>
          <w:szCs w:val="24"/>
        </w:rPr>
      </w:pPr>
    </w:p>
    <w:p w14:paraId="21ADFC13" w14:textId="4138A679" w:rsidR="005E5240" w:rsidRDefault="005E5240" w:rsidP="00391950">
      <w:pPr>
        <w:ind w:left="567" w:firstLine="1134"/>
        <w:jc w:val="both"/>
        <w:rPr>
          <w:rFonts w:ascii="Calibri" w:hAnsi="Calibri" w:cs="Calibri"/>
          <w:color w:val="auto"/>
          <w:sz w:val="24"/>
          <w:szCs w:val="24"/>
        </w:rPr>
      </w:pPr>
    </w:p>
    <w:p w14:paraId="35573CAF" w14:textId="34823940" w:rsidR="005E5240" w:rsidRDefault="005E5240" w:rsidP="00391950">
      <w:pPr>
        <w:ind w:left="567" w:firstLine="1134"/>
        <w:jc w:val="both"/>
        <w:rPr>
          <w:rFonts w:ascii="Calibri" w:hAnsi="Calibri" w:cs="Calibri"/>
          <w:color w:val="auto"/>
          <w:sz w:val="24"/>
          <w:szCs w:val="24"/>
        </w:rPr>
      </w:pPr>
    </w:p>
    <w:p w14:paraId="02DB286A" w14:textId="7969BF56" w:rsidR="005E5240" w:rsidRDefault="005E5240" w:rsidP="00391950">
      <w:pPr>
        <w:ind w:left="567" w:firstLine="1134"/>
        <w:jc w:val="both"/>
        <w:rPr>
          <w:rFonts w:ascii="Calibri" w:hAnsi="Calibri" w:cs="Calibri"/>
          <w:color w:val="auto"/>
          <w:sz w:val="24"/>
          <w:szCs w:val="24"/>
        </w:rPr>
      </w:pPr>
    </w:p>
    <w:p w14:paraId="68DE3535" w14:textId="693A0714" w:rsidR="005E5240" w:rsidRDefault="005E5240" w:rsidP="00391950">
      <w:pPr>
        <w:ind w:left="567" w:firstLine="1134"/>
        <w:jc w:val="both"/>
        <w:rPr>
          <w:rFonts w:ascii="Calibri" w:hAnsi="Calibri" w:cs="Calibri"/>
          <w:color w:val="auto"/>
          <w:sz w:val="24"/>
          <w:szCs w:val="24"/>
        </w:rPr>
      </w:pPr>
    </w:p>
    <w:p w14:paraId="722E812D" w14:textId="153A969F" w:rsidR="005E5240" w:rsidRDefault="005E5240" w:rsidP="00391950">
      <w:pPr>
        <w:ind w:left="567" w:firstLine="1134"/>
        <w:jc w:val="both"/>
        <w:rPr>
          <w:rFonts w:ascii="Calibri" w:hAnsi="Calibri" w:cs="Calibri"/>
          <w:color w:val="auto"/>
          <w:sz w:val="24"/>
          <w:szCs w:val="24"/>
        </w:rPr>
      </w:pPr>
    </w:p>
    <w:p w14:paraId="03B10491" w14:textId="44522BF7" w:rsidR="005E5240" w:rsidRDefault="005E5240" w:rsidP="00391950">
      <w:pPr>
        <w:ind w:left="567" w:firstLine="1134"/>
        <w:jc w:val="both"/>
        <w:rPr>
          <w:rFonts w:ascii="Calibri" w:hAnsi="Calibri" w:cs="Calibri"/>
          <w:color w:val="auto"/>
          <w:sz w:val="24"/>
          <w:szCs w:val="24"/>
        </w:rPr>
      </w:pPr>
    </w:p>
    <w:p w14:paraId="1F6D8E2E" w14:textId="08065A1B" w:rsidR="005E5240" w:rsidRDefault="005E5240" w:rsidP="00391950">
      <w:pPr>
        <w:ind w:left="567" w:firstLine="1134"/>
        <w:jc w:val="both"/>
        <w:rPr>
          <w:rFonts w:ascii="Calibri" w:hAnsi="Calibri" w:cs="Calibri"/>
          <w:color w:val="auto"/>
          <w:sz w:val="24"/>
          <w:szCs w:val="24"/>
        </w:rPr>
      </w:pPr>
    </w:p>
    <w:p w14:paraId="76BB739B" w14:textId="49C3102F" w:rsidR="005E5240" w:rsidRDefault="005E5240" w:rsidP="00391950">
      <w:pPr>
        <w:ind w:left="567" w:firstLine="1134"/>
        <w:jc w:val="both"/>
        <w:rPr>
          <w:rFonts w:ascii="Calibri" w:hAnsi="Calibri" w:cs="Calibri"/>
          <w:color w:val="auto"/>
          <w:sz w:val="24"/>
          <w:szCs w:val="24"/>
        </w:rPr>
      </w:pPr>
    </w:p>
    <w:p w14:paraId="5B50A8A0" w14:textId="241232EB" w:rsidR="005E5240" w:rsidRDefault="005E5240" w:rsidP="00391950">
      <w:pPr>
        <w:ind w:left="567" w:firstLine="1134"/>
        <w:jc w:val="both"/>
        <w:rPr>
          <w:rFonts w:ascii="Calibri" w:hAnsi="Calibri" w:cs="Calibri"/>
          <w:color w:val="auto"/>
          <w:sz w:val="24"/>
          <w:szCs w:val="24"/>
        </w:rPr>
      </w:pPr>
    </w:p>
    <w:p w14:paraId="69382F38" w14:textId="18587337" w:rsidR="005E5240" w:rsidRDefault="005E5240" w:rsidP="00391950">
      <w:pPr>
        <w:ind w:left="567" w:firstLine="1134"/>
        <w:jc w:val="both"/>
        <w:rPr>
          <w:rFonts w:ascii="Calibri" w:hAnsi="Calibri" w:cs="Calibri"/>
          <w:color w:val="auto"/>
          <w:sz w:val="24"/>
          <w:szCs w:val="24"/>
        </w:rPr>
      </w:pPr>
    </w:p>
    <w:p w14:paraId="1448C4BF" w14:textId="2D069F24" w:rsidR="005E5240" w:rsidRDefault="005E5240" w:rsidP="00391950">
      <w:pPr>
        <w:ind w:left="567" w:firstLine="1134"/>
        <w:jc w:val="both"/>
        <w:rPr>
          <w:rFonts w:ascii="Calibri" w:hAnsi="Calibri" w:cs="Calibri"/>
          <w:color w:val="auto"/>
          <w:sz w:val="24"/>
          <w:szCs w:val="24"/>
        </w:rPr>
      </w:pPr>
    </w:p>
    <w:p w14:paraId="7213F1BB" w14:textId="21981F8D" w:rsidR="005E5240" w:rsidRDefault="005E5240" w:rsidP="00391950">
      <w:pPr>
        <w:ind w:left="567" w:firstLine="1134"/>
        <w:jc w:val="both"/>
        <w:rPr>
          <w:rFonts w:ascii="Calibri" w:hAnsi="Calibri" w:cs="Calibri"/>
          <w:color w:val="auto"/>
          <w:sz w:val="24"/>
          <w:szCs w:val="24"/>
        </w:rPr>
      </w:pPr>
    </w:p>
    <w:p w14:paraId="63FF17EC" w14:textId="0B1A7AB5" w:rsidR="005E5240" w:rsidRDefault="005E5240" w:rsidP="00391950">
      <w:pPr>
        <w:ind w:left="567" w:firstLine="1134"/>
        <w:jc w:val="both"/>
        <w:rPr>
          <w:rFonts w:ascii="Calibri" w:hAnsi="Calibri" w:cs="Calibri"/>
          <w:color w:val="auto"/>
          <w:sz w:val="24"/>
          <w:szCs w:val="24"/>
        </w:rPr>
      </w:pPr>
    </w:p>
    <w:p w14:paraId="11E232F2" w14:textId="2BDC62DC" w:rsidR="005E5240" w:rsidRDefault="005E5240" w:rsidP="00391950">
      <w:pPr>
        <w:ind w:left="567" w:firstLine="1134"/>
        <w:jc w:val="both"/>
        <w:rPr>
          <w:rFonts w:ascii="Calibri" w:hAnsi="Calibri" w:cs="Calibri"/>
          <w:color w:val="auto"/>
          <w:sz w:val="24"/>
          <w:szCs w:val="24"/>
        </w:rPr>
      </w:pPr>
    </w:p>
    <w:p w14:paraId="63D21523" w14:textId="77777777" w:rsidR="005E5240" w:rsidRPr="00391950" w:rsidRDefault="005E5240" w:rsidP="00D148D1">
      <w:pPr>
        <w:jc w:val="both"/>
        <w:rPr>
          <w:rFonts w:ascii="Calibri" w:hAnsi="Calibri" w:cs="Calibri"/>
          <w:color w:val="auto"/>
          <w:sz w:val="24"/>
          <w:szCs w:val="24"/>
        </w:rPr>
      </w:pPr>
    </w:p>
    <w:p w14:paraId="33103A17" w14:textId="6E9F2D9C" w:rsidR="00992DA6" w:rsidRDefault="00992DA6" w:rsidP="00D148D1">
      <w:pPr>
        <w:pStyle w:val="Heading1"/>
        <w:numPr>
          <w:ilvl w:val="0"/>
          <w:numId w:val="1"/>
        </w:numPr>
        <w:spacing w:line="360" w:lineRule="auto"/>
        <w:ind w:left="567" w:hanging="567"/>
        <w:rPr>
          <w:rFonts w:ascii="Calibri" w:hAnsi="Calibri" w:cs="Calibri"/>
          <w:color w:val="52031F" w:themeColor="accent6" w:themeShade="80"/>
        </w:rPr>
      </w:pPr>
      <w:bookmarkStart w:id="3" w:name="_Toc38846215"/>
      <w:r>
        <w:rPr>
          <w:rFonts w:ascii="Calibri" w:hAnsi="Calibri" w:cs="Calibri"/>
          <w:color w:val="52031F" w:themeColor="accent6" w:themeShade="80"/>
        </w:rPr>
        <w:lastRenderedPageBreak/>
        <w:t>FREATURES OF TABLEAU</w:t>
      </w:r>
      <w:bookmarkEnd w:id="3"/>
    </w:p>
    <w:p w14:paraId="6BA5A498" w14:textId="6FF7B90A" w:rsidR="00672011" w:rsidRDefault="00672011" w:rsidP="00D148D1">
      <w:pPr>
        <w:pStyle w:val="UsualP"/>
        <w:spacing w:line="360" w:lineRule="auto"/>
        <w:ind w:left="567" w:firstLine="1134"/>
        <w:jc w:val="both"/>
      </w:pPr>
      <w:r>
        <w:t>To explore the three features of Tableau, the Tableau 2019.4 inbuilt dataset ‘World Indicators’ has been utilized</w:t>
      </w:r>
      <w:r w:rsidR="00067A09">
        <w:t xml:space="preserve"> </w:t>
      </w:r>
      <w:r w:rsidR="0033583C">
        <w:fldChar w:fldCharType="begin" w:fldLock="1"/>
      </w:r>
      <w:r w:rsidR="004C5C47">
        <w:instrText>ADDIN CSL_CITATION {"citationItems":[{"id":"ITEM-1","itemData":{"URL":"https://data.worldbank.org/indicator?tab=all","accessed":{"date-parts":[["2020","4","23"]]},"id":"ITEM-1","issued":{"date-parts":[["0"]]},"title":"Indicators | Data","type":"webpage"},"uris":["http://www.mendeley.com/documents/?uuid=1eb55eef-5257-3ff6-8a28-054899016bad"]}],"mendeley":{"formattedCitation":"(&lt;i&gt;Indicators | Data&lt;/i&gt;, no date)","plainTextFormattedCitation":"(Indicators | Data, no date)","previouslyFormattedCitation":"(&lt;i&gt;Indicators | Data&lt;/i&gt;, no date)"},"properties":{"noteIndex":0},"schema":"https://github.com/citation-style-language/schema/raw/master/csl-citation.json"}</w:instrText>
      </w:r>
      <w:r w:rsidR="0033583C">
        <w:fldChar w:fldCharType="separate"/>
      </w:r>
      <w:r w:rsidR="0033583C" w:rsidRPr="0033583C">
        <w:rPr>
          <w:noProof/>
        </w:rPr>
        <w:t>(</w:t>
      </w:r>
      <w:r w:rsidR="0033583C" w:rsidRPr="0033583C">
        <w:rPr>
          <w:i/>
          <w:noProof/>
        </w:rPr>
        <w:t>Indicators | Data</w:t>
      </w:r>
      <w:r w:rsidR="0033583C" w:rsidRPr="0033583C">
        <w:rPr>
          <w:noProof/>
        </w:rPr>
        <w:t>, no date)</w:t>
      </w:r>
      <w:r w:rsidR="0033583C">
        <w:fldChar w:fldCharType="end"/>
      </w:r>
      <w:r>
        <w:t xml:space="preserve">. Each feature would be introduced briefly, which would be backed up by an explanation and demonstrated by a corresponding example as described </w:t>
      </w:r>
      <w:r w:rsidR="008370B6">
        <w:t xml:space="preserve">by several worksheets. </w:t>
      </w:r>
      <w:r w:rsidR="001D4E66">
        <w:t>In this series of feature tutorials, the ‘Show Me’ worksheet functionality has been utilized to pick one among all the suggested visualization that Tableau provides.</w:t>
      </w:r>
    </w:p>
    <w:p w14:paraId="48BE4962" w14:textId="77777777" w:rsidR="00D148D1" w:rsidRPr="00672011" w:rsidRDefault="00D148D1" w:rsidP="00D148D1">
      <w:pPr>
        <w:pStyle w:val="UsualP"/>
        <w:spacing w:line="360" w:lineRule="auto"/>
        <w:jc w:val="both"/>
      </w:pPr>
    </w:p>
    <w:p w14:paraId="315601E0" w14:textId="250B21CC" w:rsidR="00992DA6" w:rsidRDefault="00992DA6" w:rsidP="00D148D1">
      <w:pPr>
        <w:pStyle w:val="Heading2"/>
        <w:spacing w:line="360" w:lineRule="auto"/>
        <w:ind w:left="1134" w:hanging="1134"/>
        <w:rPr>
          <w:rFonts w:ascii="Calibri" w:hAnsi="Calibri" w:cs="Calibri"/>
          <w:sz w:val="44"/>
          <w:szCs w:val="44"/>
        </w:rPr>
      </w:pPr>
      <w:bookmarkStart w:id="4" w:name="_Toc38846216"/>
      <w:r w:rsidRPr="00992DA6">
        <w:rPr>
          <w:rFonts w:ascii="Calibri" w:hAnsi="Calibri" w:cs="Calibri"/>
          <w:sz w:val="44"/>
          <w:szCs w:val="44"/>
        </w:rPr>
        <w:t xml:space="preserve">2.1. </w:t>
      </w:r>
      <w:r>
        <w:rPr>
          <w:rFonts w:ascii="Calibri" w:hAnsi="Calibri" w:cs="Calibri"/>
          <w:sz w:val="44"/>
          <w:szCs w:val="44"/>
        </w:rPr>
        <w:tab/>
      </w:r>
      <w:r w:rsidRPr="00992DA6">
        <w:rPr>
          <w:rFonts w:ascii="Calibri" w:hAnsi="Calibri" w:cs="Calibri"/>
          <w:sz w:val="44"/>
          <w:szCs w:val="44"/>
        </w:rPr>
        <w:t>Feature 1</w:t>
      </w:r>
      <w:r w:rsidR="008370B6">
        <w:rPr>
          <w:rFonts w:ascii="Calibri" w:hAnsi="Calibri" w:cs="Calibri"/>
          <w:sz w:val="44"/>
          <w:szCs w:val="44"/>
        </w:rPr>
        <w:t>: Filters and Markers</w:t>
      </w:r>
      <w:bookmarkEnd w:id="4"/>
    </w:p>
    <w:p w14:paraId="371C46EF" w14:textId="14B8E183" w:rsidR="008370B6" w:rsidRDefault="00D148D1" w:rsidP="00D148D1">
      <w:pPr>
        <w:pStyle w:val="UsualP"/>
        <w:spacing w:line="360" w:lineRule="auto"/>
        <w:ind w:left="567" w:firstLine="1134"/>
        <w:jc w:val="both"/>
      </w:pPr>
      <w:r>
        <w:t xml:space="preserve">This section explores the automated filters and markers provided by Tableau worksheet once the structure of a visualization is provided. </w:t>
      </w:r>
    </w:p>
    <w:p w14:paraId="13B01285" w14:textId="77777777" w:rsidR="00F274B1" w:rsidRDefault="00F274B1" w:rsidP="00D148D1">
      <w:pPr>
        <w:pStyle w:val="UsualP"/>
        <w:spacing w:line="360" w:lineRule="auto"/>
        <w:ind w:left="567" w:firstLine="1134"/>
        <w:jc w:val="both"/>
      </w:pPr>
    </w:p>
    <w:p w14:paraId="4699FCB6" w14:textId="49A242B9" w:rsidR="00992DA6" w:rsidRDefault="00992DA6" w:rsidP="00D148D1">
      <w:pPr>
        <w:pStyle w:val="Heading3"/>
        <w:spacing w:line="360" w:lineRule="auto"/>
        <w:rPr>
          <w:rFonts w:ascii="Calibri" w:hAnsi="Calibri" w:cs="Calibri"/>
          <w:b/>
          <w:i w:val="0"/>
          <w:sz w:val="36"/>
          <w:szCs w:val="36"/>
        </w:rPr>
      </w:pPr>
      <w:bookmarkStart w:id="5" w:name="_Toc38846217"/>
      <w:r w:rsidRPr="00992DA6">
        <w:rPr>
          <w:rFonts w:ascii="Calibri" w:hAnsi="Calibri" w:cs="Calibri"/>
          <w:b/>
          <w:i w:val="0"/>
          <w:sz w:val="36"/>
          <w:szCs w:val="36"/>
        </w:rPr>
        <w:t>2.1.1.</w:t>
      </w:r>
      <w:r w:rsidRPr="00992DA6">
        <w:rPr>
          <w:rFonts w:ascii="Calibri" w:hAnsi="Calibri" w:cs="Calibri"/>
          <w:b/>
          <w:i w:val="0"/>
          <w:sz w:val="36"/>
          <w:szCs w:val="36"/>
        </w:rPr>
        <w:tab/>
        <w:t>Explanation</w:t>
      </w:r>
      <w:bookmarkEnd w:id="5"/>
    </w:p>
    <w:p w14:paraId="70E69BF4" w14:textId="79F23728" w:rsidR="00D148D1" w:rsidRDefault="00166B77" w:rsidP="005171FA">
      <w:pPr>
        <w:pStyle w:val="UsualP"/>
        <w:spacing w:line="360" w:lineRule="auto"/>
        <w:ind w:left="567" w:firstLine="1134"/>
        <w:jc w:val="both"/>
      </w:pPr>
      <w:r>
        <w:t xml:space="preserve">Tableau provides a Filters shelf to filter out the graphical view. </w:t>
      </w:r>
      <w:r w:rsidR="005171FA">
        <w:t>There are four kinds of filters in Tableau:</w:t>
      </w:r>
    </w:p>
    <w:p w14:paraId="5C3AE38E" w14:textId="77777777" w:rsidR="005171FA" w:rsidRDefault="005171FA" w:rsidP="00D148D1">
      <w:pPr>
        <w:pStyle w:val="UsualP"/>
        <w:ind w:left="567" w:firstLine="1134"/>
      </w:pPr>
    </w:p>
    <w:p w14:paraId="70FA5C40" w14:textId="5986B31D" w:rsidR="005171FA" w:rsidRPr="00067A09" w:rsidRDefault="005171FA" w:rsidP="005171FA">
      <w:pPr>
        <w:pStyle w:val="UsualP"/>
        <w:numPr>
          <w:ilvl w:val="0"/>
          <w:numId w:val="2"/>
        </w:numPr>
        <w:spacing w:line="360" w:lineRule="auto"/>
        <w:rPr>
          <w:b/>
        </w:rPr>
      </w:pPr>
      <w:r w:rsidRPr="00067A09">
        <w:rPr>
          <w:b/>
        </w:rPr>
        <w:t>General Filter:</w:t>
      </w:r>
    </w:p>
    <w:p w14:paraId="35C8202A" w14:textId="36641641" w:rsidR="005171FA" w:rsidRDefault="002378CC" w:rsidP="005171FA">
      <w:pPr>
        <w:pStyle w:val="UsualP"/>
        <w:ind w:left="2166"/>
        <w:jc w:val="both"/>
      </w:pPr>
      <w:r>
        <w:t>P</w:t>
      </w:r>
      <w:r w:rsidR="005171FA">
        <w:t>rovides general filtering on the basis of categories or hierarchical sub-categories.</w:t>
      </w:r>
    </w:p>
    <w:p w14:paraId="38B69202" w14:textId="77777777" w:rsidR="002378CC" w:rsidRPr="00067A09" w:rsidRDefault="002378CC" w:rsidP="005171FA">
      <w:pPr>
        <w:pStyle w:val="UsualP"/>
        <w:ind w:left="2166"/>
        <w:jc w:val="both"/>
      </w:pPr>
    </w:p>
    <w:p w14:paraId="0F88D341" w14:textId="7537CF74" w:rsidR="005171FA" w:rsidRPr="00067A09" w:rsidRDefault="005171FA" w:rsidP="005171FA">
      <w:pPr>
        <w:pStyle w:val="UsualP"/>
        <w:numPr>
          <w:ilvl w:val="0"/>
          <w:numId w:val="2"/>
        </w:numPr>
        <w:spacing w:line="360" w:lineRule="auto"/>
        <w:rPr>
          <w:b/>
        </w:rPr>
      </w:pPr>
      <w:r w:rsidRPr="00067A09">
        <w:rPr>
          <w:b/>
        </w:rPr>
        <w:t>Wildcard Filter:</w:t>
      </w:r>
    </w:p>
    <w:p w14:paraId="201F8B82" w14:textId="578082F7" w:rsidR="005171FA" w:rsidRDefault="002378CC" w:rsidP="00353191">
      <w:pPr>
        <w:pStyle w:val="UsualP"/>
        <w:ind w:left="2160"/>
        <w:jc w:val="both"/>
      </w:pPr>
      <w:r>
        <w:t>Provides filtering on the basis of four wild cards:</w:t>
      </w:r>
    </w:p>
    <w:p w14:paraId="53FF246E" w14:textId="71F46FF9" w:rsidR="002378CC" w:rsidRDefault="002378CC" w:rsidP="00353191">
      <w:pPr>
        <w:pStyle w:val="UsualP"/>
        <w:numPr>
          <w:ilvl w:val="0"/>
          <w:numId w:val="3"/>
        </w:numPr>
        <w:jc w:val="both"/>
      </w:pPr>
      <w:r>
        <w:t>Contains</w:t>
      </w:r>
    </w:p>
    <w:p w14:paraId="49789E0A" w14:textId="42DFEF89" w:rsidR="002378CC" w:rsidRDefault="002378CC" w:rsidP="00353191">
      <w:pPr>
        <w:pStyle w:val="UsualP"/>
        <w:numPr>
          <w:ilvl w:val="0"/>
          <w:numId w:val="3"/>
        </w:numPr>
        <w:jc w:val="both"/>
      </w:pPr>
      <w:r>
        <w:t>Starts with</w:t>
      </w:r>
    </w:p>
    <w:p w14:paraId="23F522A1" w14:textId="562AF456" w:rsidR="002378CC" w:rsidRDefault="002378CC" w:rsidP="00353191">
      <w:pPr>
        <w:pStyle w:val="UsualP"/>
        <w:numPr>
          <w:ilvl w:val="0"/>
          <w:numId w:val="3"/>
        </w:numPr>
        <w:jc w:val="both"/>
      </w:pPr>
      <w:r>
        <w:t>Ends with</w:t>
      </w:r>
    </w:p>
    <w:p w14:paraId="48EC6700" w14:textId="782D17CB" w:rsidR="002378CC" w:rsidRDefault="002378CC" w:rsidP="00353191">
      <w:pPr>
        <w:pStyle w:val="UsualP"/>
        <w:numPr>
          <w:ilvl w:val="0"/>
          <w:numId w:val="3"/>
        </w:numPr>
        <w:jc w:val="both"/>
      </w:pPr>
      <w:r>
        <w:t>Exactly matches</w:t>
      </w:r>
    </w:p>
    <w:p w14:paraId="74F6AD52" w14:textId="77777777" w:rsidR="002378CC" w:rsidRPr="005171FA" w:rsidRDefault="002378CC" w:rsidP="002378CC">
      <w:pPr>
        <w:pStyle w:val="UsualP"/>
        <w:ind w:left="2629"/>
      </w:pPr>
    </w:p>
    <w:p w14:paraId="2A42E7B5" w14:textId="1D665D8A" w:rsidR="005171FA" w:rsidRPr="00067A09" w:rsidRDefault="005171FA" w:rsidP="002378CC">
      <w:pPr>
        <w:pStyle w:val="UsualP"/>
        <w:numPr>
          <w:ilvl w:val="0"/>
          <w:numId w:val="2"/>
        </w:numPr>
        <w:spacing w:line="360" w:lineRule="auto"/>
        <w:rPr>
          <w:b/>
        </w:rPr>
      </w:pPr>
      <w:r w:rsidRPr="00067A09">
        <w:rPr>
          <w:b/>
        </w:rPr>
        <w:t>Conditional Filter:</w:t>
      </w:r>
    </w:p>
    <w:p w14:paraId="1E6B81FC" w14:textId="287D8DDC" w:rsidR="002378CC" w:rsidRDefault="002378CC" w:rsidP="00353191">
      <w:pPr>
        <w:pStyle w:val="UsualP"/>
        <w:ind w:left="2160"/>
        <w:jc w:val="both"/>
      </w:pPr>
      <w:r>
        <w:t>Provides filtering adhering to some conditions</w:t>
      </w:r>
      <w:r w:rsidR="00353191">
        <w:t>, two options are provided:</w:t>
      </w:r>
    </w:p>
    <w:p w14:paraId="2F7C4E00" w14:textId="4EC91DA2" w:rsidR="00353191" w:rsidRDefault="00353191" w:rsidP="00353191">
      <w:pPr>
        <w:pStyle w:val="UsualP"/>
        <w:numPr>
          <w:ilvl w:val="0"/>
          <w:numId w:val="4"/>
        </w:numPr>
        <w:jc w:val="both"/>
      </w:pPr>
      <w:r>
        <w:t>By Field</w:t>
      </w:r>
    </w:p>
    <w:p w14:paraId="5E852512" w14:textId="77777777" w:rsidR="00353191" w:rsidRDefault="00353191" w:rsidP="00353191">
      <w:pPr>
        <w:pStyle w:val="UsualP"/>
        <w:numPr>
          <w:ilvl w:val="0"/>
          <w:numId w:val="4"/>
        </w:numPr>
        <w:jc w:val="both"/>
      </w:pPr>
      <w:r>
        <w:t>By Formula</w:t>
      </w:r>
    </w:p>
    <w:p w14:paraId="4E6A0788" w14:textId="64C32712" w:rsidR="007824BF" w:rsidRPr="002378CC" w:rsidRDefault="00353191" w:rsidP="00F274B1">
      <w:pPr>
        <w:pStyle w:val="UsualP"/>
        <w:ind w:left="2610"/>
      </w:pPr>
      <w:r>
        <w:tab/>
      </w:r>
    </w:p>
    <w:p w14:paraId="1B703FE3" w14:textId="3CE71410" w:rsidR="005171FA" w:rsidRPr="00067A09" w:rsidRDefault="005171FA" w:rsidP="00353191">
      <w:pPr>
        <w:pStyle w:val="UsualP"/>
        <w:numPr>
          <w:ilvl w:val="0"/>
          <w:numId w:val="2"/>
        </w:numPr>
        <w:spacing w:line="360" w:lineRule="auto"/>
        <w:rPr>
          <w:b/>
        </w:rPr>
      </w:pPr>
      <w:r w:rsidRPr="00067A09">
        <w:rPr>
          <w:b/>
        </w:rPr>
        <w:lastRenderedPageBreak/>
        <w:t>Top Tab Filter:</w:t>
      </w:r>
    </w:p>
    <w:p w14:paraId="5BE009DC" w14:textId="5CE3C826" w:rsidR="00353191" w:rsidRDefault="00353191" w:rsidP="00353191">
      <w:pPr>
        <w:pStyle w:val="UsualP"/>
        <w:ind w:left="2160"/>
        <w:jc w:val="both"/>
      </w:pPr>
      <w:r>
        <w:t>Provides filtering adhering to some conditions by field or by formula and also provides an additional optionality to pick top or bottom ‘n’ categories under it.</w:t>
      </w:r>
    </w:p>
    <w:p w14:paraId="29822EC6" w14:textId="77777777" w:rsidR="007824BF" w:rsidRDefault="007824BF" w:rsidP="00353191">
      <w:pPr>
        <w:pStyle w:val="UsualP"/>
        <w:ind w:left="2160"/>
        <w:jc w:val="both"/>
      </w:pPr>
    </w:p>
    <w:p w14:paraId="2977D6F7" w14:textId="77777777" w:rsidR="000A3266" w:rsidRDefault="00F64E18" w:rsidP="007824BF">
      <w:pPr>
        <w:pStyle w:val="UsualP"/>
        <w:spacing w:line="360" w:lineRule="auto"/>
        <w:ind w:left="567" w:firstLine="1134"/>
        <w:jc w:val="both"/>
      </w:pPr>
      <w:r>
        <w:t xml:space="preserve">Tableau provides a mark section on the worksheets which adds certain visual characteristics on a visualization. </w:t>
      </w:r>
      <w:r w:rsidR="000A3266">
        <w:t>Six distinct options are provided:</w:t>
      </w:r>
    </w:p>
    <w:p w14:paraId="258ECF01" w14:textId="72A81754" w:rsidR="000A3266" w:rsidRPr="00067A09" w:rsidRDefault="000A3266" w:rsidP="007824BF">
      <w:pPr>
        <w:pStyle w:val="UsualP"/>
        <w:numPr>
          <w:ilvl w:val="0"/>
          <w:numId w:val="5"/>
        </w:numPr>
        <w:spacing w:line="360" w:lineRule="auto"/>
        <w:jc w:val="both"/>
        <w:rPr>
          <w:b/>
        </w:rPr>
      </w:pPr>
      <w:r w:rsidRPr="00067A09">
        <w:rPr>
          <w:b/>
        </w:rPr>
        <w:t>Color</w:t>
      </w:r>
    </w:p>
    <w:p w14:paraId="27648386" w14:textId="77777777" w:rsidR="000A3266" w:rsidRPr="00067A09" w:rsidRDefault="000A3266" w:rsidP="007824BF">
      <w:pPr>
        <w:pStyle w:val="UsualP"/>
        <w:numPr>
          <w:ilvl w:val="0"/>
          <w:numId w:val="5"/>
        </w:numPr>
        <w:spacing w:line="360" w:lineRule="auto"/>
        <w:jc w:val="both"/>
        <w:rPr>
          <w:b/>
        </w:rPr>
      </w:pPr>
      <w:r w:rsidRPr="00067A09">
        <w:rPr>
          <w:b/>
        </w:rPr>
        <w:t>Size</w:t>
      </w:r>
    </w:p>
    <w:p w14:paraId="1023BF8A" w14:textId="77777777" w:rsidR="000A3266" w:rsidRPr="00067A09" w:rsidRDefault="000A3266" w:rsidP="007824BF">
      <w:pPr>
        <w:pStyle w:val="UsualP"/>
        <w:numPr>
          <w:ilvl w:val="0"/>
          <w:numId w:val="5"/>
        </w:numPr>
        <w:spacing w:line="360" w:lineRule="auto"/>
        <w:jc w:val="both"/>
        <w:rPr>
          <w:b/>
        </w:rPr>
      </w:pPr>
      <w:r w:rsidRPr="00067A09">
        <w:rPr>
          <w:b/>
        </w:rPr>
        <w:t xml:space="preserve">Label </w:t>
      </w:r>
    </w:p>
    <w:p w14:paraId="25B23C09" w14:textId="77777777" w:rsidR="000A3266" w:rsidRPr="00067A09" w:rsidRDefault="000A3266" w:rsidP="007824BF">
      <w:pPr>
        <w:pStyle w:val="UsualP"/>
        <w:numPr>
          <w:ilvl w:val="0"/>
          <w:numId w:val="5"/>
        </w:numPr>
        <w:spacing w:line="360" w:lineRule="auto"/>
        <w:jc w:val="both"/>
        <w:rPr>
          <w:b/>
        </w:rPr>
      </w:pPr>
      <w:r w:rsidRPr="00067A09">
        <w:rPr>
          <w:b/>
        </w:rPr>
        <w:t>Detail</w:t>
      </w:r>
    </w:p>
    <w:p w14:paraId="3FB21D2E" w14:textId="77777777" w:rsidR="000A3266" w:rsidRPr="00067A09" w:rsidRDefault="000A3266" w:rsidP="007824BF">
      <w:pPr>
        <w:pStyle w:val="UsualP"/>
        <w:numPr>
          <w:ilvl w:val="0"/>
          <w:numId w:val="5"/>
        </w:numPr>
        <w:spacing w:line="360" w:lineRule="auto"/>
        <w:jc w:val="both"/>
        <w:rPr>
          <w:b/>
        </w:rPr>
      </w:pPr>
      <w:r w:rsidRPr="00067A09">
        <w:rPr>
          <w:b/>
        </w:rPr>
        <w:t>Tooltip</w:t>
      </w:r>
    </w:p>
    <w:p w14:paraId="22A19B32" w14:textId="77777777" w:rsidR="000A3266" w:rsidRPr="00067A09" w:rsidRDefault="000A3266" w:rsidP="007824BF">
      <w:pPr>
        <w:pStyle w:val="UsualP"/>
        <w:numPr>
          <w:ilvl w:val="0"/>
          <w:numId w:val="5"/>
        </w:numPr>
        <w:spacing w:line="360" w:lineRule="auto"/>
        <w:jc w:val="both"/>
        <w:rPr>
          <w:b/>
        </w:rPr>
      </w:pPr>
      <w:r w:rsidRPr="00067A09">
        <w:rPr>
          <w:b/>
        </w:rPr>
        <w:t>Shape</w:t>
      </w:r>
    </w:p>
    <w:p w14:paraId="04EF8CCB" w14:textId="105832CD" w:rsidR="00353191" w:rsidRPr="00353191" w:rsidRDefault="00F64E18" w:rsidP="000A3266">
      <w:pPr>
        <w:pStyle w:val="UsualP"/>
        <w:ind w:left="2166"/>
        <w:jc w:val="both"/>
      </w:pPr>
      <w:r>
        <w:t xml:space="preserve">  </w:t>
      </w:r>
    </w:p>
    <w:p w14:paraId="48362417" w14:textId="04FA42CC" w:rsidR="00992DA6" w:rsidRDefault="00992DA6" w:rsidP="00D148D1">
      <w:pPr>
        <w:pStyle w:val="Heading3"/>
        <w:spacing w:line="360" w:lineRule="auto"/>
        <w:rPr>
          <w:rFonts w:ascii="Calibri" w:hAnsi="Calibri" w:cs="Calibri"/>
          <w:b/>
          <w:i w:val="0"/>
          <w:sz w:val="36"/>
          <w:szCs w:val="36"/>
        </w:rPr>
      </w:pPr>
      <w:bookmarkStart w:id="6" w:name="_Toc38846218"/>
      <w:r w:rsidRPr="00992DA6">
        <w:rPr>
          <w:rFonts w:ascii="Calibri" w:hAnsi="Calibri" w:cs="Calibri"/>
          <w:b/>
          <w:i w:val="0"/>
          <w:sz w:val="36"/>
          <w:szCs w:val="36"/>
        </w:rPr>
        <w:t>2.1.2.</w:t>
      </w:r>
      <w:r w:rsidRPr="00992DA6">
        <w:rPr>
          <w:rFonts w:ascii="Calibri" w:hAnsi="Calibri" w:cs="Calibri"/>
          <w:b/>
          <w:i w:val="0"/>
          <w:sz w:val="36"/>
          <w:szCs w:val="36"/>
        </w:rPr>
        <w:tab/>
        <w:t>Example</w:t>
      </w:r>
      <w:bookmarkEnd w:id="6"/>
    </w:p>
    <w:p w14:paraId="0FE12EA8" w14:textId="620B2D13" w:rsidR="006578EE" w:rsidRDefault="00067A09" w:rsidP="00067A09">
      <w:pPr>
        <w:pStyle w:val="UsualP"/>
        <w:spacing w:line="360" w:lineRule="auto"/>
        <w:ind w:left="567" w:firstLine="1134"/>
        <w:jc w:val="both"/>
      </w:pPr>
      <w:r>
        <w:t xml:space="preserve">To demonstrate the above functionalities 5 different worksheets are used to describe each individual filter example and one to describe the markers. </w:t>
      </w:r>
      <w:r w:rsidR="0018605D">
        <w:t>For better demonstration, World Indicators dataset has been used.</w:t>
      </w:r>
    </w:p>
    <w:p w14:paraId="61CD0FB6" w14:textId="77777777" w:rsidR="005915F8" w:rsidRDefault="005915F8" w:rsidP="00067A09">
      <w:pPr>
        <w:pStyle w:val="UsualP"/>
        <w:spacing w:line="360" w:lineRule="auto"/>
        <w:ind w:left="567" w:firstLine="1134"/>
        <w:jc w:val="both"/>
      </w:pPr>
    </w:p>
    <w:p w14:paraId="22D14892" w14:textId="79D60A01" w:rsidR="00067A09" w:rsidRDefault="00067A09" w:rsidP="00067A09">
      <w:pPr>
        <w:pStyle w:val="UsualP"/>
        <w:numPr>
          <w:ilvl w:val="0"/>
          <w:numId w:val="6"/>
        </w:numPr>
        <w:spacing w:line="360" w:lineRule="auto"/>
        <w:jc w:val="both"/>
        <w:rPr>
          <w:b/>
          <w:color w:val="auto"/>
        </w:rPr>
      </w:pPr>
      <w:r w:rsidRPr="00067A09">
        <w:rPr>
          <w:b/>
          <w:color w:val="auto"/>
        </w:rPr>
        <w:t>General Filter</w:t>
      </w:r>
    </w:p>
    <w:p w14:paraId="4F98DB06" w14:textId="14EA7268" w:rsidR="007824BF" w:rsidRDefault="00067A09" w:rsidP="00996805">
      <w:pPr>
        <w:pStyle w:val="UsualP"/>
        <w:spacing w:line="360" w:lineRule="auto"/>
        <w:ind w:left="567" w:firstLine="1134"/>
        <w:jc w:val="both"/>
        <w:rPr>
          <w:color w:val="auto"/>
        </w:rPr>
      </w:pPr>
      <w:r>
        <w:rPr>
          <w:color w:val="auto"/>
        </w:rPr>
        <w:t xml:space="preserve">Here, </w:t>
      </w:r>
      <w:r w:rsidR="00DF7391">
        <w:rPr>
          <w:color w:val="auto"/>
        </w:rPr>
        <w:t>‘</w:t>
      </w:r>
      <w:r w:rsidR="0018605D">
        <w:rPr>
          <w:color w:val="auto"/>
        </w:rPr>
        <w:t>Year</w:t>
      </w:r>
      <w:r w:rsidR="00DF7391">
        <w:rPr>
          <w:color w:val="auto"/>
        </w:rPr>
        <w:t>’</w:t>
      </w:r>
      <w:r w:rsidR="0018605D">
        <w:rPr>
          <w:color w:val="auto"/>
        </w:rPr>
        <w:t xml:space="preserve"> is picked as dimension on columns and Average of </w:t>
      </w:r>
      <w:r w:rsidR="00DF7391">
        <w:rPr>
          <w:color w:val="auto"/>
        </w:rPr>
        <w:t>‘</w:t>
      </w:r>
      <w:r w:rsidR="0018605D">
        <w:rPr>
          <w:color w:val="auto"/>
        </w:rPr>
        <w:t>Tourism Inbound</w:t>
      </w:r>
      <w:r w:rsidR="00DF7391">
        <w:rPr>
          <w:color w:val="auto"/>
        </w:rPr>
        <w:t>’</w:t>
      </w:r>
      <w:r w:rsidR="0018605D">
        <w:rPr>
          <w:color w:val="auto"/>
        </w:rPr>
        <w:t xml:space="preserve"> as a measure on rows. To add an extra layer on it, the dimension </w:t>
      </w:r>
      <w:r w:rsidR="00DF7391">
        <w:rPr>
          <w:color w:val="auto"/>
        </w:rPr>
        <w:t>‘</w:t>
      </w:r>
      <w:r w:rsidR="0018605D">
        <w:rPr>
          <w:color w:val="auto"/>
        </w:rPr>
        <w:t>Region</w:t>
      </w:r>
      <w:r w:rsidR="00DF7391">
        <w:rPr>
          <w:color w:val="auto"/>
        </w:rPr>
        <w:t>’</w:t>
      </w:r>
      <w:r w:rsidR="0018605D">
        <w:rPr>
          <w:color w:val="auto"/>
        </w:rPr>
        <w:t xml:space="preserve"> is picked as colored category.</w:t>
      </w:r>
      <w:r w:rsidR="001D4E66">
        <w:rPr>
          <w:color w:val="auto"/>
        </w:rPr>
        <w:t xml:space="preserve"> Then, from the ‘Show Me’ section, a bar plot is picked that best describes this scenario</w:t>
      </w:r>
      <w:r w:rsidR="004C5C47">
        <w:rPr>
          <w:color w:val="auto"/>
        </w:rPr>
        <w:t xml:space="preserve"> </w:t>
      </w:r>
      <w:r w:rsidR="004C5C47">
        <w:rPr>
          <w:color w:val="auto"/>
        </w:rPr>
        <w:fldChar w:fldCharType="begin" w:fldLock="1"/>
      </w:r>
      <w:r w:rsidR="004C5C47">
        <w:rPr>
          <w:color w:val="auto"/>
        </w:rPr>
        <w:instrText>ADDIN CSL_CITATION {"citationItems":[{"id":"ITEM-1","itemData":{"URL":"https://www.tutorialspoint.com/tableau/index.htm","accessed":{"date-parts":[["2020","4","25"]]},"id":"ITEM-1","issued":{"date-parts":[["0"]]},"title":"Tableau Tutorial - Tutorialspoint","type":"webpage"},"uris":["http://www.mendeley.com/documents/?uuid=5fb4e7c5-8a76-3c3e-a0de-87893895f764"]}],"mendeley":{"formattedCitation":"(&lt;i&gt;Tableau Tutorial - Tutorialspoint&lt;/i&gt;, no date)","plainTextFormattedCitation":"(Tableau Tutorial - Tutorialspoint, no date)","previouslyFormattedCitation":"(&lt;i&gt;Tableau Tutorial - Tutorialspoint&lt;/i&gt;, no date)"},"properties":{"noteIndex":0},"schema":"https://github.com/citation-style-language/schema/raw/master/csl-citation.json"}</w:instrText>
      </w:r>
      <w:r w:rsidR="004C5C47">
        <w:rPr>
          <w:color w:val="auto"/>
        </w:rPr>
        <w:fldChar w:fldCharType="separate"/>
      </w:r>
      <w:r w:rsidR="004C5C47" w:rsidRPr="004C5C47">
        <w:rPr>
          <w:noProof/>
          <w:color w:val="auto"/>
        </w:rPr>
        <w:t>(</w:t>
      </w:r>
      <w:r w:rsidR="004C5C47" w:rsidRPr="004C5C47">
        <w:rPr>
          <w:i/>
          <w:noProof/>
          <w:color w:val="auto"/>
        </w:rPr>
        <w:t>Tableau Tutorial - Tutorialspoint</w:t>
      </w:r>
      <w:r w:rsidR="004C5C47" w:rsidRPr="004C5C47">
        <w:rPr>
          <w:noProof/>
          <w:color w:val="auto"/>
        </w:rPr>
        <w:t>, no date)</w:t>
      </w:r>
      <w:r w:rsidR="004C5C47">
        <w:rPr>
          <w:color w:val="auto"/>
        </w:rPr>
        <w:fldChar w:fldCharType="end"/>
      </w:r>
      <w:r w:rsidR="001D4E66">
        <w:rPr>
          <w:color w:val="auto"/>
        </w:rPr>
        <w:t xml:space="preserve">. </w:t>
      </w:r>
    </w:p>
    <w:p w14:paraId="0133C8FE" w14:textId="3AB26E26" w:rsidR="00996805" w:rsidRDefault="00996805" w:rsidP="00996805">
      <w:pPr>
        <w:pStyle w:val="UsualP"/>
        <w:spacing w:line="360" w:lineRule="auto"/>
        <w:ind w:left="567" w:firstLine="1134"/>
        <w:jc w:val="both"/>
        <w:rPr>
          <w:color w:val="auto"/>
        </w:rPr>
      </w:pPr>
    </w:p>
    <w:p w14:paraId="6A387248" w14:textId="77777777" w:rsidR="00996805" w:rsidRDefault="00996805" w:rsidP="00996805">
      <w:pPr>
        <w:pStyle w:val="UsualP"/>
        <w:spacing w:line="360" w:lineRule="auto"/>
        <w:ind w:left="567" w:firstLine="1134"/>
        <w:jc w:val="both"/>
        <w:rPr>
          <w:color w:val="auto"/>
        </w:rPr>
      </w:pPr>
    </w:p>
    <w:p w14:paraId="39EDFB7F" w14:textId="5F6B2BF5" w:rsidR="00067A09" w:rsidRDefault="0018605D" w:rsidP="00033DB9">
      <w:pPr>
        <w:pStyle w:val="UsualP"/>
        <w:spacing w:line="360" w:lineRule="auto"/>
        <w:ind w:left="567"/>
        <w:jc w:val="center"/>
        <w:rPr>
          <w:color w:val="auto"/>
        </w:rPr>
      </w:pPr>
      <w:r>
        <w:rPr>
          <w:noProof/>
          <w:color w:val="auto"/>
        </w:rPr>
        <w:lastRenderedPageBreak/>
        <w:drawing>
          <wp:inline distT="0" distB="0" distL="0" distR="0" wp14:anchorId="36DE88F8" wp14:editId="3352E599">
            <wp:extent cx="4375152" cy="1981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2).png"/>
                    <pic:cNvPicPr/>
                  </pic:nvPicPr>
                  <pic:blipFill rotWithShape="1">
                    <a:blip r:embed="rId10" cstate="print">
                      <a:extLst>
                        <a:ext uri="{28A0092B-C50C-407E-A947-70E740481C1C}">
                          <a14:useLocalDpi xmlns:a14="http://schemas.microsoft.com/office/drawing/2010/main" val="0"/>
                        </a:ext>
                      </a:extLst>
                    </a:blip>
                    <a:srcRect t="10740" r="3985" b="11924"/>
                    <a:stretch/>
                  </pic:blipFill>
                  <pic:spPr bwMode="auto">
                    <a:xfrm>
                      <a:off x="0" y="0"/>
                      <a:ext cx="4417056" cy="2000175"/>
                    </a:xfrm>
                    <a:prstGeom prst="rect">
                      <a:avLst/>
                    </a:prstGeom>
                    <a:ln>
                      <a:noFill/>
                    </a:ln>
                    <a:extLst>
                      <a:ext uri="{53640926-AAD7-44D8-BBD7-CCE9431645EC}">
                        <a14:shadowObscured xmlns:a14="http://schemas.microsoft.com/office/drawing/2010/main"/>
                      </a:ext>
                    </a:extLst>
                  </pic:spPr>
                </pic:pic>
              </a:graphicData>
            </a:graphic>
          </wp:inline>
        </w:drawing>
      </w:r>
    </w:p>
    <w:p w14:paraId="05AF8588" w14:textId="713AEBA3" w:rsidR="003777F5" w:rsidRPr="00996805" w:rsidRDefault="003777F5" w:rsidP="003777F5">
      <w:pPr>
        <w:pStyle w:val="UsualP"/>
        <w:spacing w:line="360" w:lineRule="auto"/>
        <w:ind w:left="567"/>
        <w:jc w:val="center"/>
        <w:rPr>
          <w:b/>
          <w:color w:val="auto"/>
        </w:rPr>
      </w:pPr>
      <w:r w:rsidRPr="00996805">
        <w:rPr>
          <w:b/>
          <w:color w:val="auto"/>
        </w:rPr>
        <w:t>Fig 1</w:t>
      </w:r>
      <w:r w:rsidR="007824BF" w:rsidRPr="00996805">
        <w:rPr>
          <w:b/>
          <w:color w:val="auto"/>
        </w:rPr>
        <w:t>: General Filter Example</w:t>
      </w:r>
    </w:p>
    <w:p w14:paraId="68154263" w14:textId="77777777" w:rsidR="000756ED" w:rsidRDefault="000756ED" w:rsidP="003777F5">
      <w:pPr>
        <w:pStyle w:val="UsualP"/>
        <w:spacing w:line="360" w:lineRule="auto"/>
        <w:ind w:left="567"/>
        <w:jc w:val="center"/>
        <w:rPr>
          <w:color w:val="auto"/>
        </w:rPr>
      </w:pPr>
    </w:p>
    <w:p w14:paraId="13E8AA1A" w14:textId="238A4ED2" w:rsidR="00CC03D8" w:rsidRDefault="00CC03D8" w:rsidP="00CC03D8">
      <w:pPr>
        <w:pStyle w:val="UsualP"/>
        <w:spacing w:line="360" w:lineRule="auto"/>
        <w:ind w:left="567" w:firstLine="1134"/>
        <w:jc w:val="both"/>
        <w:rPr>
          <w:color w:val="auto"/>
        </w:rPr>
      </w:pPr>
      <w:r>
        <w:rPr>
          <w:color w:val="auto"/>
        </w:rPr>
        <w:t>Now, ‘Country’ from dimensions is dragged and dropped on Filters section.</w:t>
      </w:r>
    </w:p>
    <w:p w14:paraId="0BFE88A9" w14:textId="3B7FB715" w:rsidR="00CC03D8" w:rsidRDefault="00CC03D8" w:rsidP="00CC03D8">
      <w:pPr>
        <w:pStyle w:val="UsualP"/>
        <w:spacing w:line="360" w:lineRule="auto"/>
        <w:ind w:left="567" w:firstLine="1134"/>
        <w:jc w:val="both"/>
        <w:rPr>
          <w:color w:val="auto"/>
        </w:rPr>
      </w:pPr>
    </w:p>
    <w:p w14:paraId="2D9F81AA" w14:textId="716970DE" w:rsidR="00CC03D8" w:rsidRDefault="00CC03D8" w:rsidP="00033DB9">
      <w:pPr>
        <w:pStyle w:val="UsualP"/>
        <w:spacing w:line="360" w:lineRule="auto"/>
        <w:ind w:left="567"/>
        <w:jc w:val="center"/>
        <w:rPr>
          <w:color w:val="auto"/>
        </w:rPr>
      </w:pPr>
      <w:r>
        <w:rPr>
          <w:noProof/>
          <w:color w:val="auto"/>
        </w:rPr>
        <w:drawing>
          <wp:inline distT="0" distB="0" distL="0" distR="0" wp14:anchorId="751BEEDB" wp14:editId="497CFA5B">
            <wp:extent cx="4838700" cy="226302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0).png"/>
                    <pic:cNvPicPr/>
                  </pic:nvPicPr>
                  <pic:blipFill rotWithShape="1">
                    <a:blip r:embed="rId11" cstate="print">
                      <a:extLst>
                        <a:ext uri="{28A0092B-C50C-407E-A947-70E740481C1C}">
                          <a14:useLocalDpi xmlns:a14="http://schemas.microsoft.com/office/drawing/2010/main" val="0"/>
                        </a:ext>
                      </a:extLst>
                    </a:blip>
                    <a:srcRect t="5908" r="1872" b="12460"/>
                    <a:stretch/>
                  </pic:blipFill>
                  <pic:spPr bwMode="auto">
                    <a:xfrm>
                      <a:off x="0" y="0"/>
                      <a:ext cx="4857659" cy="2271890"/>
                    </a:xfrm>
                    <a:prstGeom prst="rect">
                      <a:avLst/>
                    </a:prstGeom>
                    <a:ln>
                      <a:noFill/>
                    </a:ln>
                    <a:extLst>
                      <a:ext uri="{53640926-AAD7-44D8-BBD7-CCE9431645EC}">
                        <a14:shadowObscured xmlns:a14="http://schemas.microsoft.com/office/drawing/2010/main"/>
                      </a:ext>
                    </a:extLst>
                  </pic:spPr>
                </pic:pic>
              </a:graphicData>
            </a:graphic>
          </wp:inline>
        </w:drawing>
      </w:r>
    </w:p>
    <w:p w14:paraId="6D0031B4" w14:textId="75143F7F" w:rsidR="00CC03D8" w:rsidRPr="00996805" w:rsidRDefault="00D03565" w:rsidP="007824BF">
      <w:pPr>
        <w:pStyle w:val="UsualP"/>
        <w:spacing w:line="360" w:lineRule="auto"/>
        <w:jc w:val="center"/>
        <w:rPr>
          <w:b/>
          <w:color w:val="auto"/>
        </w:rPr>
      </w:pPr>
      <w:r w:rsidRPr="00996805">
        <w:rPr>
          <w:b/>
          <w:color w:val="auto"/>
        </w:rPr>
        <w:t>Fig 2</w:t>
      </w:r>
      <w:r w:rsidR="007824BF" w:rsidRPr="00996805">
        <w:rPr>
          <w:b/>
          <w:color w:val="auto"/>
        </w:rPr>
        <w:t>: Filtering out Values</w:t>
      </w:r>
    </w:p>
    <w:p w14:paraId="7FA142A3" w14:textId="77777777" w:rsidR="000756ED" w:rsidRDefault="000756ED" w:rsidP="00033DB9">
      <w:pPr>
        <w:pStyle w:val="UsualP"/>
        <w:spacing w:line="360" w:lineRule="auto"/>
        <w:ind w:left="567" w:firstLine="1134"/>
        <w:jc w:val="center"/>
        <w:rPr>
          <w:color w:val="auto"/>
        </w:rPr>
      </w:pPr>
    </w:p>
    <w:p w14:paraId="3BD830DD" w14:textId="02A130CE" w:rsidR="00D03565" w:rsidRDefault="00CC03D8" w:rsidP="005915F8">
      <w:pPr>
        <w:pStyle w:val="UsualP"/>
        <w:spacing w:line="360" w:lineRule="auto"/>
        <w:ind w:left="567" w:firstLine="1134"/>
        <w:jc w:val="both"/>
        <w:rPr>
          <w:color w:val="auto"/>
        </w:rPr>
      </w:pPr>
      <w:r>
        <w:rPr>
          <w:color w:val="auto"/>
        </w:rPr>
        <w:t>Here, a country from each region is picked randomly as follows: South Africa, Iran, Australia, United States, China and Germany respectively.</w:t>
      </w:r>
      <w:r w:rsidR="00D03565">
        <w:rPr>
          <w:color w:val="auto"/>
        </w:rPr>
        <w:t xml:space="preserve"> The results on the visualization can be seen more clearly by adding labels to ‘Country’ and reversing the axes by using Transpose option.</w:t>
      </w:r>
    </w:p>
    <w:p w14:paraId="7CD9F26C" w14:textId="77777777" w:rsidR="005915F8" w:rsidRDefault="005915F8" w:rsidP="005915F8">
      <w:pPr>
        <w:pStyle w:val="UsualP"/>
        <w:spacing w:line="360" w:lineRule="auto"/>
        <w:ind w:left="567" w:firstLine="1134"/>
        <w:jc w:val="both"/>
        <w:rPr>
          <w:color w:val="auto"/>
        </w:rPr>
      </w:pPr>
    </w:p>
    <w:p w14:paraId="3300D930" w14:textId="5A9D4382" w:rsidR="003777F5" w:rsidRDefault="00D03565" w:rsidP="00033DB9">
      <w:pPr>
        <w:pStyle w:val="UsualP"/>
        <w:spacing w:line="360" w:lineRule="auto"/>
        <w:ind w:left="567"/>
        <w:jc w:val="center"/>
        <w:rPr>
          <w:color w:val="auto"/>
        </w:rPr>
      </w:pPr>
      <w:r>
        <w:rPr>
          <w:noProof/>
          <w:color w:val="auto"/>
        </w:rPr>
        <w:lastRenderedPageBreak/>
        <w:drawing>
          <wp:inline distT="0" distB="0" distL="0" distR="0" wp14:anchorId="7F58D254" wp14:editId="44E8ECE3">
            <wp:extent cx="5153025" cy="20615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6).png"/>
                    <pic:cNvPicPr/>
                  </pic:nvPicPr>
                  <pic:blipFill rotWithShape="1">
                    <a:blip r:embed="rId12" cstate="print">
                      <a:extLst>
                        <a:ext uri="{28A0092B-C50C-407E-A947-70E740481C1C}">
                          <a14:useLocalDpi xmlns:a14="http://schemas.microsoft.com/office/drawing/2010/main" val="0"/>
                        </a:ext>
                      </a:extLst>
                    </a:blip>
                    <a:srcRect t="5639" b="23201"/>
                    <a:stretch/>
                  </pic:blipFill>
                  <pic:spPr bwMode="auto">
                    <a:xfrm>
                      <a:off x="0" y="0"/>
                      <a:ext cx="5180333" cy="2072446"/>
                    </a:xfrm>
                    <a:prstGeom prst="rect">
                      <a:avLst/>
                    </a:prstGeom>
                    <a:ln>
                      <a:noFill/>
                    </a:ln>
                    <a:extLst>
                      <a:ext uri="{53640926-AAD7-44D8-BBD7-CCE9431645EC}">
                        <a14:shadowObscured xmlns:a14="http://schemas.microsoft.com/office/drawing/2010/main"/>
                      </a:ext>
                    </a:extLst>
                  </pic:spPr>
                </pic:pic>
              </a:graphicData>
            </a:graphic>
          </wp:inline>
        </w:drawing>
      </w:r>
    </w:p>
    <w:p w14:paraId="66C36E1B" w14:textId="031CBB87" w:rsidR="005915F8" w:rsidRPr="00996805" w:rsidRDefault="005915F8" w:rsidP="005915F8">
      <w:pPr>
        <w:pStyle w:val="UsualP"/>
        <w:spacing w:line="360" w:lineRule="auto"/>
        <w:ind w:left="567"/>
        <w:jc w:val="center"/>
        <w:rPr>
          <w:b/>
          <w:color w:val="auto"/>
        </w:rPr>
      </w:pPr>
      <w:r w:rsidRPr="00996805">
        <w:rPr>
          <w:b/>
          <w:color w:val="auto"/>
        </w:rPr>
        <w:t>Fig 3</w:t>
      </w:r>
      <w:r w:rsidR="007824BF" w:rsidRPr="00996805">
        <w:rPr>
          <w:b/>
          <w:color w:val="auto"/>
        </w:rPr>
        <w:t>: Transposing axes</w:t>
      </w:r>
    </w:p>
    <w:p w14:paraId="5B86EBA6" w14:textId="34C1810F" w:rsidR="005915F8" w:rsidRPr="009A232E" w:rsidRDefault="005915F8" w:rsidP="005915F8">
      <w:pPr>
        <w:pStyle w:val="UsualP"/>
        <w:spacing w:line="360" w:lineRule="auto"/>
        <w:ind w:left="567"/>
        <w:jc w:val="both"/>
        <w:rPr>
          <w:b/>
          <w:color w:val="auto"/>
        </w:rPr>
      </w:pPr>
    </w:p>
    <w:p w14:paraId="7E80ED5E" w14:textId="79DF552C" w:rsidR="005915F8" w:rsidRDefault="009A232E" w:rsidP="009A232E">
      <w:pPr>
        <w:pStyle w:val="UsualP"/>
        <w:numPr>
          <w:ilvl w:val="0"/>
          <w:numId w:val="6"/>
        </w:numPr>
        <w:spacing w:line="360" w:lineRule="auto"/>
        <w:jc w:val="both"/>
        <w:rPr>
          <w:b/>
          <w:color w:val="auto"/>
        </w:rPr>
      </w:pPr>
      <w:r>
        <w:rPr>
          <w:b/>
          <w:color w:val="auto"/>
        </w:rPr>
        <w:t>Wildcard</w:t>
      </w:r>
      <w:r w:rsidRPr="009A232E">
        <w:rPr>
          <w:b/>
          <w:color w:val="auto"/>
        </w:rPr>
        <w:t xml:space="preserve"> Filter</w:t>
      </w:r>
    </w:p>
    <w:p w14:paraId="49F1D1E2" w14:textId="12852E98" w:rsidR="009A232E" w:rsidRDefault="009A232E" w:rsidP="009A232E">
      <w:pPr>
        <w:pStyle w:val="UsualP"/>
        <w:spacing w:line="360" w:lineRule="auto"/>
        <w:ind w:left="567" w:firstLine="1134"/>
        <w:jc w:val="both"/>
        <w:rPr>
          <w:color w:val="auto"/>
        </w:rPr>
      </w:pPr>
      <w:r>
        <w:rPr>
          <w:color w:val="auto"/>
        </w:rPr>
        <w:t>Same variables are used for all the other filters. Again, dragging ‘Country’ on Filters field. Now, filtering by character ‘Starts with’ as a wildcard and character ‘B’ as match value.</w:t>
      </w:r>
    </w:p>
    <w:p w14:paraId="1A59290E" w14:textId="77777777" w:rsidR="00996805" w:rsidRDefault="00996805" w:rsidP="009A232E">
      <w:pPr>
        <w:pStyle w:val="UsualP"/>
        <w:spacing w:line="360" w:lineRule="auto"/>
        <w:ind w:left="567" w:firstLine="1134"/>
        <w:jc w:val="both"/>
        <w:rPr>
          <w:color w:val="auto"/>
        </w:rPr>
      </w:pPr>
    </w:p>
    <w:p w14:paraId="6368CD57" w14:textId="7485CAC7" w:rsidR="009A232E" w:rsidRDefault="009A232E" w:rsidP="00033DB9">
      <w:pPr>
        <w:pStyle w:val="UsualP"/>
        <w:spacing w:line="360" w:lineRule="auto"/>
        <w:ind w:left="567"/>
        <w:jc w:val="center"/>
        <w:rPr>
          <w:color w:val="auto"/>
        </w:rPr>
      </w:pPr>
      <w:r>
        <w:rPr>
          <w:noProof/>
          <w:color w:val="auto"/>
        </w:rPr>
        <w:drawing>
          <wp:inline distT="0" distB="0" distL="0" distR="0" wp14:anchorId="7FE2A8CE" wp14:editId="3D9907E9">
            <wp:extent cx="4743450" cy="25949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7).png"/>
                    <pic:cNvPicPr/>
                  </pic:nvPicPr>
                  <pic:blipFill rotWithShape="1">
                    <a:blip r:embed="rId13" cstate="print">
                      <a:extLst>
                        <a:ext uri="{28A0092B-C50C-407E-A947-70E740481C1C}">
                          <a14:useLocalDpi xmlns:a14="http://schemas.microsoft.com/office/drawing/2010/main" val="0"/>
                        </a:ext>
                      </a:extLst>
                    </a:blip>
                    <a:srcRect t="5639" r="15006" b="11655"/>
                    <a:stretch/>
                  </pic:blipFill>
                  <pic:spPr bwMode="auto">
                    <a:xfrm>
                      <a:off x="0" y="0"/>
                      <a:ext cx="4758108" cy="2603015"/>
                    </a:xfrm>
                    <a:prstGeom prst="rect">
                      <a:avLst/>
                    </a:prstGeom>
                    <a:ln>
                      <a:noFill/>
                    </a:ln>
                    <a:extLst>
                      <a:ext uri="{53640926-AAD7-44D8-BBD7-CCE9431645EC}">
                        <a14:shadowObscured xmlns:a14="http://schemas.microsoft.com/office/drawing/2010/main"/>
                      </a:ext>
                    </a:extLst>
                  </pic:spPr>
                </pic:pic>
              </a:graphicData>
            </a:graphic>
          </wp:inline>
        </w:drawing>
      </w:r>
    </w:p>
    <w:p w14:paraId="4BC13B63" w14:textId="7180E50B" w:rsidR="009A232E" w:rsidRPr="00996805" w:rsidRDefault="009A232E" w:rsidP="009A232E">
      <w:pPr>
        <w:pStyle w:val="UsualP"/>
        <w:spacing w:line="360" w:lineRule="auto"/>
        <w:ind w:left="567"/>
        <w:jc w:val="center"/>
        <w:rPr>
          <w:b/>
          <w:color w:val="auto"/>
        </w:rPr>
      </w:pPr>
      <w:r w:rsidRPr="00996805">
        <w:rPr>
          <w:b/>
          <w:color w:val="auto"/>
        </w:rPr>
        <w:t>Fig 4</w:t>
      </w:r>
      <w:r w:rsidR="004C5C47" w:rsidRPr="00996805">
        <w:rPr>
          <w:b/>
          <w:color w:val="auto"/>
        </w:rPr>
        <w:t>: Wildcard Filter Example</w:t>
      </w:r>
    </w:p>
    <w:p w14:paraId="7C1DC07E" w14:textId="77777777" w:rsidR="0040701D" w:rsidRDefault="0040701D" w:rsidP="009A232E">
      <w:pPr>
        <w:pStyle w:val="UsualP"/>
        <w:spacing w:line="360" w:lineRule="auto"/>
        <w:ind w:left="567"/>
        <w:jc w:val="center"/>
        <w:rPr>
          <w:color w:val="auto"/>
        </w:rPr>
      </w:pPr>
    </w:p>
    <w:p w14:paraId="026E28F9" w14:textId="4EC98840" w:rsidR="009A232E" w:rsidRDefault="009A232E" w:rsidP="009A232E">
      <w:pPr>
        <w:pStyle w:val="UsualP"/>
        <w:spacing w:line="360" w:lineRule="auto"/>
        <w:ind w:left="567" w:firstLine="1134"/>
        <w:jc w:val="both"/>
        <w:rPr>
          <w:color w:val="auto"/>
        </w:rPr>
      </w:pPr>
      <w:r>
        <w:rPr>
          <w:color w:val="auto"/>
        </w:rPr>
        <w:t>The resulting visual</w:t>
      </w:r>
      <w:r w:rsidR="0040701D">
        <w:rPr>
          <w:color w:val="auto"/>
        </w:rPr>
        <w:t>ization labelled by ‘Country’ and transposed axes is as follows:</w:t>
      </w:r>
    </w:p>
    <w:p w14:paraId="247CF03E" w14:textId="77777777" w:rsidR="0040701D" w:rsidRDefault="0040701D" w:rsidP="0040701D">
      <w:pPr>
        <w:pStyle w:val="UsualP"/>
        <w:spacing w:line="360" w:lineRule="auto"/>
        <w:jc w:val="both"/>
        <w:rPr>
          <w:color w:val="auto"/>
        </w:rPr>
      </w:pPr>
    </w:p>
    <w:p w14:paraId="12EDB371" w14:textId="37E6229E" w:rsidR="0040701D" w:rsidRDefault="0040701D" w:rsidP="00033DB9">
      <w:pPr>
        <w:pStyle w:val="UsualP"/>
        <w:spacing w:line="360" w:lineRule="auto"/>
        <w:ind w:left="567"/>
        <w:jc w:val="center"/>
        <w:rPr>
          <w:color w:val="auto"/>
        </w:rPr>
      </w:pPr>
      <w:r>
        <w:rPr>
          <w:noProof/>
          <w:color w:val="auto"/>
        </w:rPr>
        <w:lastRenderedPageBreak/>
        <w:drawing>
          <wp:inline distT="0" distB="0" distL="0" distR="0" wp14:anchorId="1546D454" wp14:editId="6310CA17">
            <wp:extent cx="5486400" cy="22748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8).png"/>
                    <pic:cNvPicPr/>
                  </pic:nvPicPr>
                  <pic:blipFill rotWithShape="1">
                    <a:blip r:embed="rId14" cstate="print">
                      <a:extLst>
                        <a:ext uri="{28A0092B-C50C-407E-A947-70E740481C1C}">
                          <a14:useLocalDpi xmlns:a14="http://schemas.microsoft.com/office/drawing/2010/main" val="0"/>
                        </a:ext>
                      </a:extLst>
                    </a:blip>
                    <a:srcRect t="5907" r="967" b="21053"/>
                    <a:stretch/>
                  </pic:blipFill>
                  <pic:spPr bwMode="auto">
                    <a:xfrm>
                      <a:off x="0" y="0"/>
                      <a:ext cx="5507918" cy="2283771"/>
                    </a:xfrm>
                    <a:prstGeom prst="rect">
                      <a:avLst/>
                    </a:prstGeom>
                    <a:ln>
                      <a:noFill/>
                    </a:ln>
                    <a:extLst>
                      <a:ext uri="{53640926-AAD7-44D8-BBD7-CCE9431645EC}">
                        <a14:shadowObscured xmlns:a14="http://schemas.microsoft.com/office/drawing/2010/main"/>
                      </a:ext>
                    </a:extLst>
                  </pic:spPr>
                </pic:pic>
              </a:graphicData>
            </a:graphic>
          </wp:inline>
        </w:drawing>
      </w:r>
    </w:p>
    <w:p w14:paraId="12CAE1FD" w14:textId="47BF3F36" w:rsidR="0040701D" w:rsidRPr="00996805" w:rsidRDefault="0040701D" w:rsidP="0040701D">
      <w:pPr>
        <w:pStyle w:val="UsualP"/>
        <w:spacing w:line="360" w:lineRule="auto"/>
        <w:ind w:left="567"/>
        <w:jc w:val="center"/>
        <w:rPr>
          <w:b/>
          <w:color w:val="auto"/>
        </w:rPr>
      </w:pPr>
      <w:r w:rsidRPr="00996805">
        <w:rPr>
          <w:b/>
          <w:color w:val="auto"/>
        </w:rPr>
        <w:t>Fig 5</w:t>
      </w:r>
      <w:r w:rsidR="004C5C47" w:rsidRPr="00996805">
        <w:rPr>
          <w:b/>
          <w:color w:val="auto"/>
        </w:rPr>
        <w:t>: Transposing axes</w:t>
      </w:r>
    </w:p>
    <w:p w14:paraId="5310BC5F" w14:textId="77777777" w:rsidR="0040701D" w:rsidRDefault="0040701D" w:rsidP="0040701D">
      <w:pPr>
        <w:pStyle w:val="UsualP"/>
        <w:spacing w:line="360" w:lineRule="auto"/>
        <w:ind w:left="567"/>
        <w:jc w:val="center"/>
        <w:rPr>
          <w:color w:val="auto"/>
        </w:rPr>
      </w:pPr>
    </w:p>
    <w:p w14:paraId="7794FC43" w14:textId="44176BDE" w:rsidR="0040701D" w:rsidRDefault="0040701D" w:rsidP="0040701D">
      <w:pPr>
        <w:pStyle w:val="UsualP"/>
        <w:numPr>
          <w:ilvl w:val="0"/>
          <w:numId w:val="6"/>
        </w:numPr>
        <w:spacing w:line="360" w:lineRule="auto"/>
        <w:rPr>
          <w:b/>
          <w:color w:val="auto"/>
        </w:rPr>
      </w:pPr>
      <w:r w:rsidRPr="0040701D">
        <w:rPr>
          <w:b/>
          <w:color w:val="auto"/>
        </w:rPr>
        <w:t>Conditional Filter</w:t>
      </w:r>
    </w:p>
    <w:p w14:paraId="5191F7F1" w14:textId="6988BB86" w:rsidR="0040701D" w:rsidRDefault="0040701D" w:rsidP="0040701D">
      <w:pPr>
        <w:pStyle w:val="UsualP"/>
        <w:spacing w:line="360" w:lineRule="auto"/>
        <w:ind w:left="567" w:firstLine="1134"/>
        <w:rPr>
          <w:color w:val="auto"/>
        </w:rPr>
      </w:pPr>
      <w:r>
        <w:rPr>
          <w:color w:val="auto"/>
        </w:rPr>
        <w:t>For this case, due to compatibility, ‘Year’ is being used as the Filter variable. The condition field here is ‘Tourism</w:t>
      </w:r>
      <w:r w:rsidR="00DC5A6D">
        <w:rPr>
          <w:color w:val="auto"/>
        </w:rPr>
        <w:t xml:space="preserve"> Inbound</w:t>
      </w:r>
      <w:r>
        <w:rPr>
          <w:color w:val="auto"/>
        </w:rPr>
        <w:t>’</w:t>
      </w:r>
      <w:r w:rsidR="00DC5A6D">
        <w:rPr>
          <w:color w:val="auto"/>
        </w:rPr>
        <w:t xml:space="preserve"> measure, the condition being the minimum &gt; 1.5M.</w:t>
      </w:r>
    </w:p>
    <w:p w14:paraId="3D8F01C9" w14:textId="77777777" w:rsidR="00996805" w:rsidRDefault="00996805" w:rsidP="0040701D">
      <w:pPr>
        <w:pStyle w:val="UsualP"/>
        <w:spacing w:line="360" w:lineRule="auto"/>
        <w:ind w:left="567" w:firstLine="1134"/>
        <w:rPr>
          <w:color w:val="auto"/>
        </w:rPr>
      </w:pPr>
    </w:p>
    <w:p w14:paraId="4FF02BE5" w14:textId="7CE54A5F" w:rsidR="00DC5A6D" w:rsidRDefault="00DC5A6D" w:rsidP="00DC5A6D">
      <w:pPr>
        <w:pStyle w:val="UsualP"/>
        <w:spacing w:line="360" w:lineRule="auto"/>
        <w:ind w:left="567"/>
        <w:jc w:val="center"/>
        <w:rPr>
          <w:color w:val="auto"/>
        </w:rPr>
      </w:pPr>
      <w:r>
        <w:rPr>
          <w:noProof/>
          <w:color w:val="auto"/>
        </w:rPr>
        <w:drawing>
          <wp:inline distT="0" distB="0" distL="0" distR="0" wp14:anchorId="0BD1F9F8" wp14:editId="05B2DD76">
            <wp:extent cx="4174206" cy="2600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9).png"/>
                    <pic:cNvPicPr/>
                  </pic:nvPicPr>
                  <pic:blipFill rotWithShape="1">
                    <a:blip r:embed="rId15">
                      <a:extLst>
                        <a:ext uri="{28A0092B-C50C-407E-A947-70E740481C1C}">
                          <a14:useLocalDpi xmlns:a14="http://schemas.microsoft.com/office/drawing/2010/main" val="0"/>
                        </a:ext>
                      </a:extLst>
                    </a:blip>
                    <a:srcRect t="5639" r="26329" b="12728"/>
                    <a:stretch/>
                  </pic:blipFill>
                  <pic:spPr bwMode="auto">
                    <a:xfrm>
                      <a:off x="0" y="0"/>
                      <a:ext cx="4182765" cy="2605657"/>
                    </a:xfrm>
                    <a:prstGeom prst="rect">
                      <a:avLst/>
                    </a:prstGeom>
                    <a:ln>
                      <a:noFill/>
                    </a:ln>
                    <a:extLst>
                      <a:ext uri="{53640926-AAD7-44D8-BBD7-CCE9431645EC}">
                        <a14:shadowObscured xmlns:a14="http://schemas.microsoft.com/office/drawing/2010/main"/>
                      </a:ext>
                    </a:extLst>
                  </pic:spPr>
                </pic:pic>
              </a:graphicData>
            </a:graphic>
          </wp:inline>
        </w:drawing>
      </w:r>
    </w:p>
    <w:p w14:paraId="03631B59" w14:textId="6F241CF0" w:rsidR="00DC5A6D" w:rsidRPr="00996805" w:rsidRDefault="00DC5A6D" w:rsidP="00DC5A6D">
      <w:pPr>
        <w:pStyle w:val="UsualP"/>
        <w:spacing w:line="360" w:lineRule="auto"/>
        <w:ind w:left="567"/>
        <w:jc w:val="center"/>
        <w:rPr>
          <w:b/>
          <w:color w:val="auto"/>
        </w:rPr>
      </w:pPr>
      <w:r w:rsidRPr="00996805">
        <w:rPr>
          <w:b/>
          <w:color w:val="auto"/>
        </w:rPr>
        <w:t>Fig 6</w:t>
      </w:r>
      <w:r w:rsidR="004C5C47" w:rsidRPr="00996805">
        <w:rPr>
          <w:b/>
          <w:color w:val="auto"/>
        </w:rPr>
        <w:t>: Conditional Filter Example</w:t>
      </w:r>
    </w:p>
    <w:p w14:paraId="79F65724" w14:textId="7A7A0453" w:rsidR="00DC5A6D" w:rsidRDefault="00DC5A6D" w:rsidP="00DC5A6D">
      <w:pPr>
        <w:pStyle w:val="UsualP"/>
        <w:spacing w:line="360" w:lineRule="auto"/>
        <w:ind w:left="567"/>
        <w:jc w:val="center"/>
        <w:rPr>
          <w:color w:val="auto"/>
        </w:rPr>
      </w:pPr>
    </w:p>
    <w:p w14:paraId="3604D4EC" w14:textId="7CAD58D8" w:rsidR="00DC5A6D" w:rsidRDefault="00DC5A6D" w:rsidP="00DC5A6D">
      <w:pPr>
        <w:pStyle w:val="UsualP"/>
        <w:spacing w:line="360" w:lineRule="auto"/>
        <w:ind w:left="567" w:firstLine="1134"/>
        <w:rPr>
          <w:color w:val="auto"/>
        </w:rPr>
      </w:pPr>
      <w:r>
        <w:rPr>
          <w:color w:val="auto"/>
        </w:rPr>
        <w:t>Again, labelling by ‘Country’ and transposing the axes for better view.</w:t>
      </w:r>
    </w:p>
    <w:p w14:paraId="21364C55" w14:textId="3B1B2814" w:rsidR="00DC5A6D" w:rsidRDefault="00DC5A6D" w:rsidP="00DC5A6D">
      <w:pPr>
        <w:pStyle w:val="UsualP"/>
        <w:spacing w:line="360" w:lineRule="auto"/>
        <w:ind w:left="567" w:firstLine="1134"/>
        <w:rPr>
          <w:color w:val="auto"/>
        </w:rPr>
      </w:pPr>
    </w:p>
    <w:p w14:paraId="1BDD60E2" w14:textId="583A6E50" w:rsidR="00DC5A6D" w:rsidRDefault="00DC5A6D" w:rsidP="00033DB9">
      <w:pPr>
        <w:pStyle w:val="UsualP"/>
        <w:spacing w:line="360" w:lineRule="auto"/>
        <w:ind w:left="567" w:firstLine="142"/>
        <w:jc w:val="center"/>
        <w:rPr>
          <w:color w:val="auto"/>
        </w:rPr>
      </w:pPr>
      <w:r>
        <w:rPr>
          <w:noProof/>
          <w:color w:val="auto"/>
        </w:rPr>
        <w:lastRenderedPageBreak/>
        <w:drawing>
          <wp:inline distT="0" distB="0" distL="0" distR="0" wp14:anchorId="54A6E39B" wp14:editId="0AD29655">
            <wp:extent cx="5200650" cy="24259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0).png"/>
                    <pic:cNvPicPr/>
                  </pic:nvPicPr>
                  <pic:blipFill rotWithShape="1">
                    <a:blip r:embed="rId16" cstate="print">
                      <a:extLst>
                        <a:ext uri="{28A0092B-C50C-407E-A947-70E740481C1C}">
                          <a14:useLocalDpi xmlns:a14="http://schemas.microsoft.com/office/drawing/2010/main" val="0"/>
                        </a:ext>
                      </a:extLst>
                    </a:blip>
                    <a:srcRect t="5639" r="967" b="12191"/>
                    <a:stretch/>
                  </pic:blipFill>
                  <pic:spPr bwMode="auto">
                    <a:xfrm>
                      <a:off x="0" y="0"/>
                      <a:ext cx="5207699" cy="2429201"/>
                    </a:xfrm>
                    <a:prstGeom prst="rect">
                      <a:avLst/>
                    </a:prstGeom>
                    <a:ln>
                      <a:noFill/>
                    </a:ln>
                    <a:extLst>
                      <a:ext uri="{53640926-AAD7-44D8-BBD7-CCE9431645EC}">
                        <a14:shadowObscured xmlns:a14="http://schemas.microsoft.com/office/drawing/2010/main"/>
                      </a:ext>
                    </a:extLst>
                  </pic:spPr>
                </pic:pic>
              </a:graphicData>
            </a:graphic>
          </wp:inline>
        </w:drawing>
      </w:r>
    </w:p>
    <w:p w14:paraId="08AAEA25" w14:textId="73FDB4AE" w:rsidR="00DC5A6D" w:rsidRPr="00996805" w:rsidRDefault="00DC5A6D" w:rsidP="00DC5A6D">
      <w:pPr>
        <w:pStyle w:val="UsualP"/>
        <w:spacing w:line="360" w:lineRule="auto"/>
        <w:ind w:left="567" w:firstLine="1134"/>
        <w:jc w:val="center"/>
        <w:rPr>
          <w:b/>
          <w:color w:val="auto"/>
        </w:rPr>
      </w:pPr>
      <w:r w:rsidRPr="00996805">
        <w:rPr>
          <w:b/>
          <w:color w:val="auto"/>
        </w:rPr>
        <w:t>Fig 7</w:t>
      </w:r>
      <w:r w:rsidR="004C5C47" w:rsidRPr="00996805">
        <w:rPr>
          <w:b/>
          <w:color w:val="auto"/>
        </w:rPr>
        <w:t>: Transposing axes</w:t>
      </w:r>
    </w:p>
    <w:p w14:paraId="7BD4D1A2" w14:textId="77777777" w:rsidR="00DC5A6D" w:rsidRPr="0040701D" w:rsidRDefault="00DC5A6D" w:rsidP="00DC5A6D">
      <w:pPr>
        <w:pStyle w:val="UsualP"/>
        <w:spacing w:line="360" w:lineRule="auto"/>
        <w:ind w:left="567" w:firstLine="1134"/>
        <w:jc w:val="center"/>
        <w:rPr>
          <w:color w:val="auto"/>
        </w:rPr>
      </w:pPr>
    </w:p>
    <w:p w14:paraId="0E97D43E" w14:textId="2E7B3ED8" w:rsidR="0040701D" w:rsidRDefault="0040701D" w:rsidP="0040701D">
      <w:pPr>
        <w:pStyle w:val="UsualP"/>
        <w:numPr>
          <w:ilvl w:val="0"/>
          <w:numId w:val="6"/>
        </w:numPr>
        <w:spacing w:line="360" w:lineRule="auto"/>
        <w:rPr>
          <w:b/>
          <w:color w:val="auto"/>
        </w:rPr>
      </w:pPr>
      <w:r>
        <w:rPr>
          <w:b/>
          <w:color w:val="auto"/>
        </w:rPr>
        <w:t>Top Tab Filter</w:t>
      </w:r>
    </w:p>
    <w:p w14:paraId="4926BC36" w14:textId="718AAC63" w:rsidR="00DC5A6D" w:rsidRDefault="00590B39" w:rsidP="00DC5A6D">
      <w:pPr>
        <w:pStyle w:val="UsualP"/>
        <w:spacing w:line="360" w:lineRule="auto"/>
        <w:ind w:left="567" w:firstLine="1134"/>
        <w:rPr>
          <w:color w:val="auto"/>
        </w:rPr>
      </w:pPr>
      <w:r>
        <w:rPr>
          <w:color w:val="auto"/>
        </w:rPr>
        <w:t>Here, we refine ‘Country’ by displaying Top 5 entries on the basis of Average of ‘Tourism Inbound’.</w:t>
      </w:r>
    </w:p>
    <w:p w14:paraId="0B27E2C0" w14:textId="77777777" w:rsidR="002C4A24" w:rsidRDefault="002C4A24" w:rsidP="00590B39">
      <w:pPr>
        <w:pStyle w:val="UsualP"/>
        <w:spacing w:line="360" w:lineRule="auto"/>
        <w:ind w:left="567"/>
        <w:rPr>
          <w:color w:val="auto"/>
        </w:rPr>
      </w:pPr>
    </w:p>
    <w:p w14:paraId="700457DC" w14:textId="14328957" w:rsidR="00590B39" w:rsidRDefault="00590B39" w:rsidP="00033DB9">
      <w:pPr>
        <w:pStyle w:val="UsualP"/>
        <w:spacing w:line="360" w:lineRule="auto"/>
        <w:ind w:left="567"/>
        <w:jc w:val="center"/>
        <w:rPr>
          <w:color w:val="auto"/>
        </w:rPr>
      </w:pPr>
      <w:r>
        <w:rPr>
          <w:noProof/>
          <w:color w:val="auto"/>
        </w:rPr>
        <w:drawing>
          <wp:inline distT="0" distB="0" distL="0" distR="0" wp14:anchorId="45C92658" wp14:editId="61614844">
            <wp:extent cx="5153025" cy="24834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22).png"/>
                    <pic:cNvPicPr/>
                  </pic:nvPicPr>
                  <pic:blipFill rotWithShape="1">
                    <a:blip r:embed="rId17" cstate="print">
                      <a:extLst>
                        <a:ext uri="{28A0092B-C50C-407E-A947-70E740481C1C}">
                          <a14:useLocalDpi xmlns:a14="http://schemas.microsoft.com/office/drawing/2010/main" val="0"/>
                        </a:ext>
                      </a:extLst>
                    </a:blip>
                    <a:srcRect t="5370" r="3835" b="12191"/>
                    <a:stretch/>
                  </pic:blipFill>
                  <pic:spPr bwMode="auto">
                    <a:xfrm>
                      <a:off x="0" y="0"/>
                      <a:ext cx="5165152" cy="2489327"/>
                    </a:xfrm>
                    <a:prstGeom prst="rect">
                      <a:avLst/>
                    </a:prstGeom>
                    <a:ln>
                      <a:noFill/>
                    </a:ln>
                    <a:extLst>
                      <a:ext uri="{53640926-AAD7-44D8-BBD7-CCE9431645EC}">
                        <a14:shadowObscured xmlns:a14="http://schemas.microsoft.com/office/drawing/2010/main"/>
                      </a:ext>
                    </a:extLst>
                  </pic:spPr>
                </pic:pic>
              </a:graphicData>
            </a:graphic>
          </wp:inline>
        </w:drawing>
      </w:r>
    </w:p>
    <w:p w14:paraId="71CB7ACF" w14:textId="672B4BD8" w:rsidR="002C4A24" w:rsidRPr="00996805" w:rsidRDefault="002C4A24" w:rsidP="002C4A24">
      <w:pPr>
        <w:pStyle w:val="UsualP"/>
        <w:spacing w:line="360" w:lineRule="auto"/>
        <w:ind w:left="567"/>
        <w:jc w:val="center"/>
        <w:rPr>
          <w:b/>
          <w:color w:val="auto"/>
        </w:rPr>
      </w:pPr>
      <w:r w:rsidRPr="00996805">
        <w:rPr>
          <w:b/>
          <w:color w:val="auto"/>
        </w:rPr>
        <w:t>Fig 8</w:t>
      </w:r>
      <w:r w:rsidR="00996805" w:rsidRPr="00996805">
        <w:rPr>
          <w:b/>
          <w:color w:val="auto"/>
        </w:rPr>
        <w:t>: Top Tab Filter Example</w:t>
      </w:r>
    </w:p>
    <w:p w14:paraId="4DFA0106" w14:textId="77777777" w:rsidR="00373413" w:rsidRDefault="00373413" w:rsidP="002C4A24">
      <w:pPr>
        <w:pStyle w:val="UsualP"/>
        <w:spacing w:line="360" w:lineRule="auto"/>
        <w:ind w:left="567"/>
        <w:jc w:val="center"/>
        <w:rPr>
          <w:color w:val="auto"/>
        </w:rPr>
      </w:pPr>
    </w:p>
    <w:p w14:paraId="552D6F3D" w14:textId="049CBA1B" w:rsidR="002C4A24" w:rsidRDefault="002C4A24" w:rsidP="000756ED">
      <w:pPr>
        <w:pStyle w:val="UsualP"/>
        <w:spacing w:line="360" w:lineRule="auto"/>
        <w:ind w:left="567" w:firstLine="1134"/>
        <w:rPr>
          <w:color w:val="auto"/>
        </w:rPr>
      </w:pPr>
      <w:r>
        <w:rPr>
          <w:color w:val="auto"/>
        </w:rPr>
        <w:t>Labelling ‘Country’ and taking the transpose of axes</w:t>
      </w:r>
      <w:r w:rsidR="00373413">
        <w:rPr>
          <w:color w:val="auto"/>
        </w:rPr>
        <w:t>.</w:t>
      </w:r>
    </w:p>
    <w:p w14:paraId="0B9C447A" w14:textId="04FBA54F" w:rsidR="00373413" w:rsidRDefault="00373413" w:rsidP="002C4A24">
      <w:pPr>
        <w:pStyle w:val="UsualP"/>
        <w:spacing w:line="360" w:lineRule="auto"/>
        <w:ind w:left="567"/>
        <w:rPr>
          <w:color w:val="auto"/>
        </w:rPr>
      </w:pPr>
    </w:p>
    <w:p w14:paraId="450188E3" w14:textId="7BC7137B" w:rsidR="00373413" w:rsidRDefault="00373413" w:rsidP="00033DB9">
      <w:pPr>
        <w:pStyle w:val="UsualP"/>
        <w:spacing w:line="360" w:lineRule="auto"/>
        <w:ind w:left="567"/>
        <w:jc w:val="center"/>
        <w:rPr>
          <w:color w:val="auto"/>
        </w:rPr>
      </w:pPr>
      <w:r>
        <w:rPr>
          <w:noProof/>
          <w:color w:val="auto"/>
        </w:rPr>
        <w:lastRenderedPageBreak/>
        <w:drawing>
          <wp:inline distT="0" distB="0" distL="0" distR="0" wp14:anchorId="3CDFDD8B" wp14:editId="05154CAD">
            <wp:extent cx="5238750" cy="2485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3).png"/>
                    <pic:cNvPicPr/>
                  </pic:nvPicPr>
                  <pic:blipFill rotWithShape="1">
                    <a:blip r:embed="rId18" cstate="print">
                      <a:extLst>
                        <a:ext uri="{28A0092B-C50C-407E-A947-70E740481C1C}">
                          <a14:useLocalDpi xmlns:a14="http://schemas.microsoft.com/office/drawing/2010/main" val="0"/>
                        </a:ext>
                      </a:extLst>
                    </a:blip>
                    <a:srcRect t="5639" r="2325" b="11923"/>
                    <a:stretch/>
                  </pic:blipFill>
                  <pic:spPr bwMode="auto">
                    <a:xfrm>
                      <a:off x="0" y="0"/>
                      <a:ext cx="5252986" cy="2492530"/>
                    </a:xfrm>
                    <a:prstGeom prst="rect">
                      <a:avLst/>
                    </a:prstGeom>
                    <a:ln>
                      <a:noFill/>
                    </a:ln>
                    <a:extLst>
                      <a:ext uri="{53640926-AAD7-44D8-BBD7-CCE9431645EC}">
                        <a14:shadowObscured xmlns:a14="http://schemas.microsoft.com/office/drawing/2010/main"/>
                      </a:ext>
                    </a:extLst>
                  </pic:spPr>
                </pic:pic>
              </a:graphicData>
            </a:graphic>
          </wp:inline>
        </w:drawing>
      </w:r>
    </w:p>
    <w:p w14:paraId="1F4357FC" w14:textId="426D6ACC" w:rsidR="00BA5072" w:rsidRPr="00996805" w:rsidRDefault="00BA5072" w:rsidP="00BA5072">
      <w:pPr>
        <w:pStyle w:val="UsualP"/>
        <w:spacing w:line="360" w:lineRule="auto"/>
        <w:ind w:left="567"/>
        <w:jc w:val="center"/>
        <w:rPr>
          <w:b/>
          <w:color w:val="auto"/>
        </w:rPr>
      </w:pPr>
      <w:r w:rsidRPr="00996805">
        <w:rPr>
          <w:b/>
          <w:color w:val="auto"/>
        </w:rPr>
        <w:t>Fig 9</w:t>
      </w:r>
      <w:r w:rsidR="00996805" w:rsidRPr="00996805">
        <w:rPr>
          <w:b/>
          <w:color w:val="auto"/>
        </w:rPr>
        <w:t>: Transposing axes</w:t>
      </w:r>
    </w:p>
    <w:p w14:paraId="32B7E1B7" w14:textId="77777777" w:rsidR="00BA5072" w:rsidRDefault="00BA5072" w:rsidP="00BA5072">
      <w:pPr>
        <w:pStyle w:val="UsualP"/>
        <w:spacing w:line="360" w:lineRule="auto"/>
        <w:ind w:left="567"/>
        <w:jc w:val="center"/>
        <w:rPr>
          <w:color w:val="auto"/>
        </w:rPr>
      </w:pPr>
    </w:p>
    <w:p w14:paraId="10DC2024" w14:textId="6A788609" w:rsidR="00BA5072" w:rsidRDefault="00BA5072" w:rsidP="00BA5072">
      <w:pPr>
        <w:pStyle w:val="UsualP"/>
        <w:numPr>
          <w:ilvl w:val="0"/>
          <w:numId w:val="6"/>
        </w:numPr>
        <w:spacing w:line="360" w:lineRule="auto"/>
        <w:rPr>
          <w:b/>
          <w:color w:val="auto"/>
        </w:rPr>
      </w:pPr>
      <w:r w:rsidRPr="00BA5072">
        <w:rPr>
          <w:b/>
          <w:color w:val="auto"/>
        </w:rPr>
        <w:t>Markers</w:t>
      </w:r>
    </w:p>
    <w:p w14:paraId="65A0F233" w14:textId="3CE81440" w:rsidR="00BA5072" w:rsidRDefault="00BA5072" w:rsidP="00BA5072">
      <w:pPr>
        <w:pStyle w:val="UsualP"/>
        <w:spacing w:line="360" w:lineRule="auto"/>
        <w:ind w:left="567" w:firstLine="1134"/>
        <w:rPr>
          <w:color w:val="auto"/>
        </w:rPr>
      </w:pPr>
      <w:r>
        <w:rPr>
          <w:color w:val="auto"/>
        </w:rPr>
        <w:t xml:space="preserve">In this case, the measures ‘Ease of Business’ and ‘GDP Per Capita’ after converting them to </w:t>
      </w:r>
      <w:r w:rsidR="007E2AF3">
        <w:rPr>
          <w:color w:val="auto"/>
        </w:rPr>
        <w:t>dimensions are plotted on axes with a Scatterplot. To add visual layers, the sum of ‘Ease of Business’ is color coded and labelled while the sum of ‘GDP Per Capita’ has been given size marks as the range and labels provided below:</w:t>
      </w:r>
    </w:p>
    <w:p w14:paraId="2E5DADE6" w14:textId="5A71E18A" w:rsidR="007E2AF3" w:rsidRDefault="007E2AF3" w:rsidP="007E2AF3">
      <w:pPr>
        <w:pStyle w:val="UsualP"/>
        <w:spacing w:line="360" w:lineRule="auto"/>
        <w:ind w:left="567"/>
        <w:rPr>
          <w:color w:val="auto"/>
        </w:rPr>
      </w:pPr>
    </w:p>
    <w:p w14:paraId="5DE64259" w14:textId="29FFD770" w:rsidR="007E2AF3" w:rsidRDefault="002D7E4E" w:rsidP="00033DB9">
      <w:pPr>
        <w:pStyle w:val="UsualP"/>
        <w:spacing w:line="360" w:lineRule="auto"/>
        <w:ind w:left="567"/>
        <w:jc w:val="center"/>
        <w:rPr>
          <w:color w:val="auto"/>
        </w:rPr>
      </w:pPr>
      <w:r>
        <w:rPr>
          <w:noProof/>
          <w:color w:val="auto"/>
        </w:rPr>
        <w:drawing>
          <wp:inline distT="0" distB="0" distL="0" distR="0" wp14:anchorId="58C43D1A" wp14:editId="60E0A5A3">
            <wp:extent cx="5314950" cy="243120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6).png"/>
                    <pic:cNvPicPr/>
                  </pic:nvPicPr>
                  <pic:blipFill rotWithShape="1">
                    <a:blip r:embed="rId19" cstate="print">
                      <a:extLst>
                        <a:ext uri="{28A0092B-C50C-407E-A947-70E740481C1C}">
                          <a14:useLocalDpi xmlns:a14="http://schemas.microsoft.com/office/drawing/2010/main" val="0"/>
                        </a:ext>
                      </a:extLst>
                    </a:blip>
                    <a:srcRect t="6176" b="12460"/>
                    <a:stretch/>
                  </pic:blipFill>
                  <pic:spPr bwMode="auto">
                    <a:xfrm>
                      <a:off x="0" y="0"/>
                      <a:ext cx="5326703" cy="2436580"/>
                    </a:xfrm>
                    <a:prstGeom prst="rect">
                      <a:avLst/>
                    </a:prstGeom>
                    <a:ln>
                      <a:noFill/>
                    </a:ln>
                    <a:extLst>
                      <a:ext uri="{53640926-AAD7-44D8-BBD7-CCE9431645EC}">
                        <a14:shadowObscured xmlns:a14="http://schemas.microsoft.com/office/drawing/2010/main"/>
                      </a:ext>
                    </a:extLst>
                  </pic:spPr>
                </pic:pic>
              </a:graphicData>
            </a:graphic>
          </wp:inline>
        </w:drawing>
      </w:r>
    </w:p>
    <w:p w14:paraId="56F8B55C" w14:textId="79A37A22" w:rsidR="008B11F2" w:rsidRPr="00996805" w:rsidRDefault="008B11F2" w:rsidP="008B11F2">
      <w:pPr>
        <w:pStyle w:val="UsualP"/>
        <w:spacing w:line="360" w:lineRule="auto"/>
        <w:ind w:left="567"/>
        <w:jc w:val="center"/>
        <w:rPr>
          <w:b/>
          <w:color w:val="auto"/>
        </w:rPr>
      </w:pPr>
      <w:r w:rsidRPr="00996805">
        <w:rPr>
          <w:b/>
          <w:color w:val="auto"/>
        </w:rPr>
        <w:t>Fig 10</w:t>
      </w:r>
      <w:r w:rsidR="00996805" w:rsidRPr="00996805">
        <w:rPr>
          <w:b/>
          <w:color w:val="auto"/>
        </w:rPr>
        <w:t>: Various Markers</w:t>
      </w:r>
    </w:p>
    <w:p w14:paraId="60399598" w14:textId="36176580" w:rsidR="000756ED" w:rsidRDefault="000756ED" w:rsidP="008B11F2">
      <w:pPr>
        <w:pStyle w:val="UsualP"/>
        <w:spacing w:line="360" w:lineRule="auto"/>
        <w:ind w:left="567"/>
        <w:jc w:val="center"/>
        <w:rPr>
          <w:color w:val="auto"/>
        </w:rPr>
      </w:pPr>
    </w:p>
    <w:p w14:paraId="3A9D9DB1" w14:textId="4BB76000" w:rsidR="007824BF" w:rsidRDefault="007824BF" w:rsidP="008B11F2">
      <w:pPr>
        <w:pStyle w:val="UsualP"/>
        <w:spacing w:line="360" w:lineRule="auto"/>
        <w:ind w:left="567"/>
        <w:jc w:val="center"/>
        <w:rPr>
          <w:color w:val="auto"/>
        </w:rPr>
      </w:pPr>
    </w:p>
    <w:p w14:paraId="54EAAB87" w14:textId="77777777" w:rsidR="007824BF" w:rsidRPr="00BA5072" w:rsidRDefault="007824BF" w:rsidP="008B11F2">
      <w:pPr>
        <w:pStyle w:val="UsualP"/>
        <w:spacing w:line="360" w:lineRule="auto"/>
        <w:ind w:left="567"/>
        <w:jc w:val="center"/>
        <w:rPr>
          <w:color w:val="auto"/>
        </w:rPr>
      </w:pPr>
    </w:p>
    <w:p w14:paraId="223B3E5A" w14:textId="5E48AC69" w:rsidR="00992DA6" w:rsidRDefault="00992DA6" w:rsidP="00D148D1">
      <w:pPr>
        <w:pStyle w:val="Heading2"/>
        <w:spacing w:line="360" w:lineRule="auto"/>
        <w:ind w:left="1134" w:hanging="1134"/>
        <w:rPr>
          <w:rFonts w:ascii="Calibri" w:hAnsi="Calibri" w:cs="Calibri"/>
          <w:sz w:val="44"/>
          <w:szCs w:val="44"/>
        </w:rPr>
      </w:pPr>
      <w:bookmarkStart w:id="7" w:name="_Toc38846219"/>
      <w:r w:rsidRPr="00992DA6">
        <w:rPr>
          <w:rFonts w:ascii="Calibri" w:hAnsi="Calibri" w:cs="Calibri"/>
          <w:sz w:val="44"/>
          <w:szCs w:val="44"/>
        </w:rPr>
        <w:lastRenderedPageBreak/>
        <w:t>2.</w:t>
      </w:r>
      <w:r>
        <w:rPr>
          <w:rFonts w:ascii="Calibri" w:hAnsi="Calibri" w:cs="Calibri"/>
          <w:sz w:val="44"/>
          <w:szCs w:val="44"/>
        </w:rPr>
        <w:t>2</w:t>
      </w:r>
      <w:r w:rsidRPr="00992DA6">
        <w:rPr>
          <w:rFonts w:ascii="Calibri" w:hAnsi="Calibri" w:cs="Calibri"/>
          <w:sz w:val="44"/>
          <w:szCs w:val="44"/>
        </w:rPr>
        <w:t xml:space="preserve">. </w:t>
      </w:r>
      <w:r>
        <w:rPr>
          <w:rFonts w:ascii="Calibri" w:hAnsi="Calibri" w:cs="Calibri"/>
          <w:sz w:val="44"/>
          <w:szCs w:val="44"/>
        </w:rPr>
        <w:tab/>
      </w:r>
      <w:r w:rsidRPr="00992DA6">
        <w:rPr>
          <w:rFonts w:ascii="Calibri" w:hAnsi="Calibri" w:cs="Calibri"/>
          <w:sz w:val="44"/>
          <w:szCs w:val="44"/>
        </w:rPr>
        <w:t xml:space="preserve">Feature </w:t>
      </w:r>
      <w:r>
        <w:rPr>
          <w:rFonts w:ascii="Calibri" w:hAnsi="Calibri" w:cs="Calibri"/>
          <w:sz w:val="44"/>
          <w:szCs w:val="44"/>
        </w:rPr>
        <w:t>2</w:t>
      </w:r>
      <w:r w:rsidR="008370B6">
        <w:rPr>
          <w:rFonts w:ascii="Calibri" w:hAnsi="Calibri" w:cs="Calibri"/>
          <w:sz w:val="44"/>
          <w:szCs w:val="44"/>
        </w:rPr>
        <w:t>: Calculated Fields</w:t>
      </w:r>
      <w:bookmarkEnd w:id="7"/>
    </w:p>
    <w:p w14:paraId="55D3C801" w14:textId="2CA0205A" w:rsidR="00992DA6" w:rsidRDefault="00992DA6" w:rsidP="00D148D1">
      <w:pPr>
        <w:pStyle w:val="Heading3"/>
        <w:spacing w:line="360" w:lineRule="auto"/>
        <w:rPr>
          <w:rFonts w:ascii="Calibri" w:hAnsi="Calibri" w:cs="Calibri"/>
          <w:b/>
          <w:i w:val="0"/>
          <w:sz w:val="36"/>
          <w:szCs w:val="36"/>
        </w:rPr>
      </w:pPr>
      <w:bookmarkStart w:id="8" w:name="_Toc38846220"/>
      <w:r w:rsidRPr="00992DA6">
        <w:rPr>
          <w:rFonts w:ascii="Calibri" w:hAnsi="Calibri" w:cs="Calibri"/>
          <w:b/>
          <w:i w:val="0"/>
          <w:sz w:val="36"/>
          <w:szCs w:val="36"/>
        </w:rPr>
        <w:t>2.2.1.</w:t>
      </w:r>
      <w:r w:rsidRPr="00992DA6">
        <w:rPr>
          <w:rFonts w:ascii="Calibri" w:hAnsi="Calibri" w:cs="Calibri"/>
          <w:b/>
          <w:i w:val="0"/>
          <w:sz w:val="36"/>
          <w:szCs w:val="36"/>
        </w:rPr>
        <w:tab/>
        <w:t>Explanation</w:t>
      </w:r>
      <w:bookmarkEnd w:id="8"/>
    </w:p>
    <w:p w14:paraId="1605DE1C" w14:textId="1D7A069F" w:rsidR="0083763C" w:rsidRDefault="0083763C" w:rsidP="0083763C">
      <w:pPr>
        <w:pStyle w:val="UsualP"/>
        <w:spacing w:line="360" w:lineRule="auto"/>
        <w:ind w:left="567" w:firstLine="1134"/>
        <w:jc w:val="both"/>
      </w:pPr>
      <w:r>
        <w:t>Other than Drag and Drop functionalities, Tableau also offers conditional looping functions like programming languages. Here, calculated fields are used to assign certain new categorical labels i.e. If-Else statements. This feature can be tested on bar plot by assigning certain bin conditions</w:t>
      </w:r>
      <w:r w:rsidR="004C5C47">
        <w:t xml:space="preserve"> </w:t>
      </w:r>
      <w:r w:rsidR="004C5C47">
        <w:fldChar w:fldCharType="begin" w:fldLock="1"/>
      </w:r>
      <w:r w:rsidR="004C5C47">
        <w:instrText>ADDIN CSL_CITATION {"citationItems":[{"id":"ITEM-1","itemData":{"URL":"https://www.tutorialspoint.com/tableau/index.htm","accessed":{"date-parts":[["2020","4","25"]]},"id":"ITEM-1","issued":{"date-parts":[["0"]]},"title":"Tableau Tutorial - Tutorialspoint","type":"webpage"},"uris":["http://www.mendeley.com/documents/?uuid=5fb4e7c5-8a76-3c3e-a0de-87893895f764"]}],"mendeley":{"formattedCitation":"(&lt;i&gt;Tableau Tutorial - Tutorialspoint&lt;/i&gt;, no date)","plainTextFormattedCitation":"(Tableau Tutorial - Tutorialspoint, no date)","previouslyFormattedCitation":"(&lt;i&gt;Tableau Tutorial - Tutorialspoint&lt;/i&gt;, no date)"},"properties":{"noteIndex":0},"schema":"https://github.com/citation-style-language/schema/raw/master/csl-citation.json"}</w:instrText>
      </w:r>
      <w:r w:rsidR="004C5C47">
        <w:fldChar w:fldCharType="separate"/>
      </w:r>
      <w:r w:rsidR="004C5C47" w:rsidRPr="004C5C47">
        <w:rPr>
          <w:noProof/>
        </w:rPr>
        <w:t>(</w:t>
      </w:r>
      <w:r w:rsidR="004C5C47" w:rsidRPr="004C5C47">
        <w:rPr>
          <w:i/>
          <w:noProof/>
        </w:rPr>
        <w:t>Tableau Tutorial - Tutorialspoint</w:t>
      </w:r>
      <w:r w:rsidR="004C5C47" w:rsidRPr="004C5C47">
        <w:rPr>
          <w:noProof/>
        </w:rPr>
        <w:t>, no date)</w:t>
      </w:r>
      <w:r w:rsidR="004C5C47">
        <w:fldChar w:fldCharType="end"/>
      </w:r>
      <w:r>
        <w:t>.</w:t>
      </w:r>
    </w:p>
    <w:p w14:paraId="6D5CD48E" w14:textId="77777777" w:rsidR="00996805" w:rsidRPr="00992DA6" w:rsidRDefault="00996805" w:rsidP="0083763C">
      <w:pPr>
        <w:pStyle w:val="UsualP"/>
        <w:spacing w:line="360" w:lineRule="auto"/>
        <w:ind w:left="567" w:firstLine="1134"/>
        <w:jc w:val="both"/>
      </w:pPr>
    </w:p>
    <w:p w14:paraId="38ACA8E1" w14:textId="0CAEC10F" w:rsidR="00992DA6" w:rsidRDefault="00992DA6" w:rsidP="00D148D1">
      <w:pPr>
        <w:pStyle w:val="Heading3"/>
        <w:spacing w:line="360" w:lineRule="auto"/>
        <w:rPr>
          <w:rFonts w:ascii="Calibri" w:hAnsi="Calibri" w:cs="Calibri"/>
          <w:b/>
          <w:i w:val="0"/>
          <w:sz w:val="36"/>
          <w:szCs w:val="36"/>
        </w:rPr>
      </w:pPr>
      <w:bookmarkStart w:id="9" w:name="_Toc38846221"/>
      <w:r w:rsidRPr="00992DA6">
        <w:rPr>
          <w:rFonts w:ascii="Calibri" w:hAnsi="Calibri" w:cs="Calibri"/>
          <w:b/>
          <w:i w:val="0"/>
          <w:sz w:val="36"/>
          <w:szCs w:val="36"/>
        </w:rPr>
        <w:t>2.2.2.</w:t>
      </w:r>
      <w:r w:rsidRPr="00992DA6">
        <w:rPr>
          <w:rFonts w:ascii="Calibri" w:hAnsi="Calibri" w:cs="Calibri"/>
          <w:b/>
          <w:i w:val="0"/>
          <w:sz w:val="36"/>
          <w:szCs w:val="36"/>
        </w:rPr>
        <w:tab/>
        <w:t>Example</w:t>
      </w:r>
      <w:bookmarkEnd w:id="9"/>
    </w:p>
    <w:p w14:paraId="27311DF0" w14:textId="59745A72" w:rsidR="00817B5A" w:rsidRDefault="0083763C" w:rsidP="00A57111">
      <w:pPr>
        <w:pStyle w:val="UsualP"/>
        <w:spacing w:line="360" w:lineRule="auto"/>
        <w:ind w:left="567" w:firstLine="1134"/>
        <w:jc w:val="both"/>
      </w:pPr>
      <w:r>
        <w:t xml:space="preserve">In Tableau visualizations, if longitudinal values are assigned as columns and latitudinal values as rows, they are automatically plotted on a world map. </w:t>
      </w:r>
      <w:r w:rsidR="00A57111">
        <w:t>Using population data with world map plot, a calculated field called ‘Birth Rate Bin’ is made. An If-Else conditional statement is being assigned on ‘Birth Rate’ measure to make three new categorical bins as follows:</w:t>
      </w:r>
    </w:p>
    <w:p w14:paraId="5FBEB81B" w14:textId="77777777" w:rsidR="00C03A22" w:rsidRDefault="00C03A22" w:rsidP="00A57111">
      <w:pPr>
        <w:pStyle w:val="UsualP"/>
        <w:spacing w:line="360" w:lineRule="auto"/>
        <w:ind w:left="567" w:firstLine="1134"/>
        <w:jc w:val="both"/>
      </w:pPr>
    </w:p>
    <w:p w14:paraId="26FDA3F6" w14:textId="13A94926" w:rsidR="00431D9A" w:rsidRDefault="00431D9A" w:rsidP="00033DB9">
      <w:pPr>
        <w:pStyle w:val="UsualP"/>
        <w:ind w:left="567"/>
        <w:jc w:val="center"/>
      </w:pPr>
      <w:r>
        <w:rPr>
          <w:noProof/>
        </w:rPr>
        <w:drawing>
          <wp:inline distT="0" distB="0" distL="0" distR="0" wp14:anchorId="406EC1D9" wp14:editId="79544FD0">
            <wp:extent cx="4281792" cy="264795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t 1.JPG"/>
                    <pic:cNvPicPr/>
                  </pic:nvPicPr>
                  <pic:blipFill rotWithShape="1">
                    <a:blip r:embed="rId20">
                      <a:extLst>
                        <a:ext uri="{28A0092B-C50C-407E-A947-70E740481C1C}">
                          <a14:useLocalDpi xmlns:a14="http://schemas.microsoft.com/office/drawing/2010/main" val="0"/>
                        </a:ext>
                      </a:extLst>
                    </a:blip>
                    <a:srcRect t="8146" r="19686" b="8111"/>
                    <a:stretch/>
                  </pic:blipFill>
                  <pic:spPr bwMode="auto">
                    <a:xfrm>
                      <a:off x="0" y="0"/>
                      <a:ext cx="4291012" cy="2653652"/>
                    </a:xfrm>
                    <a:prstGeom prst="rect">
                      <a:avLst/>
                    </a:prstGeom>
                    <a:ln>
                      <a:noFill/>
                    </a:ln>
                    <a:extLst>
                      <a:ext uri="{53640926-AAD7-44D8-BBD7-CCE9431645EC}">
                        <a14:shadowObscured xmlns:a14="http://schemas.microsoft.com/office/drawing/2010/main"/>
                      </a:ext>
                    </a:extLst>
                  </pic:spPr>
                </pic:pic>
              </a:graphicData>
            </a:graphic>
          </wp:inline>
        </w:drawing>
      </w:r>
    </w:p>
    <w:p w14:paraId="6067FC30" w14:textId="1FD56723" w:rsidR="00817B5A" w:rsidRPr="00996805" w:rsidRDefault="00817B5A" w:rsidP="00817B5A">
      <w:pPr>
        <w:pStyle w:val="UsualP"/>
        <w:ind w:left="567"/>
        <w:jc w:val="center"/>
        <w:rPr>
          <w:b/>
        </w:rPr>
      </w:pPr>
      <w:r w:rsidRPr="00996805">
        <w:rPr>
          <w:b/>
        </w:rPr>
        <w:t>Fig 11</w:t>
      </w:r>
      <w:r w:rsidR="00996805" w:rsidRPr="00996805">
        <w:rPr>
          <w:b/>
        </w:rPr>
        <w:t>: A Calculated Field</w:t>
      </w:r>
    </w:p>
    <w:p w14:paraId="01C503BD" w14:textId="7E2D22D4" w:rsidR="00A57111" w:rsidRDefault="00A57111" w:rsidP="00817B5A">
      <w:pPr>
        <w:pStyle w:val="UsualP"/>
        <w:ind w:left="567"/>
        <w:jc w:val="center"/>
      </w:pPr>
    </w:p>
    <w:p w14:paraId="249E0F90" w14:textId="3CA801FB" w:rsidR="00A57111" w:rsidRDefault="00A57111" w:rsidP="00A57111">
      <w:pPr>
        <w:pStyle w:val="UsualP"/>
        <w:spacing w:line="360" w:lineRule="auto"/>
        <w:ind w:left="567" w:firstLine="1134"/>
        <w:jc w:val="both"/>
      </w:pPr>
      <w:r>
        <w:t>With options, a different color palette is selected to make more sense within these ordinal bins.</w:t>
      </w:r>
    </w:p>
    <w:p w14:paraId="2F2641F1" w14:textId="69BC8C72" w:rsidR="00817B5A" w:rsidRDefault="00817B5A" w:rsidP="00817B5A">
      <w:pPr>
        <w:pStyle w:val="UsualP"/>
        <w:ind w:left="567"/>
        <w:jc w:val="center"/>
      </w:pPr>
    </w:p>
    <w:p w14:paraId="0164DFB6" w14:textId="0918925E" w:rsidR="00817B5A" w:rsidRDefault="00817B5A" w:rsidP="00033DB9">
      <w:pPr>
        <w:pStyle w:val="UsualP"/>
        <w:ind w:left="567"/>
        <w:jc w:val="center"/>
      </w:pPr>
      <w:r>
        <w:rPr>
          <w:noProof/>
        </w:rPr>
        <w:lastRenderedPageBreak/>
        <w:drawing>
          <wp:inline distT="0" distB="0" distL="0" distR="0" wp14:anchorId="286523CB" wp14:editId="41E2080A">
            <wp:extent cx="3324225" cy="275725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t 3.JPG"/>
                    <pic:cNvPicPr/>
                  </pic:nvPicPr>
                  <pic:blipFill>
                    <a:blip r:embed="rId21">
                      <a:extLst>
                        <a:ext uri="{28A0092B-C50C-407E-A947-70E740481C1C}">
                          <a14:useLocalDpi xmlns:a14="http://schemas.microsoft.com/office/drawing/2010/main" val="0"/>
                        </a:ext>
                      </a:extLst>
                    </a:blip>
                    <a:stretch>
                      <a:fillRect/>
                    </a:stretch>
                  </pic:blipFill>
                  <pic:spPr>
                    <a:xfrm>
                      <a:off x="0" y="0"/>
                      <a:ext cx="3344454" cy="2774036"/>
                    </a:xfrm>
                    <a:prstGeom prst="rect">
                      <a:avLst/>
                    </a:prstGeom>
                  </pic:spPr>
                </pic:pic>
              </a:graphicData>
            </a:graphic>
          </wp:inline>
        </w:drawing>
      </w:r>
    </w:p>
    <w:p w14:paraId="0EB3D5F3" w14:textId="1D6069ED" w:rsidR="00817B5A" w:rsidRPr="00996805" w:rsidRDefault="00817B5A" w:rsidP="00817B5A">
      <w:pPr>
        <w:pStyle w:val="UsualP"/>
        <w:ind w:left="567"/>
        <w:jc w:val="center"/>
        <w:rPr>
          <w:b/>
        </w:rPr>
      </w:pPr>
      <w:r w:rsidRPr="00996805">
        <w:rPr>
          <w:b/>
        </w:rPr>
        <w:t>Fig 12</w:t>
      </w:r>
      <w:r w:rsidR="00996805" w:rsidRPr="00996805">
        <w:rPr>
          <w:b/>
        </w:rPr>
        <w:t>: Color Palette</w:t>
      </w:r>
    </w:p>
    <w:p w14:paraId="6B4F3470" w14:textId="589BACE3" w:rsidR="00A57111" w:rsidRDefault="00A57111" w:rsidP="00817B5A">
      <w:pPr>
        <w:pStyle w:val="UsualP"/>
        <w:ind w:left="567"/>
        <w:jc w:val="center"/>
      </w:pPr>
    </w:p>
    <w:p w14:paraId="67447893" w14:textId="57796A2E" w:rsidR="00A57111" w:rsidRDefault="00A57111" w:rsidP="004C262F">
      <w:pPr>
        <w:pStyle w:val="UsualP"/>
        <w:spacing w:line="360" w:lineRule="auto"/>
        <w:ind w:left="567" w:firstLine="1134"/>
        <w:jc w:val="both"/>
      </w:pPr>
      <w:r>
        <w:t>Other markers i.e. size of the sum of ‘Population Total’, labelling each Region and adding details on each ‘Country’ are used to add extra layers on map.</w:t>
      </w:r>
    </w:p>
    <w:p w14:paraId="4CF0804D" w14:textId="4176EDA1" w:rsidR="00817B5A" w:rsidRDefault="00817B5A" w:rsidP="00817B5A">
      <w:pPr>
        <w:pStyle w:val="UsualP"/>
        <w:ind w:left="567"/>
        <w:jc w:val="center"/>
      </w:pPr>
    </w:p>
    <w:p w14:paraId="0A87034C" w14:textId="6D527007" w:rsidR="00817B5A" w:rsidRDefault="00A57111" w:rsidP="00033DB9">
      <w:pPr>
        <w:pStyle w:val="UsualP"/>
        <w:ind w:left="567"/>
        <w:jc w:val="center"/>
      </w:pPr>
      <w:r>
        <w:rPr>
          <w:noProof/>
        </w:rPr>
        <w:drawing>
          <wp:inline distT="0" distB="0" distL="0" distR="0" wp14:anchorId="0EA0B9FA" wp14:editId="5BA4998E">
            <wp:extent cx="5209373" cy="2390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43).png"/>
                    <pic:cNvPicPr/>
                  </pic:nvPicPr>
                  <pic:blipFill rotWithShape="1">
                    <a:blip r:embed="rId22" cstate="print">
                      <a:extLst>
                        <a:ext uri="{28A0092B-C50C-407E-A947-70E740481C1C}">
                          <a14:useLocalDpi xmlns:a14="http://schemas.microsoft.com/office/drawing/2010/main" val="0"/>
                        </a:ext>
                      </a:extLst>
                    </a:blip>
                    <a:srcRect t="6444" b="11923"/>
                    <a:stretch/>
                  </pic:blipFill>
                  <pic:spPr bwMode="auto">
                    <a:xfrm>
                      <a:off x="0" y="0"/>
                      <a:ext cx="5218450" cy="2394941"/>
                    </a:xfrm>
                    <a:prstGeom prst="rect">
                      <a:avLst/>
                    </a:prstGeom>
                    <a:ln>
                      <a:noFill/>
                    </a:ln>
                    <a:extLst>
                      <a:ext uri="{53640926-AAD7-44D8-BBD7-CCE9431645EC}">
                        <a14:shadowObscured xmlns:a14="http://schemas.microsoft.com/office/drawing/2010/main"/>
                      </a:ext>
                    </a:extLst>
                  </pic:spPr>
                </pic:pic>
              </a:graphicData>
            </a:graphic>
          </wp:inline>
        </w:drawing>
      </w:r>
    </w:p>
    <w:p w14:paraId="3A134B24" w14:textId="71189B6C" w:rsidR="00E310E1" w:rsidRPr="00996805" w:rsidRDefault="00E310E1" w:rsidP="00E310E1">
      <w:pPr>
        <w:pStyle w:val="UsualP"/>
        <w:ind w:left="567"/>
        <w:jc w:val="center"/>
        <w:rPr>
          <w:b/>
        </w:rPr>
      </w:pPr>
      <w:r w:rsidRPr="00996805">
        <w:rPr>
          <w:b/>
        </w:rPr>
        <w:t>Fig 13</w:t>
      </w:r>
      <w:r w:rsidR="00996805" w:rsidRPr="00996805">
        <w:rPr>
          <w:b/>
        </w:rPr>
        <w:t>: Latitudinal - Longitudinal Plot</w:t>
      </w:r>
    </w:p>
    <w:p w14:paraId="4462914F" w14:textId="32444A65" w:rsidR="00817B5A" w:rsidRDefault="00817B5A" w:rsidP="00817B5A">
      <w:pPr>
        <w:pStyle w:val="UsualP"/>
        <w:ind w:left="567"/>
      </w:pPr>
    </w:p>
    <w:p w14:paraId="00E6DE62" w14:textId="33EE1956" w:rsidR="00996805" w:rsidRDefault="00996805" w:rsidP="00817B5A">
      <w:pPr>
        <w:pStyle w:val="UsualP"/>
        <w:ind w:left="567"/>
      </w:pPr>
    </w:p>
    <w:p w14:paraId="504ED9E0" w14:textId="155E6162" w:rsidR="00996805" w:rsidRDefault="00996805" w:rsidP="00817B5A">
      <w:pPr>
        <w:pStyle w:val="UsualP"/>
        <w:ind w:left="567"/>
      </w:pPr>
    </w:p>
    <w:p w14:paraId="60CAA565" w14:textId="51D83A63" w:rsidR="00996805" w:rsidRDefault="00996805" w:rsidP="00817B5A">
      <w:pPr>
        <w:pStyle w:val="UsualP"/>
        <w:ind w:left="567"/>
      </w:pPr>
    </w:p>
    <w:p w14:paraId="6F44C639" w14:textId="61515075" w:rsidR="00996805" w:rsidRDefault="00996805" w:rsidP="00817B5A">
      <w:pPr>
        <w:pStyle w:val="UsualP"/>
        <w:ind w:left="567"/>
      </w:pPr>
    </w:p>
    <w:p w14:paraId="0788768B" w14:textId="2C65C2AD" w:rsidR="00996805" w:rsidRDefault="00996805" w:rsidP="00817B5A">
      <w:pPr>
        <w:pStyle w:val="UsualP"/>
        <w:ind w:left="567"/>
      </w:pPr>
    </w:p>
    <w:p w14:paraId="56EA2D34" w14:textId="77777777" w:rsidR="00996805" w:rsidRPr="00992DA6" w:rsidRDefault="00996805" w:rsidP="00817B5A">
      <w:pPr>
        <w:pStyle w:val="UsualP"/>
        <w:ind w:left="567"/>
      </w:pPr>
    </w:p>
    <w:p w14:paraId="52D78366" w14:textId="43B62027" w:rsidR="00992DA6" w:rsidRDefault="00992DA6" w:rsidP="00D148D1">
      <w:pPr>
        <w:pStyle w:val="Heading2"/>
        <w:spacing w:line="360" w:lineRule="auto"/>
        <w:ind w:left="1134" w:hanging="1134"/>
        <w:rPr>
          <w:rFonts w:ascii="Calibri" w:hAnsi="Calibri" w:cs="Calibri"/>
          <w:sz w:val="44"/>
          <w:szCs w:val="44"/>
        </w:rPr>
      </w:pPr>
      <w:bookmarkStart w:id="10" w:name="_Toc38846222"/>
      <w:r w:rsidRPr="00992DA6">
        <w:rPr>
          <w:rFonts w:ascii="Calibri" w:hAnsi="Calibri" w:cs="Calibri"/>
          <w:sz w:val="44"/>
          <w:szCs w:val="44"/>
        </w:rPr>
        <w:lastRenderedPageBreak/>
        <w:t>2.</w:t>
      </w:r>
      <w:r>
        <w:rPr>
          <w:rFonts w:ascii="Calibri" w:hAnsi="Calibri" w:cs="Calibri"/>
          <w:sz w:val="44"/>
          <w:szCs w:val="44"/>
        </w:rPr>
        <w:t>3</w:t>
      </w:r>
      <w:r w:rsidRPr="00992DA6">
        <w:rPr>
          <w:rFonts w:ascii="Calibri" w:hAnsi="Calibri" w:cs="Calibri"/>
          <w:sz w:val="44"/>
          <w:szCs w:val="44"/>
        </w:rPr>
        <w:t xml:space="preserve">. </w:t>
      </w:r>
      <w:r>
        <w:rPr>
          <w:rFonts w:ascii="Calibri" w:hAnsi="Calibri" w:cs="Calibri"/>
          <w:sz w:val="44"/>
          <w:szCs w:val="44"/>
        </w:rPr>
        <w:tab/>
      </w:r>
      <w:r w:rsidRPr="00992DA6">
        <w:rPr>
          <w:rFonts w:ascii="Calibri" w:hAnsi="Calibri" w:cs="Calibri"/>
          <w:sz w:val="44"/>
          <w:szCs w:val="44"/>
        </w:rPr>
        <w:t xml:space="preserve">Feature </w:t>
      </w:r>
      <w:r>
        <w:rPr>
          <w:rFonts w:ascii="Calibri" w:hAnsi="Calibri" w:cs="Calibri"/>
          <w:sz w:val="44"/>
          <w:szCs w:val="44"/>
        </w:rPr>
        <w:t>3</w:t>
      </w:r>
      <w:r w:rsidR="008370B6">
        <w:rPr>
          <w:rFonts w:ascii="Calibri" w:hAnsi="Calibri" w:cs="Calibri"/>
          <w:sz w:val="44"/>
          <w:szCs w:val="44"/>
        </w:rPr>
        <w:t>: Dashboard Functionalities</w:t>
      </w:r>
      <w:bookmarkEnd w:id="10"/>
    </w:p>
    <w:p w14:paraId="30D8BAB8" w14:textId="43C45281" w:rsidR="00992DA6" w:rsidRDefault="00992DA6" w:rsidP="00D148D1">
      <w:pPr>
        <w:pStyle w:val="Heading3"/>
        <w:spacing w:line="360" w:lineRule="auto"/>
        <w:rPr>
          <w:rFonts w:ascii="Calibri" w:hAnsi="Calibri" w:cs="Calibri"/>
          <w:b/>
          <w:i w:val="0"/>
          <w:sz w:val="36"/>
          <w:szCs w:val="36"/>
        </w:rPr>
      </w:pPr>
      <w:bookmarkStart w:id="11" w:name="_Toc38846223"/>
      <w:r w:rsidRPr="00992DA6">
        <w:rPr>
          <w:rFonts w:ascii="Calibri" w:hAnsi="Calibri" w:cs="Calibri"/>
          <w:b/>
          <w:i w:val="0"/>
          <w:sz w:val="36"/>
          <w:szCs w:val="36"/>
        </w:rPr>
        <w:t>2.3.1.</w:t>
      </w:r>
      <w:r w:rsidRPr="00992DA6">
        <w:rPr>
          <w:rFonts w:ascii="Calibri" w:hAnsi="Calibri" w:cs="Calibri"/>
          <w:b/>
          <w:i w:val="0"/>
          <w:sz w:val="36"/>
          <w:szCs w:val="36"/>
        </w:rPr>
        <w:tab/>
        <w:t>Explanation</w:t>
      </w:r>
      <w:bookmarkEnd w:id="11"/>
    </w:p>
    <w:p w14:paraId="5D9DE7D8" w14:textId="19FE2910" w:rsidR="004C262F" w:rsidRDefault="004C262F" w:rsidP="000756ED">
      <w:pPr>
        <w:pStyle w:val="UsualP"/>
        <w:spacing w:line="360" w:lineRule="auto"/>
        <w:ind w:left="567" w:firstLine="1134"/>
        <w:jc w:val="both"/>
      </w:pPr>
      <w:r>
        <w:t>Tableau provides Dashboards, where the visualizations generated from a set of Worksheets can be summarized. It also adds interactivity within the group of visualizations. Furthermore, it is easier to understand each individual sections of the workflow and interpret the message more clearly and lucidly.</w:t>
      </w:r>
    </w:p>
    <w:p w14:paraId="467A0149" w14:textId="77777777" w:rsidR="00996805" w:rsidRPr="004C262F" w:rsidRDefault="00996805" w:rsidP="000756ED">
      <w:pPr>
        <w:pStyle w:val="UsualP"/>
        <w:spacing w:line="360" w:lineRule="auto"/>
        <w:ind w:left="567" w:firstLine="1134"/>
        <w:jc w:val="both"/>
      </w:pPr>
    </w:p>
    <w:p w14:paraId="7A9C98AB" w14:textId="530F62FC" w:rsidR="008370B6" w:rsidRDefault="00992DA6" w:rsidP="00D148D1">
      <w:pPr>
        <w:pStyle w:val="Heading3"/>
        <w:spacing w:line="360" w:lineRule="auto"/>
        <w:rPr>
          <w:rFonts w:ascii="Calibri" w:hAnsi="Calibri" w:cs="Calibri"/>
          <w:b/>
          <w:i w:val="0"/>
          <w:sz w:val="36"/>
          <w:szCs w:val="36"/>
        </w:rPr>
      </w:pPr>
      <w:bookmarkStart w:id="12" w:name="_Toc38846224"/>
      <w:r w:rsidRPr="00992DA6">
        <w:rPr>
          <w:rFonts w:ascii="Calibri" w:hAnsi="Calibri" w:cs="Calibri"/>
          <w:b/>
          <w:i w:val="0"/>
          <w:sz w:val="36"/>
          <w:szCs w:val="36"/>
        </w:rPr>
        <w:t>2.3.2.</w:t>
      </w:r>
      <w:r w:rsidRPr="00992DA6">
        <w:rPr>
          <w:rFonts w:ascii="Calibri" w:hAnsi="Calibri" w:cs="Calibri"/>
          <w:b/>
          <w:i w:val="0"/>
          <w:sz w:val="36"/>
          <w:szCs w:val="36"/>
        </w:rPr>
        <w:tab/>
        <w:t>Example</w:t>
      </w:r>
      <w:bookmarkEnd w:id="12"/>
    </w:p>
    <w:p w14:paraId="10553E82" w14:textId="58105131" w:rsidR="008370B6" w:rsidRDefault="004C262F" w:rsidP="004C262F">
      <w:pPr>
        <w:pStyle w:val="UsualP"/>
        <w:spacing w:line="360" w:lineRule="auto"/>
        <w:ind w:left="567" w:firstLine="1134"/>
        <w:jc w:val="both"/>
      </w:pPr>
      <w:r>
        <w:t xml:space="preserve">A new dashboard has a canvas to combine multiple worksheets. This canvas can be resized </w:t>
      </w:r>
      <w:r w:rsidR="00033DB9">
        <w:t xml:space="preserve">and colors can be added on layout </w:t>
      </w:r>
      <w:r>
        <w:t>as follows:</w:t>
      </w:r>
    </w:p>
    <w:p w14:paraId="0507A2D7" w14:textId="77777777" w:rsidR="001E7D51" w:rsidRDefault="001E7D51" w:rsidP="004C262F">
      <w:pPr>
        <w:pStyle w:val="UsualP"/>
        <w:spacing w:line="360" w:lineRule="auto"/>
        <w:ind w:left="567" w:firstLine="1134"/>
        <w:jc w:val="both"/>
      </w:pPr>
    </w:p>
    <w:p w14:paraId="3DBEC119" w14:textId="4F116110" w:rsidR="00F354E9" w:rsidRDefault="00F354E9" w:rsidP="000756ED">
      <w:pPr>
        <w:pStyle w:val="UsualP"/>
        <w:jc w:val="center"/>
      </w:pPr>
      <w:r>
        <w:rPr>
          <w:noProof/>
        </w:rPr>
        <w:drawing>
          <wp:inline distT="0" distB="0" distL="0" distR="0" wp14:anchorId="387051BA" wp14:editId="0FE6374F">
            <wp:extent cx="3829050" cy="178845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7).png"/>
                    <pic:cNvPicPr/>
                  </pic:nvPicPr>
                  <pic:blipFill rotWithShape="1">
                    <a:blip r:embed="rId23" cstate="print">
                      <a:extLst>
                        <a:ext uri="{28A0092B-C50C-407E-A947-70E740481C1C}">
                          <a14:useLocalDpi xmlns:a14="http://schemas.microsoft.com/office/drawing/2010/main" val="0"/>
                        </a:ext>
                      </a:extLst>
                    </a:blip>
                    <a:srcRect t="6176" r="1420" b="11924"/>
                    <a:stretch/>
                  </pic:blipFill>
                  <pic:spPr bwMode="auto">
                    <a:xfrm>
                      <a:off x="0" y="0"/>
                      <a:ext cx="3868620" cy="1806936"/>
                    </a:xfrm>
                    <a:prstGeom prst="rect">
                      <a:avLst/>
                    </a:prstGeom>
                    <a:ln>
                      <a:noFill/>
                    </a:ln>
                    <a:extLst>
                      <a:ext uri="{53640926-AAD7-44D8-BBD7-CCE9431645EC}">
                        <a14:shadowObscured xmlns:a14="http://schemas.microsoft.com/office/drawing/2010/main"/>
                      </a:ext>
                    </a:extLst>
                  </pic:spPr>
                </pic:pic>
              </a:graphicData>
            </a:graphic>
          </wp:inline>
        </w:drawing>
      </w:r>
    </w:p>
    <w:p w14:paraId="44B691A0" w14:textId="321285C2" w:rsidR="004C262F" w:rsidRPr="00996805" w:rsidRDefault="0091069C" w:rsidP="000756ED">
      <w:pPr>
        <w:pStyle w:val="UsualP"/>
        <w:jc w:val="center"/>
        <w:rPr>
          <w:b/>
        </w:rPr>
      </w:pPr>
      <w:r w:rsidRPr="00996805">
        <w:rPr>
          <w:b/>
        </w:rPr>
        <w:t>Fig 14</w:t>
      </w:r>
      <w:r w:rsidR="00996805" w:rsidRPr="00996805">
        <w:rPr>
          <w:b/>
        </w:rPr>
        <w:t>: Dashboard Canvas</w:t>
      </w:r>
    </w:p>
    <w:p w14:paraId="41319967" w14:textId="77777777" w:rsidR="000756ED" w:rsidRPr="000756ED" w:rsidRDefault="000756ED" w:rsidP="000756ED">
      <w:pPr>
        <w:pStyle w:val="UsualP"/>
        <w:jc w:val="center"/>
      </w:pPr>
    </w:p>
    <w:p w14:paraId="07B8B4A7" w14:textId="092940F4" w:rsidR="00DA632A" w:rsidRDefault="00DA632A" w:rsidP="000756ED">
      <w:pPr>
        <w:pStyle w:val="UsualP"/>
        <w:spacing w:line="360" w:lineRule="auto"/>
        <w:ind w:left="567" w:firstLine="1134"/>
        <w:jc w:val="both"/>
      </w:pPr>
      <w:r>
        <w:t xml:space="preserve">Professionally, the dashboard is divided into two sections: a header area and a plot area. On header area a heading and a logo is described. On plot area, three worksheets Business Crosstab, Business Ease GDP </w:t>
      </w:r>
      <w:r w:rsidR="001D4E66">
        <w:t xml:space="preserve">(Scatterplot) </w:t>
      </w:r>
      <w:r>
        <w:t xml:space="preserve">and Business Box </w:t>
      </w:r>
      <w:r w:rsidR="001D4E66">
        <w:t xml:space="preserve">(3 boxplots) </w:t>
      </w:r>
      <w:r>
        <w:t>are picked to display a combined analysis on World Business Indicators. Furthermore, the category area is dragged into Business Ease GDP as it is relevant only for that plot and not the others. Dashboards provides headings for each worksheet plots as default</w:t>
      </w:r>
      <w:r w:rsidR="00996805">
        <w:t xml:space="preserve"> </w:t>
      </w:r>
      <w:r w:rsidR="004C5C47">
        <w:fldChar w:fldCharType="begin" w:fldLock="1"/>
      </w:r>
      <w:r w:rsidR="00996805">
        <w:instrText>ADDIN CSL_CITATION {"citationItems":[{"id":"ITEM-1","itemData":{"URL":"https://www.youtube.com/watch?v=Lu0jrymqOGM","accessed":{"date-parts":[["2020","4","25"]]},"id":"ITEM-1","issued":{"date-parts":[["0"]]},"title":"Tableau Dashboard Tips [Top 10 Tableau Dashboard Design Tips] - YouTube","type":"webpage"},"uris":["http://www.mendeley.com/documents/?uuid=2499deb6-b4a9-3145-83db-871153c4cf12"]}],"mendeley":{"formattedCitation":"(&lt;i&gt;Tableau Dashboard Tips [Top 10 Tableau Dashboard Design Tips] - YouTube&lt;/i&gt;, no date)","plainTextFormattedCitation":"(Tableau Dashboard Tips [Top 10 Tableau Dashboard Design Tips] - YouTube, no date)","previouslyFormattedCitation":"(&lt;i&gt;Tableau Dashboard Tips [Top 10 Tableau Dashboard Design Tips] - YouTube&lt;/i&gt;, no date)"},"properties":{"noteIndex":0},"schema":"https://github.com/citation-style-language/schema/raw/master/csl-citation.json"}</w:instrText>
      </w:r>
      <w:r w:rsidR="004C5C47">
        <w:fldChar w:fldCharType="separate"/>
      </w:r>
      <w:r w:rsidR="004C5C47" w:rsidRPr="004C5C47">
        <w:rPr>
          <w:noProof/>
        </w:rPr>
        <w:t>(</w:t>
      </w:r>
      <w:r w:rsidR="004C5C47" w:rsidRPr="004C5C47">
        <w:rPr>
          <w:i/>
          <w:noProof/>
        </w:rPr>
        <w:t>Tableau Dashboard Tips [Top 10 Tableau Dashboard Design Tips] - YouTube</w:t>
      </w:r>
      <w:r w:rsidR="004C5C47" w:rsidRPr="004C5C47">
        <w:rPr>
          <w:noProof/>
        </w:rPr>
        <w:t>, no date)</w:t>
      </w:r>
      <w:r w:rsidR="004C5C47">
        <w:fldChar w:fldCharType="end"/>
      </w:r>
      <w:r>
        <w:t>.</w:t>
      </w:r>
    </w:p>
    <w:p w14:paraId="1D9873DA" w14:textId="77777777" w:rsidR="000756ED" w:rsidRPr="000756ED" w:rsidRDefault="000756ED" w:rsidP="000756ED">
      <w:pPr>
        <w:pStyle w:val="UsualP"/>
        <w:spacing w:line="360" w:lineRule="auto"/>
        <w:ind w:firstLine="1701"/>
        <w:jc w:val="both"/>
      </w:pPr>
    </w:p>
    <w:p w14:paraId="590763E3" w14:textId="0F67900F" w:rsidR="004C262F" w:rsidRDefault="004C262F" w:rsidP="000756ED">
      <w:pPr>
        <w:pStyle w:val="UsualP"/>
        <w:jc w:val="center"/>
      </w:pPr>
      <w:r w:rsidRPr="000756ED">
        <w:rPr>
          <w:noProof/>
        </w:rPr>
        <w:lastRenderedPageBreak/>
        <w:drawing>
          <wp:inline distT="0" distB="0" distL="0" distR="0" wp14:anchorId="142FC007" wp14:editId="2DC68096">
            <wp:extent cx="5038725" cy="233527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30).png"/>
                    <pic:cNvPicPr/>
                  </pic:nvPicPr>
                  <pic:blipFill rotWithShape="1">
                    <a:blip r:embed="rId24" cstate="print">
                      <a:extLst>
                        <a:ext uri="{28A0092B-C50C-407E-A947-70E740481C1C}">
                          <a14:useLocalDpi xmlns:a14="http://schemas.microsoft.com/office/drawing/2010/main" val="0"/>
                        </a:ext>
                      </a:extLst>
                    </a:blip>
                    <a:srcRect t="5907" b="11655"/>
                    <a:stretch/>
                  </pic:blipFill>
                  <pic:spPr bwMode="auto">
                    <a:xfrm>
                      <a:off x="0" y="0"/>
                      <a:ext cx="5049614" cy="2340326"/>
                    </a:xfrm>
                    <a:prstGeom prst="rect">
                      <a:avLst/>
                    </a:prstGeom>
                    <a:ln>
                      <a:noFill/>
                    </a:ln>
                    <a:extLst>
                      <a:ext uri="{53640926-AAD7-44D8-BBD7-CCE9431645EC}">
                        <a14:shadowObscured xmlns:a14="http://schemas.microsoft.com/office/drawing/2010/main"/>
                      </a:ext>
                    </a:extLst>
                  </pic:spPr>
                </pic:pic>
              </a:graphicData>
            </a:graphic>
          </wp:inline>
        </w:drawing>
      </w:r>
    </w:p>
    <w:p w14:paraId="130E4912" w14:textId="76C92E32" w:rsidR="004C262F" w:rsidRPr="00996805" w:rsidRDefault="004C262F" w:rsidP="000756ED">
      <w:pPr>
        <w:pStyle w:val="UsualP"/>
        <w:jc w:val="center"/>
        <w:rPr>
          <w:b/>
        </w:rPr>
      </w:pPr>
      <w:r w:rsidRPr="00996805">
        <w:rPr>
          <w:b/>
        </w:rPr>
        <w:t>Fig 15</w:t>
      </w:r>
      <w:r w:rsidR="00996805" w:rsidRPr="00996805">
        <w:rPr>
          <w:b/>
        </w:rPr>
        <w:t>: Business Dashboard</w:t>
      </w:r>
    </w:p>
    <w:p w14:paraId="75A6515F" w14:textId="77777777" w:rsidR="00DA632A" w:rsidRDefault="00DA632A" w:rsidP="000756ED">
      <w:pPr>
        <w:pStyle w:val="UsualP"/>
      </w:pPr>
    </w:p>
    <w:p w14:paraId="0CCA1302" w14:textId="4512C9E0" w:rsidR="0091069C" w:rsidRDefault="00DA632A" w:rsidP="000756ED">
      <w:pPr>
        <w:pStyle w:val="UsualP"/>
        <w:spacing w:line="360" w:lineRule="auto"/>
        <w:ind w:left="567" w:firstLine="1134"/>
        <w:jc w:val="both"/>
      </w:pPr>
      <w:r>
        <w:t xml:space="preserve">To make it more interactive, a logo is designed to link to other sources of information. This logo has to be first created in a separate worksheet as a calculated column. For </w:t>
      </w:r>
      <w:r w:rsidR="000756ED">
        <w:t>now,</w:t>
      </w:r>
      <w:r>
        <w:t xml:space="preserve"> a </w:t>
      </w:r>
      <w:r w:rsidR="000756ED">
        <w:t>random double quote</w:t>
      </w:r>
      <w:r>
        <w:t xml:space="preserve"> </w:t>
      </w:r>
      <w:r w:rsidR="000756ED">
        <w:t>is</w:t>
      </w:r>
      <w:r>
        <w:t xml:space="preserve"> assigned to make it a valid calculated field.</w:t>
      </w:r>
    </w:p>
    <w:p w14:paraId="6EA27C1E" w14:textId="77777777" w:rsidR="00DA632A" w:rsidRDefault="00DA632A" w:rsidP="000756ED">
      <w:pPr>
        <w:pStyle w:val="UsualP"/>
      </w:pPr>
    </w:p>
    <w:p w14:paraId="479CA39C" w14:textId="04D8A43C" w:rsidR="0091069C" w:rsidRDefault="0091069C" w:rsidP="000756ED">
      <w:pPr>
        <w:pStyle w:val="UsualP"/>
        <w:jc w:val="center"/>
      </w:pPr>
      <w:r>
        <w:rPr>
          <w:noProof/>
        </w:rPr>
        <w:drawing>
          <wp:inline distT="0" distB="0" distL="0" distR="0" wp14:anchorId="6F380661" wp14:editId="36BF2EDB">
            <wp:extent cx="4695825" cy="218709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34).png"/>
                    <pic:cNvPicPr/>
                  </pic:nvPicPr>
                  <pic:blipFill rotWithShape="1">
                    <a:blip r:embed="rId25" cstate="print">
                      <a:extLst>
                        <a:ext uri="{28A0092B-C50C-407E-A947-70E740481C1C}">
                          <a14:useLocalDpi xmlns:a14="http://schemas.microsoft.com/office/drawing/2010/main" val="0"/>
                        </a:ext>
                      </a:extLst>
                    </a:blip>
                    <a:srcRect t="5908" r="815" b="11923"/>
                    <a:stretch/>
                  </pic:blipFill>
                  <pic:spPr bwMode="auto">
                    <a:xfrm>
                      <a:off x="0" y="0"/>
                      <a:ext cx="4707066" cy="2192331"/>
                    </a:xfrm>
                    <a:prstGeom prst="rect">
                      <a:avLst/>
                    </a:prstGeom>
                    <a:ln>
                      <a:noFill/>
                    </a:ln>
                    <a:extLst>
                      <a:ext uri="{53640926-AAD7-44D8-BBD7-CCE9431645EC}">
                        <a14:shadowObscured xmlns:a14="http://schemas.microsoft.com/office/drawing/2010/main"/>
                      </a:ext>
                    </a:extLst>
                  </pic:spPr>
                </pic:pic>
              </a:graphicData>
            </a:graphic>
          </wp:inline>
        </w:drawing>
      </w:r>
    </w:p>
    <w:p w14:paraId="06213BC3" w14:textId="0EACC1B7" w:rsidR="0091069C" w:rsidRPr="00C82E32" w:rsidRDefault="0091069C" w:rsidP="000756ED">
      <w:pPr>
        <w:pStyle w:val="UsualP"/>
        <w:jc w:val="center"/>
        <w:rPr>
          <w:b/>
        </w:rPr>
      </w:pPr>
      <w:r w:rsidRPr="00C82E32">
        <w:rPr>
          <w:b/>
        </w:rPr>
        <w:t>Fig 1</w:t>
      </w:r>
      <w:r w:rsidR="00DA632A" w:rsidRPr="00C82E32">
        <w:rPr>
          <w:b/>
        </w:rPr>
        <w:t>6</w:t>
      </w:r>
      <w:r w:rsidR="00996805" w:rsidRPr="00C82E32">
        <w:rPr>
          <w:b/>
        </w:rPr>
        <w:t xml:space="preserve">: </w:t>
      </w:r>
      <w:r w:rsidR="00C82E32" w:rsidRPr="00C82E32">
        <w:rPr>
          <w:b/>
        </w:rPr>
        <w:t>A Calculated Field</w:t>
      </w:r>
    </w:p>
    <w:p w14:paraId="3A1C0150" w14:textId="77777777" w:rsidR="00033DB9" w:rsidRDefault="00033DB9" w:rsidP="000756ED">
      <w:pPr>
        <w:pStyle w:val="UsualP"/>
      </w:pPr>
    </w:p>
    <w:p w14:paraId="46DFCFDD" w14:textId="61F118A1" w:rsidR="0091069C" w:rsidRDefault="00033DB9" w:rsidP="000756ED">
      <w:pPr>
        <w:pStyle w:val="UsualP"/>
        <w:spacing w:line="360" w:lineRule="auto"/>
        <w:ind w:left="567" w:firstLine="1134"/>
        <w:jc w:val="both"/>
      </w:pPr>
      <w:r>
        <w:t>Then that value can be converted to a graphic by assigning it a shape palette in shape marker field. Here, a blue arrow is selected as an indication for more information. Furthermore, a tooltip has been also added on the icon to display out a short message whenever the mouse pointer hoovers on it.</w:t>
      </w:r>
    </w:p>
    <w:p w14:paraId="538B5C91" w14:textId="77777777" w:rsidR="00033DB9" w:rsidRDefault="00033DB9" w:rsidP="000756ED">
      <w:pPr>
        <w:pStyle w:val="UsualP"/>
      </w:pPr>
    </w:p>
    <w:p w14:paraId="1E3E5207" w14:textId="711CAC86" w:rsidR="0091069C" w:rsidRDefault="0091069C" w:rsidP="000756ED">
      <w:pPr>
        <w:pStyle w:val="UsualP"/>
        <w:jc w:val="center"/>
      </w:pPr>
      <w:r>
        <w:rPr>
          <w:noProof/>
        </w:rPr>
        <w:lastRenderedPageBreak/>
        <w:drawing>
          <wp:inline distT="0" distB="0" distL="0" distR="0" wp14:anchorId="355A0DD5" wp14:editId="75A18B34">
            <wp:extent cx="4943475" cy="23276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36).png"/>
                    <pic:cNvPicPr/>
                  </pic:nvPicPr>
                  <pic:blipFill rotWithShape="1">
                    <a:blip r:embed="rId26" cstate="print">
                      <a:extLst>
                        <a:ext uri="{28A0092B-C50C-407E-A947-70E740481C1C}">
                          <a14:useLocalDpi xmlns:a14="http://schemas.microsoft.com/office/drawing/2010/main" val="0"/>
                        </a:ext>
                      </a:extLst>
                    </a:blip>
                    <a:srcRect t="5907" r="1570" b="11655"/>
                    <a:stretch/>
                  </pic:blipFill>
                  <pic:spPr bwMode="auto">
                    <a:xfrm>
                      <a:off x="0" y="0"/>
                      <a:ext cx="4943475" cy="2327679"/>
                    </a:xfrm>
                    <a:prstGeom prst="rect">
                      <a:avLst/>
                    </a:prstGeom>
                    <a:ln>
                      <a:noFill/>
                    </a:ln>
                    <a:extLst>
                      <a:ext uri="{53640926-AAD7-44D8-BBD7-CCE9431645EC}">
                        <a14:shadowObscured xmlns:a14="http://schemas.microsoft.com/office/drawing/2010/main"/>
                      </a:ext>
                    </a:extLst>
                  </pic:spPr>
                </pic:pic>
              </a:graphicData>
            </a:graphic>
          </wp:inline>
        </w:drawing>
      </w:r>
    </w:p>
    <w:p w14:paraId="741383FE" w14:textId="5F955C6B" w:rsidR="0091069C" w:rsidRPr="00C82E32" w:rsidRDefault="0091069C" w:rsidP="000756ED">
      <w:pPr>
        <w:pStyle w:val="UsualP"/>
        <w:jc w:val="center"/>
        <w:rPr>
          <w:b/>
        </w:rPr>
      </w:pPr>
      <w:r w:rsidRPr="00C82E32">
        <w:rPr>
          <w:b/>
        </w:rPr>
        <w:t>Fig 1</w:t>
      </w:r>
      <w:r w:rsidR="00DA632A" w:rsidRPr="00C82E32">
        <w:rPr>
          <w:b/>
        </w:rPr>
        <w:t>7</w:t>
      </w:r>
      <w:r w:rsidR="00C82E32" w:rsidRPr="00C82E32">
        <w:rPr>
          <w:b/>
        </w:rPr>
        <w:t>: Shape Palette</w:t>
      </w:r>
    </w:p>
    <w:p w14:paraId="5C634A65" w14:textId="0D3687EA" w:rsidR="00033DB9" w:rsidRDefault="00033DB9" w:rsidP="000756ED">
      <w:pPr>
        <w:pStyle w:val="UsualP"/>
      </w:pPr>
    </w:p>
    <w:p w14:paraId="0008C260" w14:textId="71349C7D" w:rsidR="00033DB9" w:rsidRDefault="00033DB9" w:rsidP="00C03A22">
      <w:pPr>
        <w:pStyle w:val="UsualP"/>
        <w:spacing w:line="360" w:lineRule="auto"/>
        <w:ind w:left="567" w:firstLine="1134"/>
        <w:jc w:val="both"/>
      </w:pPr>
      <w:r>
        <w:t>Now, the icon is ready to be placed on the header of the business dashboard. When hoovered by the pointer, it displays a short message on screen as shown below:</w:t>
      </w:r>
    </w:p>
    <w:p w14:paraId="36F7C44C" w14:textId="5A32604A" w:rsidR="0091069C" w:rsidRDefault="0091069C" w:rsidP="001E7D51">
      <w:pPr>
        <w:pStyle w:val="UsualP"/>
      </w:pPr>
    </w:p>
    <w:p w14:paraId="59A4D810" w14:textId="2223BD53" w:rsidR="0091069C" w:rsidRDefault="00E02F36" w:rsidP="001E7D51">
      <w:pPr>
        <w:pStyle w:val="UsualP"/>
        <w:jc w:val="center"/>
      </w:pPr>
      <w:r>
        <w:rPr>
          <w:noProof/>
        </w:rPr>
        <w:drawing>
          <wp:inline distT="0" distB="0" distL="0" distR="0" wp14:anchorId="75001D9B" wp14:editId="7CCBB294">
            <wp:extent cx="4981575" cy="23087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42).png"/>
                    <pic:cNvPicPr/>
                  </pic:nvPicPr>
                  <pic:blipFill rotWithShape="1">
                    <a:blip r:embed="rId27" cstate="print">
                      <a:extLst>
                        <a:ext uri="{28A0092B-C50C-407E-A947-70E740481C1C}">
                          <a14:useLocalDpi xmlns:a14="http://schemas.microsoft.com/office/drawing/2010/main" val="0"/>
                        </a:ext>
                      </a:extLst>
                    </a:blip>
                    <a:srcRect t="5907" b="11655"/>
                    <a:stretch/>
                  </pic:blipFill>
                  <pic:spPr bwMode="auto">
                    <a:xfrm>
                      <a:off x="0" y="0"/>
                      <a:ext cx="4999809" cy="2317243"/>
                    </a:xfrm>
                    <a:prstGeom prst="rect">
                      <a:avLst/>
                    </a:prstGeom>
                    <a:ln>
                      <a:noFill/>
                    </a:ln>
                    <a:extLst>
                      <a:ext uri="{53640926-AAD7-44D8-BBD7-CCE9431645EC}">
                        <a14:shadowObscured xmlns:a14="http://schemas.microsoft.com/office/drawing/2010/main"/>
                      </a:ext>
                    </a:extLst>
                  </pic:spPr>
                </pic:pic>
              </a:graphicData>
            </a:graphic>
          </wp:inline>
        </w:drawing>
      </w:r>
    </w:p>
    <w:p w14:paraId="5022D0D3" w14:textId="3CF3F9DF" w:rsidR="00E02F36" w:rsidRPr="00C82E32" w:rsidRDefault="00E02F36" w:rsidP="001E7D51">
      <w:pPr>
        <w:pStyle w:val="UsualP"/>
        <w:jc w:val="center"/>
        <w:rPr>
          <w:b/>
        </w:rPr>
      </w:pPr>
      <w:r w:rsidRPr="00C82E32">
        <w:rPr>
          <w:b/>
        </w:rPr>
        <w:t>Fig 1</w:t>
      </w:r>
      <w:r w:rsidR="00DA632A" w:rsidRPr="00C82E32">
        <w:rPr>
          <w:b/>
        </w:rPr>
        <w:t>8</w:t>
      </w:r>
      <w:r w:rsidR="00C82E32" w:rsidRPr="00C82E32">
        <w:rPr>
          <w:b/>
        </w:rPr>
        <w:t>: Interactive Dashboard</w:t>
      </w:r>
    </w:p>
    <w:p w14:paraId="03C891FA" w14:textId="76C5B919" w:rsidR="0091069C" w:rsidRDefault="0091069C" w:rsidP="001E7D51">
      <w:pPr>
        <w:pStyle w:val="UsualP"/>
      </w:pPr>
      <w:r>
        <w:tab/>
      </w:r>
    </w:p>
    <w:p w14:paraId="1A5AF32A" w14:textId="2E2F4822" w:rsidR="00C82E32" w:rsidRDefault="00C82E32" w:rsidP="001E7D51">
      <w:pPr>
        <w:pStyle w:val="UsualP"/>
      </w:pPr>
    </w:p>
    <w:p w14:paraId="66EF0AD4" w14:textId="6395CCFD" w:rsidR="00C82E32" w:rsidRDefault="00C82E32" w:rsidP="001E7D51">
      <w:pPr>
        <w:pStyle w:val="UsualP"/>
      </w:pPr>
    </w:p>
    <w:p w14:paraId="04E5F110" w14:textId="6A94F930" w:rsidR="00C82E32" w:rsidRDefault="00C82E32" w:rsidP="001E7D51">
      <w:pPr>
        <w:pStyle w:val="UsualP"/>
      </w:pPr>
    </w:p>
    <w:p w14:paraId="048882BE" w14:textId="5067D562" w:rsidR="00C82E32" w:rsidRDefault="00C82E32" w:rsidP="001E7D51">
      <w:pPr>
        <w:pStyle w:val="UsualP"/>
      </w:pPr>
    </w:p>
    <w:p w14:paraId="3A71E6FF" w14:textId="77777777" w:rsidR="00C82E32" w:rsidRPr="0091069C" w:rsidRDefault="00C82E32" w:rsidP="001E7D51">
      <w:pPr>
        <w:pStyle w:val="UsualP"/>
      </w:pPr>
    </w:p>
    <w:p w14:paraId="14B1CB60" w14:textId="557D3ADC" w:rsidR="00992DA6" w:rsidRDefault="00992DA6" w:rsidP="00D148D1">
      <w:pPr>
        <w:pStyle w:val="Heading1"/>
        <w:numPr>
          <w:ilvl w:val="0"/>
          <w:numId w:val="1"/>
        </w:numPr>
        <w:spacing w:line="360" w:lineRule="auto"/>
        <w:ind w:left="567" w:hanging="567"/>
        <w:rPr>
          <w:rFonts w:ascii="Calibri" w:hAnsi="Calibri" w:cs="Calibri"/>
          <w:color w:val="52031F" w:themeColor="accent6" w:themeShade="80"/>
        </w:rPr>
      </w:pPr>
      <w:bookmarkStart w:id="13" w:name="_Toc38846225"/>
      <w:r>
        <w:rPr>
          <w:rFonts w:ascii="Calibri" w:hAnsi="Calibri" w:cs="Calibri"/>
          <w:color w:val="52031F" w:themeColor="accent6" w:themeShade="80"/>
        </w:rPr>
        <w:lastRenderedPageBreak/>
        <w:t>EXPLORATION OF A DATASET</w:t>
      </w:r>
      <w:bookmarkEnd w:id="13"/>
    </w:p>
    <w:p w14:paraId="16941916" w14:textId="6DD2815F" w:rsidR="00992DA6" w:rsidRDefault="00992DA6" w:rsidP="00D148D1">
      <w:pPr>
        <w:pStyle w:val="Heading2"/>
        <w:spacing w:line="360" w:lineRule="auto"/>
        <w:ind w:left="1134" w:hanging="1134"/>
        <w:rPr>
          <w:rFonts w:ascii="Calibri" w:hAnsi="Calibri" w:cs="Calibri"/>
          <w:sz w:val="44"/>
          <w:szCs w:val="44"/>
        </w:rPr>
      </w:pPr>
      <w:bookmarkStart w:id="14" w:name="_Toc38846226"/>
      <w:r>
        <w:rPr>
          <w:rFonts w:ascii="Calibri" w:hAnsi="Calibri" w:cs="Calibri"/>
          <w:sz w:val="44"/>
          <w:szCs w:val="44"/>
        </w:rPr>
        <w:t>3</w:t>
      </w:r>
      <w:r w:rsidRPr="00992DA6">
        <w:rPr>
          <w:rFonts w:ascii="Calibri" w:hAnsi="Calibri" w:cs="Calibri"/>
          <w:sz w:val="44"/>
          <w:szCs w:val="44"/>
        </w:rPr>
        <w:t xml:space="preserve">.1. </w:t>
      </w:r>
      <w:r>
        <w:rPr>
          <w:rFonts w:ascii="Calibri" w:hAnsi="Calibri" w:cs="Calibri"/>
          <w:sz w:val="44"/>
          <w:szCs w:val="44"/>
        </w:rPr>
        <w:tab/>
        <w:t>The Dataset</w:t>
      </w:r>
      <w:bookmarkEnd w:id="14"/>
    </w:p>
    <w:p w14:paraId="16EB0669" w14:textId="41E62769" w:rsidR="00E200F1" w:rsidRDefault="001D4E66" w:rsidP="001E7D51">
      <w:pPr>
        <w:pStyle w:val="UsualP"/>
        <w:spacing w:line="360" w:lineRule="auto"/>
        <w:ind w:left="567" w:firstLine="1134"/>
        <w:jc w:val="both"/>
      </w:pPr>
      <w:r>
        <w:t>For th</w:t>
      </w:r>
      <w:r w:rsidR="00E200F1">
        <w:t>is</w:t>
      </w:r>
      <w:r>
        <w:t xml:space="preserve"> part, a Kaggle dataset called ‘</w:t>
      </w:r>
      <w:r w:rsidR="00930132">
        <w:t>Goodreads-books</w:t>
      </w:r>
      <w:r>
        <w:t xml:space="preserve">’ having adequate numbers of both categorical and numerical variables </w:t>
      </w:r>
      <w:r w:rsidR="00E200F1">
        <w:t>has been shortlisted.</w:t>
      </w:r>
    </w:p>
    <w:p w14:paraId="659F191B" w14:textId="29DBB1B1" w:rsidR="003F0999" w:rsidRDefault="00E200F1" w:rsidP="001E7D51">
      <w:pPr>
        <w:pStyle w:val="UsualP"/>
        <w:spacing w:line="360" w:lineRule="auto"/>
        <w:ind w:left="567" w:firstLine="1134"/>
        <w:jc w:val="both"/>
      </w:pPr>
      <w:r>
        <w:t xml:space="preserve">This dataset was </w:t>
      </w:r>
      <w:r w:rsidR="00930132">
        <w:t>entirely scraped via Goodreads API. Goodreads is an internet database of books as well as a social media for book lovers. Goodreads provides a simple interface to scrape their databas</w:t>
      </w:r>
      <w:r w:rsidR="00996805">
        <w:t xml:space="preserve">e </w:t>
      </w:r>
      <w:r w:rsidR="00996805">
        <w:fldChar w:fldCharType="begin" w:fldLock="1"/>
      </w:r>
      <w:r w:rsidR="00996805">
        <w:instrText>ADDIN CSL_CITATION {"citationItems":[{"id":"ITEM-1","itemData":{"URL":"https://www.kaggle.com/jealousleopard/goodreadsbooks","accessed":{"date-parts":[["2020","4","26"]]},"id":"ITEM-1","issued":{"date-parts":[["0"]]},"title":"Goodreads-books | Kaggle","type":"webpage"},"uris":["http://www.mendeley.com/documents/?uuid=99132316-d553-3a06-9c7f-f11d1ecd24fb"]}],"mendeley":{"formattedCitation":"(&lt;i&gt;Goodreads-books | Kaggle&lt;/i&gt;, no date)","plainTextFormattedCitation":"(Goodreads-books | Kaggle, no date)","previouslyFormattedCitation":"(&lt;i&gt;Goodreads-books | Kaggle&lt;/i&gt;, no date)"},"properties":{"noteIndex":0},"schema":"https://github.com/citation-style-language/schema/raw/master/csl-citation.json"}</w:instrText>
      </w:r>
      <w:r w:rsidR="00996805">
        <w:fldChar w:fldCharType="separate"/>
      </w:r>
      <w:r w:rsidR="00996805" w:rsidRPr="00996805">
        <w:rPr>
          <w:noProof/>
        </w:rPr>
        <w:t>(</w:t>
      </w:r>
      <w:r w:rsidR="00996805" w:rsidRPr="00996805">
        <w:rPr>
          <w:i/>
          <w:noProof/>
        </w:rPr>
        <w:t>Goodreads-books | Kaggle</w:t>
      </w:r>
      <w:r w:rsidR="00996805" w:rsidRPr="00996805">
        <w:rPr>
          <w:noProof/>
        </w:rPr>
        <w:t>, no date)</w:t>
      </w:r>
      <w:r w:rsidR="00996805">
        <w:fldChar w:fldCharType="end"/>
      </w:r>
      <w:r w:rsidR="00930132">
        <w:t>.</w:t>
      </w:r>
    </w:p>
    <w:p w14:paraId="693A0F92" w14:textId="22EAA366" w:rsidR="002E01A4" w:rsidRDefault="002E01A4" w:rsidP="00930132">
      <w:pPr>
        <w:pStyle w:val="UsualP"/>
        <w:spacing w:line="360" w:lineRule="auto"/>
        <w:ind w:left="567" w:firstLine="1134"/>
        <w:jc w:val="both"/>
      </w:pPr>
      <w:r>
        <w:t xml:space="preserve">This dataset </w:t>
      </w:r>
      <w:r w:rsidR="00930132">
        <w:t>is stored as ‘</w:t>
      </w:r>
      <w:proofErr w:type="spellStart"/>
      <w:r w:rsidR="00930132">
        <w:t>goodreads_</w:t>
      </w:r>
      <w:proofErr w:type="gramStart"/>
      <w:r w:rsidR="00930132">
        <w:t>books.xslx</w:t>
      </w:r>
      <w:proofErr w:type="spellEnd"/>
      <w:proofErr w:type="gramEnd"/>
      <w:r w:rsidR="00930132">
        <w:t>’ file and has been imported into Tableau as an Excel Worksheet.</w:t>
      </w:r>
    </w:p>
    <w:tbl>
      <w:tblPr>
        <w:tblStyle w:val="TableGrid"/>
        <w:tblpPr w:leftFromText="180" w:rightFromText="180" w:vertAnchor="text" w:horzAnchor="margin" w:tblpXSpec="right" w:tblpY="251"/>
        <w:tblW w:w="9356" w:type="dxa"/>
        <w:tblLayout w:type="fixed"/>
        <w:tblLook w:val="04A0" w:firstRow="1" w:lastRow="0" w:firstColumn="1" w:lastColumn="0" w:noHBand="0" w:noVBand="1"/>
      </w:tblPr>
      <w:tblGrid>
        <w:gridCol w:w="846"/>
        <w:gridCol w:w="2268"/>
        <w:gridCol w:w="1843"/>
        <w:gridCol w:w="4399"/>
      </w:tblGrid>
      <w:tr w:rsidR="002E01A4" w:rsidRPr="006B4A37" w14:paraId="7E0A796E" w14:textId="77777777" w:rsidTr="005877A8">
        <w:tc>
          <w:tcPr>
            <w:tcW w:w="846" w:type="dxa"/>
            <w:shd w:val="clear" w:color="auto" w:fill="161718" w:themeFill="text1"/>
          </w:tcPr>
          <w:p w14:paraId="37C02EAC" w14:textId="77777777" w:rsidR="002E01A4" w:rsidRPr="005877A8" w:rsidRDefault="002E01A4" w:rsidP="006B4A37">
            <w:pPr>
              <w:pStyle w:val="UsualP"/>
              <w:spacing w:before="120" w:line="360" w:lineRule="auto"/>
              <w:jc w:val="center"/>
              <w:rPr>
                <w:b/>
                <w:color w:val="FFFFFF" w:themeColor="background1"/>
              </w:rPr>
            </w:pPr>
            <w:r w:rsidRPr="005877A8">
              <w:rPr>
                <w:b/>
                <w:color w:val="FFFFFF" w:themeColor="background1"/>
              </w:rPr>
              <w:t>Index</w:t>
            </w:r>
          </w:p>
        </w:tc>
        <w:tc>
          <w:tcPr>
            <w:tcW w:w="2268" w:type="dxa"/>
            <w:shd w:val="clear" w:color="auto" w:fill="161718" w:themeFill="text1"/>
          </w:tcPr>
          <w:p w14:paraId="62CB40F8" w14:textId="6F95A138" w:rsidR="002E01A4" w:rsidRPr="005877A8" w:rsidRDefault="006B4A37" w:rsidP="006B4A37">
            <w:pPr>
              <w:pStyle w:val="UsualP"/>
              <w:spacing w:before="120" w:line="360" w:lineRule="auto"/>
              <w:jc w:val="center"/>
              <w:rPr>
                <w:b/>
                <w:color w:val="FFFFFF" w:themeColor="background1"/>
              </w:rPr>
            </w:pPr>
            <w:r w:rsidRPr="005877A8">
              <w:rPr>
                <w:b/>
                <w:color w:val="FFFFFF" w:themeColor="background1"/>
              </w:rPr>
              <w:t>Columns</w:t>
            </w:r>
          </w:p>
        </w:tc>
        <w:tc>
          <w:tcPr>
            <w:tcW w:w="1843" w:type="dxa"/>
            <w:shd w:val="clear" w:color="auto" w:fill="161718" w:themeFill="text1"/>
          </w:tcPr>
          <w:p w14:paraId="2A8844AF" w14:textId="151B519D" w:rsidR="002E01A4" w:rsidRPr="005877A8" w:rsidRDefault="006B4A37" w:rsidP="006B4A37">
            <w:pPr>
              <w:pStyle w:val="UsualP"/>
              <w:spacing w:before="120" w:line="360" w:lineRule="auto"/>
              <w:jc w:val="center"/>
              <w:rPr>
                <w:b/>
                <w:color w:val="FFFFFF" w:themeColor="background1"/>
              </w:rPr>
            </w:pPr>
            <w:r w:rsidRPr="005877A8">
              <w:rPr>
                <w:b/>
                <w:color w:val="FFFFFF" w:themeColor="background1"/>
              </w:rPr>
              <w:t xml:space="preserve">Row </w:t>
            </w:r>
            <w:r w:rsidR="002E01A4" w:rsidRPr="005877A8">
              <w:rPr>
                <w:b/>
                <w:color w:val="FFFFFF" w:themeColor="background1"/>
              </w:rPr>
              <w:t>Value</w:t>
            </w:r>
            <w:r w:rsidRPr="005877A8">
              <w:rPr>
                <w:b/>
                <w:color w:val="FFFFFF" w:themeColor="background1"/>
              </w:rPr>
              <w:t>s</w:t>
            </w:r>
          </w:p>
        </w:tc>
        <w:tc>
          <w:tcPr>
            <w:tcW w:w="4399" w:type="dxa"/>
            <w:shd w:val="clear" w:color="auto" w:fill="161718" w:themeFill="text1"/>
          </w:tcPr>
          <w:p w14:paraId="48BFB834" w14:textId="59ECD42B" w:rsidR="002E01A4" w:rsidRPr="005877A8" w:rsidRDefault="002E01A4" w:rsidP="006B4A37">
            <w:pPr>
              <w:pStyle w:val="UsualP"/>
              <w:spacing w:before="120" w:line="360" w:lineRule="auto"/>
              <w:jc w:val="center"/>
              <w:rPr>
                <w:b/>
                <w:color w:val="FFFFFF" w:themeColor="background1"/>
              </w:rPr>
            </w:pPr>
            <w:r w:rsidRPr="005877A8">
              <w:rPr>
                <w:b/>
                <w:color w:val="FFFFFF" w:themeColor="background1"/>
              </w:rPr>
              <w:t>Description</w:t>
            </w:r>
          </w:p>
        </w:tc>
      </w:tr>
      <w:tr w:rsidR="002E01A4" w:rsidRPr="006B4A37" w14:paraId="06104CB1" w14:textId="77777777" w:rsidTr="00930132">
        <w:tc>
          <w:tcPr>
            <w:tcW w:w="846" w:type="dxa"/>
            <w:shd w:val="clear" w:color="auto" w:fill="161718" w:themeFill="text1"/>
          </w:tcPr>
          <w:p w14:paraId="72E1694B" w14:textId="590A67A6" w:rsidR="002E01A4" w:rsidRPr="005877A8" w:rsidRDefault="002E01A4" w:rsidP="005877A8">
            <w:pPr>
              <w:pStyle w:val="UsualP"/>
              <w:spacing w:line="360" w:lineRule="auto"/>
              <w:jc w:val="center"/>
              <w:rPr>
                <w:color w:val="FFFFFF" w:themeColor="background1"/>
              </w:rPr>
            </w:pPr>
            <w:r w:rsidRPr="005877A8">
              <w:rPr>
                <w:color w:val="FFFFFF" w:themeColor="background1"/>
              </w:rPr>
              <w:t>1.</w:t>
            </w:r>
          </w:p>
        </w:tc>
        <w:tc>
          <w:tcPr>
            <w:tcW w:w="2268" w:type="dxa"/>
          </w:tcPr>
          <w:p w14:paraId="4C9157A9" w14:textId="1B9677FC" w:rsidR="002E01A4" w:rsidRPr="006B4A37" w:rsidRDefault="006B4A37" w:rsidP="005877A8">
            <w:pPr>
              <w:pStyle w:val="UsualP"/>
              <w:spacing w:line="360" w:lineRule="auto"/>
              <w:jc w:val="center"/>
            </w:pPr>
            <w:proofErr w:type="spellStart"/>
            <w:r>
              <w:t>bookID</w:t>
            </w:r>
            <w:proofErr w:type="spellEnd"/>
          </w:p>
        </w:tc>
        <w:tc>
          <w:tcPr>
            <w:tcW w:w="1843" w:type="dxa"/>
          </w:tcPr>
          <w:p w14:paraId="31320AD8" w14:textId="77777777" w:rsidR="005877A8" w:rsidRDefault="005877A8" w:rsidP="005877A8">
            <w:pPr>
              <w:pStyle w:val="UsualP"/>
              <w:jc w:val="center"/>
            </w:pPr>
            <w:r>
              <w:t xml:space="preserve">Numerical </w:t>
            </w:r>
          </w:p>
          <w:p w14:paraId="7EDCBA25" w14:textId="0FF7D1A3" w:rsidR="002E01A4" w:rsidRPr="006B4A37" w:rsidRDefault="005877A8" w:rsidP="005877A8">
            <w:pPr>
              <w:pStyle w:val="UsualP"/>
              <w:spacing w:line="360" w:lineRule="auto"/>
              <w:jc w:val="center"/>
            </w:pPr>
            <w:r>
              <w:t>(1 – 45.6k)</w:t>
            </w:r>
          </w:p>
        </w:tc>
        <w:tc>
          <w:tcPr>
            <w:tcW w:w="4399" w:type="dxa"/>
          </w:tcPr>
          <w:p w14:paraId="74DE0FC7" w14:textId="1EF205A3" w:rsidR="002E01A4" w:rsidRPr="005877A8" w:rsidRDefault="005877A8" w:rsidP="005877A8">
            <w:pPr>
              <w:pStyle w:val="UsualP"/>
              <w:spacing w:line="360" w:lineRule="auto"/>
              <w:jc w:val="both"/>
            </w:pPr>
            <w:r w:rsidRPr="005877A8">
              <w:rPr>
                <w:shd w:val="clear" w:color="auto" w:fill="FFFFFF"/>
              </w:rPr>
              <w:t>A unique Identification number for each book.</w:t>
            </w:r>
          </w:p>
        </w:tc>
      </w:tr>
      <w:tr w:rsidR="002E01A4" w:rsidRPr="006B4A37" w14:paraId="15C17DF8" w14:textId="77777777" w:rsidTr="00930132">
        <w:tc>
          <w:tcPr>
            <w:tcW w:w="846" w:type="dxa"/>
            <w:shd w:val="clear" w:color="auto" w:fill="161718" w:themeFill="text1"/>
          </w:tcPr>
          <w:p w14:paraId="3A5ADE78" w14:textId="7EA595F6" w:rsidR="002E01A4" w:rsidRPr="005877A8" w:rsidRDefault="002E01A4" w:rsidP="005877A8">
            <w:pPr>
              <w:pStyle w:val="UsualP"/>
              <w:spacing w:line="360" w:lineRule="auto"/>
              <w:jc w:val="center"/>
              <w:rPr>
                <w:color w:val="FFFFFF" w:themeColor="background1"/>
              </w:rPr>
            </w:pPr>
            <w:r w:rsidRPr="005877A8">
              <w:rPr>
                <w:color w:val="FFFFFF" w:themeColor="background1"/>
              </w:rPr>
              <w:t>2.</w:t>
            </w:r>
          </w:p>
        </w:tc>
        <w:tc>
          <w:tcPr>
            <w:tcW w:w="2268" w:type="dxa"/>
          </w:tcPr>
          <w:p w14:paraId="4B1575F6" w14:textId="6A2E4E8C" w:rsidR="002E01A4" w:rsidRPr="006B4A37" w:rsidRDefault="006B4A37" w:rsidP="005877A8">
            <w:pPr>
              <w:pStyle w:val="UsualP"/>
              <w:spacing w:line="360" w:lineRule="auto"/>
              <w:jc w:val="center"/>
            </w:pPr>
            <w:r>
              <w:t>title</w:t>
            </w:r>
          </w:p>
        </w:tc>
        <w:tc>
          <w:tcPr>
            <w:tcW w:w="1843" w:type="dxa"/>
          </w:tcPr>
          <w:p w14:paraId="115B4C71" w14:textId="20E91FAF" w:rsidR="002E01A4" w:rsidRPr="006B4A37" w:rsidRDefault="005877A8" w:rsidP="005877A8">
            <w:pPr>
              <w:pStyle w:val="UsualP"/>
              <w:spacing w:line="360" w:lineRule="auto"/>
              <w:jc w:val="center"/>
            </w:pPr>
            <w:r>
              <w:t>Categorical</w:t>
            </w:r>
          </w:p>
        </w:tc>
        <w:tc>
          <w:tcPr>
            <w:tcW w:w="4399" w:type="dxa"/>
          </w:tcPr>
          <w:p w14:paraId="76903801" w14:textId="19A6E4E3" w:rsidR="002E01A4" w:rsidRPr="005877A8" w:rsidRDefault="005877A8" w:rsidP="005877A8">
            <w:pPr>
              <w:pStyle w:val="UsualP"/>
              <w:spacing w:line="360" w:lineRule="auto"/>
              <w:jc w:val="both"/>
            </w:pPr>
            <w:r w:rsidRPr="005877A8">
              <w:rPr>
                <w:shd w:val="clear" w:color="auto" w:fill="FFFFFF"/>
              </w:rPr>
              <w:t>The name under which the book was published.</w:t>
            </w:r>
          </w:p>
        </w:tc>
      </w:tr>
      <w:tr w:rsidR="002E01A4" w:rsidRPr="006B4A37" w14:paraId="356D5D5D" w14:textId="77777777" w:rsidTr="00930132">
        <w:tc>
          <w:tcPr>
            <w:tcW w:w="846" w:type="dxa"/>
            <w:shd w:val="clear" w:color="auto" w:fill="161718" w:themeFill="text1"/>
          </w:tcPr>
          <w:p w14:paraId="3B0A5375" w14:textId="68EF7F56" w:rsidR="002E01A4" w:rsidRPr="005877A8" w:rsidRDefault="002E01A4" w:rsidP="005877A8">
            <w:pPr>
              <w:pStyle w:val="UsualP"/>
              <w:spacing w:line="360" w:lineRule="auto"/>
              <w:jc w:val="center"/>
              <w:rPr>
                <w:color w:val="FFFFFF" w:themeColor="background1"/>
              </w:rPr>
            </w:pPr>
            <w:r w:rsidRPr="005877A8">
              <w:rPr>
                <w:color w:val="FFFFFF" w:themeColor="background1"/>
              </w:rPr>
              <w:t>3.</w:t>
            </w:r>
          </w:p>
        </w:tc>
        <w:tc>
          <w:tcPr>
            <w:tcW w:w="2268" w:type="dxa"/>
          </w:tcPr>
          <w:p w14:paraId="16308A78" w14:textId="65977844" w:rsidR="002E01A4" w:rsidRPr="006B4A37" w:rsidRDefault="006B4A37" w:rsidP="005877A8">
            <w:pPr>
              <w:pStyle w:val="UsualP"/>
              <w:spacing w:line="360" w:lineRule="auto"/>
              <w:jc w:val="center"/>
            </w:pPr>
            <w:r>
              <w:t>authors</w:t>
            </w:r>
          </w:p>
        </w:tc>
        <w:tc>
          <w:tcPr>
            <w:tcW w:w="1843" w:type="dxa"/>
          </w:tcPr>
          <w:p w14:paraId="5F3CE4B3" w14:textId="32C99215" w:rsidR="002E01A4" w:rsidRPr="006B4A37" w:rsidRDefault="005877A8" w:rsidP="005877A8">
            <w:pPr>
              <w:pStyle w:val="UsualP"/>
              <w:spacing w:line="360" w:lineRule="auto"/>
              <w:jc w:val="center"/>
            </w:pPr>
            <w:r>
              <w:t>Categorical</w:t>
            </w:r>
          </w:p>
        </w:tc>
        <w:tc>
          <w:tcPr>
            <w:tcW w:w="4399" w:type="dxa"/>
          </w:tcPr>
          <w:p w14:paraId="3E1E8F54" w14:textId="630379F7" w:rsidR="002E01A4" w:rsidRPr="005877A8" w:rsidRDefault="005877A8" w:rsidP="005877A8">
            <w:pPr>
              <w:pStyle w:val="UsualP"/>
              <w:spacing w:line="360" w:lineRule="auto"/>
              <w:jc w:val="both"/>
            </w:pPr>
            <w:r w:rsidRPr="005877A8">
              <w:rPr>
                <w:shd w:val="clear" w:color="auto" w:fill="FFFFFF"/>
              </w:rPr>
              <w:t>Names of the authors of the book. Multiple authors are delimited with -.</w:t>
            </w:r>
          </w:p>
        </w:tc>
      </w:tr>
      <w:tr w:rsidR="002E01A4" w:rsidRPr="006B4A37" w14:paraId="2B7CDBD0" w14:textId="77777777" w:rsidTr="00930132">
        <w:tc>
          <w:tcPr>
            <w:tcW w:w="846" w:type="dxa"/>
            <w:shd w:val="clear" w:color="auto" w:fill="161718" w:themeFill="text1"/>
          </w:tcPr>
          <w:p w14:paraId="3FA37614" w14:textId="181B316F" w:rsidR="002E01A4" w:rsidRPr="005877A8" w:rsidRDefault="002E01A4" w:rsidP="005877A8">
            <w:pPr>
              <w:pStyle w:val="UsualP"/>
              <w:spacing w:line="360" w:lineRule="auto"/>
              <w:jc w:val="center"/>
              <w:rPr>
                <w:color w:val="FFFFFF" w:themeColor="background1"/>
              </w:rPr>
            </w:pPr>
            <w:r w:rsidRPr="005877A8">
              <w:rPr>
                <w:color w:val="FFFFFF" w:themeColor="background1"/>
              </w:rPr>
              <w:t>4.</w:t>
            </w:r>
          </w:p>
        </w:tc>
        <w:tc>
          <w:tcPr>
            <w:tcW w:w="2268" w:type="dxa"/>
          </w:tcPr>
          <w:p w14:paraId="7CF5A711" w14:textId="77792302" w:rsidR="002E01A4" w:rsidRPr="006B4A37" w:rsidRDefault="006B4A37" w:rsidP="005877A8">
            <w:pPr>
              <w:pStyle w:val="UsualP"/>
              <w:spacing w:line="360" w:lineRule="auto"/>
              <w:jc w:val="center"/>
            </w:pPr>
            <w:proofErr w:type="spellStart"/>
            <w:r>
              <w:t>average_rating</w:t>
            </w:r>
            <w:proofErr w:type="spellEnd"/>
          </w:p>
        </w:tc>
        <w:tc>
          <w:tcPr>
            <w:tcW w:w="1843" w:type="dxa"/>
          </w:tcPr>
          <w:p w14:paraId="1873BB2F" w14:textId="77777777" w:rsidR="005877A8" w:rsidRDefault="005877A8" w:rsidP="005877A8">
            <w:pPr>
              <w:pStyle w:val="UsualP"/>
              <w:jc w:val="center"/>
            </w:pPr>
            <w:r>
              <w:t xml:space="preserve">Numerical </w:t>
            </w:r>
          </w:p>
          <w:p w14:paraId="77173427" w14:textId="7E68E059" w:rsidR="002E01A4" w:rsidRPr="006B4A37" w:rsidRDefault="005877A8" w:rsidP="005877A8">
            <w:pPr>
              <w:pStyle w:val="UsualP"/>
              <w:spacing w:line="360" w:lineRule="auto"/>
              <w:jc w:val="center"/>
            </w:pPr>
            <w:r>
              <w:t>(0 – 5)</w:t>
            </w:r>
          </w:p>
        </w:tc>
        <w:tc>
          <w:tcPr>
            <w:tcW w:w="4399" w:type="dxa"/>
          </w:tcPr>
          <w:p w14:paraId="5038BB78" w14:textId="71A35037" w:rsidR="002E01A4" w:rsidRPr="005877A8" w:rsidRDefault="005877A8" w:rsidP="005877A8">
            <w:pPr>
              <w:pStyle w:val="UsualP"/>
              <w:spacing w:line="360" w:lineRule="auto"/>
              <w:jc w:val="both"/>
            </w:pPr>
            <w:r w:rsidRPr="005877A8">
              <w:rPr>
                <w:shd w:val="clear" w:color="auto" w:fill="FFFFFF"/>
              </w:rPr>
              <w:t>The average rating of the book received in total.</w:t>
            </w:r>
          </w:p>
        </w:tc>
      </w:tr>
      <w:tr w:rsidR="002E01A4" w:rsidRPr="006B4A37" w14:paraId="1D794878" w14:textId="77777777" w:rsidTr="00930132">
        <w:tc>
          <w:tcPr>
            <w:tcW w:w="846" w:type="dxa"/>
            <w:shd w:val="clear" w:color="auto" w:fill="161718" w:themeFill="text1"/>
          </w:tcPr>
          <w:p w14:paraId="70097FA5" w14:textId="526458E7" w:rsidR="002E01A4" w:rsidRPr="005877A8" w:rsidRDefault="002E01A4" w:rsidP="005877A8">
            <w:pPr>
              <w:pStyle w:val="UsualP"/>
              <w:spacing w:line="360" w:lineRule="auto"/>
              <w:jc w:val="center"/>
              <w:rPr>
                <w:color w:val="FFFFFF" w:themeColor="background1"/>
              </w:rPr>
            </w:pPr>
            <w:r w:rsidRPr="005877A8">
              <w:rPr>
                <w:color w:val="FFFFFF" w:themeColor="background1"/>
              </w:rPr>
              <w:t>5.</w:t>
            </w:r>
          </w:p>
        </w:tc>
        <w:tc>
          <w:tcPr>
            <w:tcW w:w="2268" w:type="dxa"/>
          </w:tcPr>
          <w:p w14:paraId="3772C8EA" w14:textId="0D1479C8" w:rsidR="002E01A4" w:rsidRPr="006B4A37" w:rsidRDefault="006B4A37" w:rsidP="005877A8">
            <w:pPr>
              <w:pStyle w:val="UsualP"/>
              <w:spacing w:line="360" w:lineRule="auto"/>
              <w:jc w:val="center"/>
            </w:pPr>
            <w:proofErr w:type="spellStart"/>
            <w:r>
              <w:t>isbn</w:t>
            </w:r>
            <w:proofErr w:type="spellEnd"/>
          </w:p>
        </w:tc>
        <w:tc>
          <w:tcPr>
            <w:tcW w:w="1843" w:type="dxa"/>
          </w:tcPr>
          <w:p w14:paraId="12261D85" w14:textId="77777777" w:rsidR="005877A8" w:rsidRDefault="005877A8" w:rsidP="005877A8">
            <w:pPr>
              <w:pStyle w:val="UsualP"/>
              <w:jc w:val="center"/>
            </w:pPr>
            <w:r>
              <w:t xml:space="preserve">Numerical </w:t>
            </w:r>
          </w:p>
          <w:p w14:paraId="4992891B" w14:textId="4BBFA4E7" w:rsidR="002E01A4" w:rsidRPr="006B4A37" w:rsidRDefault="005877A8" w:rsidP="005877A8">
            <w:pPr>
              <w:pStyle w:val="UsualP"/>
              <w:spacing w:line="360" w:lineRule="auto"/>
              <w:jc w:val="center"/>
            </w:pPr>
            <w:r>
              <w:t>(Unique Values)</w:t>
            </w:r>
          </w:p>
        </w:tc>
        <w:tc>
          <w:tcPr>
            <w:tcW w:w="4399" w:type="dxa"/>
          </w:tcPr>
          <w:p w14:paraId="15A2B152" w14:textId="115D76B0" w:rsidR="002E01A4" w:rsidRPr="005877A8" w:rsidRDefault="005877A8" w:rsidP="005877A8">
            <w:pPr>
              <w:pStyle w:val="UsualP"/>
              <w:spacing w:line="360" w:lineRule="auto"/>
              <w:jc w:val="both"/>
            </w:pPr>
            <w:r w:rsidRPr="005877A8">
              <w:rPr>
                <w:shd w:val="clear" w:color="auto" w:fill="FFFFFF"/>
              </w:rPr>
              <w:t>Another unique number to identify the book, the International Standard Book Number.</w:t>
            </w:r>
          </w:p>
        </w:tc>
      </w:tr>
      <w:tr w:rsidR="002E01A4" w:rsidRPr="006B4A37" w14:paraId="2DD16034" w14:textId="77777777" w:rsidTr="00930132">
        <w:tc>
          <w:tcPr>
            <w:tcW w:w="846" w:type="dxa"/>
            <w:shd w:val="clear" w:color="auto" w:fill="161718" w:themeFill="text1"/>
          </w:tcPr>
          <w:p w14:paraId="50DDE77A" w14:textId="0DFE5C46" w:rsidR="002E01A4" w:rsidRPr="005877A8" w:rsidRDefault="002E01A4" w:rsidP="005877A8">
            <w:pPr>
              <w:pStyle w:val="UsualP"/>
              <w:spacing w:line="360" w:lineRule="auto"/>
              <w:jc w:val="center"/>
              <w:rPr>
                <w:color w:val="FFFFFF" w:themeColor="background1"/>
              </w:rPr>
            </w:pPr>
            <w:r w:rsidRPr="005877A8">
              <w:rPr>
                <w:color w:val="FFFFFF" w:themeColor="background1"/>
              </w:rPr>
              <w:t>6.</w:t>
            </w:r>
          </w:p>
        </w:tc>
        <w:tc>
          <w:tcPr>
            <w:tcW w:w="2268" w:type="dxa"/>
          </w:tcPr>
          <w:p w14:paraId="6C0622E3" w14:textId="52083CC9" w:rsidR="002E01A4" w:rsidRPr="006B4A37" w:rsidRDefault="006B4A37" w:rsidP="005877A8">
            <w:pPr>
              <w:pStyle w:val="UsualP"/>
              <w:spacing w:line="360" w:lineRule="auto"/>
              <w:jc w:val="center"/>
            </w:pPr>
            <w:r>
              <w:t>Isbn13</w:t>
            </w:r>
          </w:p>
        </w:tc>
        <w:tc>
          <w:tcPr>
            <w:tcW w:w="1843" w:type="dxa"/>
          </w:tcPr>
          <w:p w14:paraId="63DBC618" w14:textId="77777777" w:rsidR="005877A8" w:rsidRDefault="005877A8" w:rsidP="005877A8">
            <w:pPr>
              <w:pStyle w:val="UsualP"/>
              <w:jc w:val="center"/>
            </w:pPr>
            <w:r>
              <w:t xml:space="preserve">Numerical </w:t>
            </w:r>
          </w:p>
          <w:p w14:paraId="42754A10" w14:textId="014B6D99" w:rsidR="002E01A4" w:rsidRPr="006B4A37" w:rsidRDefault="005877A8" w:rsidP="005877A8">
            <w:pPr>
              <w:pStyle w:val="UsualP"/>
              <w:spacing w:line="360" w:lineRule="auto"/>
              <w:jc w:val="center"/>
            </w:pPr>
            <w:r>
              <w:t>(Unique Values)</w:t>
            </w:r>
          </w:p>
        </w:tc>
        <w:tc>
          <w:tcPr>
            <w:tcW w:w="4399" w:type="dxa"/>
          </w:tcPr>
          <w:p w14:paraId="28A71B5C" w14:textId="64E34B4C" w:rsidR="002E01A4" w:rsidRPr="005877A8" w:rsidRDefault="005877A8" w:rsidP="005877A8">
            <w:pPr>
              <w:pStyle w:val="UsualP"/>
              <w:spacing w:line="360" w:lineRule="auto"/>
              <w:jc w:val="both"/>
            </w:pPr>
            <w:r w:rsidRPr="005877A8">
              <w:rPr>
                <w:shd w:val="clear" w:color="auto" w:fill="FFFFFF"/>
              </w:rPr>
              <w:t>A 13-digit ISBN to identify the book, instead of the standard 11-digit ISBN.</w:t>
            </w:r>
          </w:p>
        </w:tc>
      </w:tr>
      <w:tr w:rsidR="002E01A4" w:rsidRPr="006B4A37" w14:paraId="1C70F495" w14:textId="77777777" w:rsidTr="00930132">
        <w:tc>
          <w:tcPr>
            <w:tcW w:w="846" w:type="dxa"/>
            <w:shd w:val="clear" w:color="auto" w:fill="161718" w:themeFill="text1"/>
          </w:tcPr>
          <w:p w14:paraId="5464852E" w14:textId="1ADEEE75" w:rsidR="002E01A4" w:rsidRPr="005877A8" w:rsidRDefault="002E01A4" w:rsidP="005877A8">
            <w:pPr>
              <w:pStyle w:val="UsualP"/>
              <w:spacing w:line="360" w:lineRule="auto"/>
              <w:jc w:val="center"/>
              <w:rPr>
                <w:color w:val="FFFFFF" w:themeColor="background1"/>
              </w:rPr>
            </w:pPr>
            <w:r w:rsidRPr="005877A8">
              <w:rPr>
                <w:color w:val="FFFFFF" w:themeColor="background1"/>
              </w:rPr>
              <w:t>7.</w:t>
            </w:r>
          </w:p>
        </w:tc>
        <w:tc>
          <w:tcPr>
            <w:tcW w:w="2268" w:type="dxa"/>
          </w:tcPr>
          <w:p w14:paraId="2F560AD5" w14:textId="1159DFCA" w:rsidR="002E01A4" w:rsidRPr="006B4A37" w:rsidRDefault="006B4A37" w:rsidP="005877A8">
            <w:pPr>
              <w:pStyle w:val="UsualP"/>
              <w:spacing w:line="360" w:lineRule="auto"/>
              <w:jc w:val="center"/>
            </w:pPr>
            <w:proofErr w:type="spellStart"/>
            <w:r>
              <w:t>language_code</w:t>
            </w:r>
            <w:proofErr w:type="spellEnd"/>
          </w:p>
        </w:tc>
        <w:tc>
          <w:tcPr>
            <w:tcW w:w="1843" w:type="dxa"/>
          </w:tcPr>
          <w:p w14:paraId="12EA4E0C" w14:textId="66360A0A" w:rsidR="002E01A4" w:rsidRPr="006B4A37" w:rsidRDefault="005877A8" w:rsidP="005877A8">
            <w:pPr>
              <w:pStyle w:val="UsualP"/>
              <w:spacing w:line="360" w:lineRule="auto"/>
              <w:jc w:val="center"/>
            </w:pPr>
            <w:r>
              <w:t>Categorical</w:t>
            </w:r>
          </w:p>
        </w:tc>
        <w:tc>
          <w:tcPr>
            <w:tcW w:w="4399" w:type="dxa"/>
          </w:tcPr>
          <w:p w14:paraId="41C0CC78" w14:textId="470E5449" w:rsidR="002E01A4" w:rsidRPr="005877A8" w:rsidRDefault="005877A8" w:rsidP="005877A8">
            <w:pPr>
              <w:pStyle w:val="UsualP"/>
              <w:spacing w:line="360" w:lineRule="auto"/>
              <w:jc w:val="both"/>
            </w:pPr>
            <w:r w:rsidRPr="005877A8">
              <w:rPr>
                <w:shd w:val="clear" w:color="auto" w:fill="FFFFFF"/>
              </w:rPr>
              <w:t xml:space="preserve">Helps understand what is the primary language of the book. For instance, </w:t>
            </w:r>
            <w:proofErr w:type="spellStart"/>
            <w:r w:rsidRPr="005877A8">
              <w:rPr>
                <w:shd w:val="clear" w:color="auto" w:fill="FFFFFF"/>
              </w:rPr>
              <w:t>eng</w:t>
            </w:r>
            <w:proofErr w:type="spellEnd"/>
            <w:r w:rsidRPr="005877A8">
              <w:rPr>
                <w:shd w:val="clear" w:color="auto" w:fill="FFFFFF"/>
              </w:rPr>
              <w:t xml:space="preserve"> is standard for English.</w:t>
            </w:r>
          </w:p>
        </w:tc>
      </w:tr>
      <w:tr w:rsidR="002E01A4" w:rsidRPr="006B4A37" w14:paraId="4C77B694" w14:textId="77777777" w:rsidTr="00930132">
        <w:tc>
          <w:tcPr>
            <w:tcW w:w="846" w:type="dxa"/>
            <w:shd w:val="clear" w:color="auto" w:fill="161718" w:themeFill="text1"/>
          </w:tcPr>
          <w:p w14:paraId="3463BB91" w14:textId="34851F17" w:rsidR="002E01A4" w:rsidRPr="005877A8" w:rsidRDefault="002E01A4" w:rsidP="005877A8">
            <w:pPr>
              <w:pStyle w:val="UsualP"/>
              <w:spacing w:line="360" w:lineRule="auto"/>
              <w:jc w:val="center"/>
              <w:rPr>
                <w:color w:val="FFFFFF" w:themeColor="background1"/>
              </w:rPr>
            </w:pPr>
            <w:r w:rsidRPr="005877A8">
              <w:rPr>
                <w:color w:val="FFFFFF" w:themeColor="background1"/>
              </w:rPr>
              <w:t>8.</w:t>
            </w:r>
          </w:p>
        </w:tc>
        <w:tc>
          <w:tcPr>
            <w:tcW w:w="2268" w:type="dxa"/>
          </w:tcPr>
          <w:p w14:paraId="711F6F6E" w14:textId="6C5E7237" w:rsidR="002E01A4" w:rsidRPr="006B4A37" w:rsidRDefault="006B4A37" w:rsidP="005877A8">
            <w:pPr>
              <w:pStyle w:val="UsualP"/>
              <w:spacing w:line="360" w:lineRule="auto"/>
              <w:jc w:val="center"/>
            </w:pPr>
            <w:r>
              <w:t>num_pages</w:t>
            </w:r>
          </w:p>
        </w:tc>
        <w:tc>
          <w:tcPr>
            <w:tcW w:w="1843" w:type="dxa"/>
          </w:tcPr>
          <w:p w14:paraId="5E02D348" w14:textId="3D339557" w:rsidR="002E01A4" w:rsidRPr="006B4A37" w:rsidRDefault="005877A8" w:rsidP="005877A8">
            <w:pPr>
              <w:pStyle w:val="UsualP"/>
              <w:spacing w:line="360" w:lineRule="auto"/>
              <w:jc w:val="center"/>
            </w:pPr>
            <w:r>
              <w:t>Numerical</w:t>
            </w:r>
          </w:p>
        </w:tc>
        <w:tc>
          <w:tcPr>
            <w:tcW w:w="4399" w:type="dxa"/>
          </w:tcPr>
          <w:p w14:paraId="2D7068F8" w14:textId="4EF2E018" w:rsidR="002E01A4" w:rsidRPr="005877A8" w:rsidRDefault="005877A8" w:rsidP="005877A8">
            <w:pPr>
              <w:pStyle w:val="UsualP"/>
              <w:spacing w:line="360" w:lineRule="auto"/>
              <w:jc w:val="both"/>
            </w:pPr>
            <w:r w:rsidRPr="005877A8">
              <w:rPr>
                <w:shd w:val="clear" w:color="auto" w:fill="FFFFFF"/>
              </w:rPr>
              <w:t>Number of pages the book contains.</w:t>
            </w:r>
          </w:p>
        </w:tc>
      </w:tr>
      <w:tr w:rsidR="002E01A4" w:rsidRPr="006B4A37" w14:paraId="53A0C8EE" w14:textId="77777777" w:rsidTr="00930132">
        <w:tc>
          <w:tcPr>
            <w:tcW w:w="846" w:type="dxa"/>
            <w:shd w:val="clear" w:color="auto" w:fill="161718" w:themeFill="text1"/>
          </w:tcPr>
          <w:p w14:paraId="27A4265B" w14:textId="33A1331E" w:rsidR="002E01A4" w:rsidRPr="005877A8" w:rsidRDefault="002E01A4" w:rsidP="005877A8">
            <w:pPr>
              <w:pStyle w:val="UsualP"/>
              <w:spacing w:line="360" w:lineRule="auto"/>
              <w:jc w:val="center"/>
              <w:rPr>
                <w:color w:val="FFFFFF" w:themeColor="background1"/>
              </w:rPr>
            </w:pPr>
            <w:r w:rsidRPr="005877A8">
              <w:rPr>
                <w:color w:val="FFFFFF" w:themeColor="background1"/>
              </w:rPr>
              <w:t>9.</w:t>
            </w:r>
          </w:p>
        </w:tc>
        <w:tc>
          <w:tcPr>
            <w:tcW w:w="2268" w:type="dxa"/>
          </w:tcPr>
          <w:p w14:paraId="5F603BB0" w14:textId="2246C45F" w:rsidR="002E01A4" w:rsidRPr="006B4A37" w:rsidRDefault="006B4A37" w:rsidP="005877A8">
            <w:pPr>
              <w:pStyle w:val="UsualP"/>
              <w:spacing w:line="360" w:lineRule="auto"/>
              <w:jc w:val="center"/>
            </w:pPr>
            <w:proofErr w:type="spellStart"/>
            <w:r>
              <w:t>ratings_count</w:t>
            </w:r>
            <w:proofErr w:type="spellEnd"/>
          </w:p>
        </w:tc>
        <w:tc>
          <w:tcPr>
            <w:tcW w:w="1843" w:type="dxa"/>
          </w:tcPr>
          <w:p w14:paraId="09DEA57C" w14:textId="06F225A1" w:rsidR="002E01A4" w:rsidRPr="006B4A37" w:rsidRDefault="005877A8" w:rsidP="005877A8">
            <w:pPr>
              <w:pStyle w:val="UsualP"/>
              <w:spacing w:line="360" w:lineRule="auto"/>
              <w:jc w:val="center"/>
            </w:pPr>
            <w:r>
              <w:t>Numerical</w:t>
            </w:r>
          </w:p>
        </w:tc>
        <w:tc>
          <w:tcPr>
            <w:tcW w:w="4399" w:type="dxa"/>
          </w:tcPr>
          <w:p w14:paraId="3D7F31A8" w14:textId="4E61B853" w:rsidR="002E01A4" w:rsidRPr="005877A8" w:rsidRDefault="005877A8" w:rsidP="005877A8">
            <w:pPr>
              <w:pStyle w:val="UsualP"/>
              <w:spacing w:line="360" w:lineRule="auto"/>
              <w:jc w:val="both"/>
            </w:pPr>
            <w:r w:rsidRPr="005877A8">
              <w:rPr>
                <w:shd w:val="clear" w:color="auto" w:fill="FFFFFF"/>
              </w:rPr>
              <w:t>Total number of ratings the book received.</w:t>
            </w:r>
          </w:p>
        </w:tc>
      </w:tr>
      <w:tr w:rsidR="002E01A4" w:rsidRPr="006B4A37" w14:paraId="3B17B61D" w14:textId="77777777" w:rsidTr="00930132">
        <w:tc>
          <w:tcPr>
            <w:tcW w:w="846" w:type="dxa"/>
            <w:shd w:val="clear" w:color="auto" w:fill="161718" w:themeFill="text1"/>
          </w:tcPr>
          <w:p w14:paraId="5A493690" w14:textId="44E53212" w:rsidR="002E01A4" w:rsidRPr="005877A8" w:rsidRDefault="002E01A4" w:rsidP="005877A8">
            <w:pPr>
              <w:pStyle w:val="UsualP"/>
              <w:spacing w:line="360" w:lineRule="auto"/>
              <w:jc w:val="center"/>
              <w:rPr>
                <w:color w:val="FFFFFF" w:themeColor="background1"/>
              </w:rPr>
            </w:pPr>
            <w:r w:rsidRPr="005877A8">
              <w:rPr>
                <w:color w:val="FFFFFF" w:themeColor="background1"/>
              </w:rPr>
              <w:lastRenderedPageBreak/>
              <w:t>10.</w:t>
            </w:r>
          </w:p>
        </w:tc>
        <w:tc>
          <w:tcPr>
            <w:tcW w:w="2268" w:type="dxa"/>
          </w:tcPr>
          <w:p w14:paraId="45BF25ED" w14:textId="11BFC7B2" w:rsidR="002E01A4" w:rsidRPr="006B4A37" w:rsidRDefault="006B4A37" w:rsidP="005877A8">
            <w:pPr>
              <w:pStyle w:val="UsualP"/>
              <w:spacing w:line="360" w:lineRule="auto"/>
              <w:jc w:val="center"/>
            </w:pPr>
            <w:proofErr w:type="spellStart"/>
            <w:r>
              <w:t>text_reviews_count</w:t>
            </w:r>
            <w:proofErr w:type="spellEnd"/>
          </w:p>
        </w:tc>
        <w:tc>
          <w:tcPr>
            <w:tcW w:w="1843" w:type="dxa"/>
          </w:tcPr>
          <w:p w14:paraId="511ED95A" w14:textId="0BAA856C" w:rsidR="002E01A4" w:rsidRPr="006B4A37" w:rsidRDefault="005877A8" w:rsidP="005877A8">
            <w:pPr>
              <w:pStyle w:val="UsualP"/>
              <w:spacing w:line="360" w:lineRule="auto"/>
              <w:jc w:val="center"/>
            </w:pPr>
            <w:r>
              <w:t>Numerical</w:t>
            </w:r>
          </w:p>
        </w:tc>
        <w:tc>
          <w:tcPr>
            <w:tcW w:w="4399" w:type="dxa"/>
          </w:tcPr>
          <w:p w14:paraId="27852CE3" w14:textId="1BF6B6E4" w:rsidR="002E01A4" w:rsidRPr="005877A8" w:rsidRDefault="005877A8" w:rsidP="005877A8">
            <w:pPr>
              <w:pStyle w:val="UsualP"/>
              <w:spacing w:line="360" w:lineRule="auto"/>
              <w:jc w:val="both"/>
            </w:pPr>
            <w:r w:rsidRPr="005877A8">
              <w:rPr>
                <w:shd w:val="clear" w:color="auto" w:fill="FFFFFF"/>
              </w:rPr>
              <w:t>Total number of written text reviews the book received.</w:t>
            </w:r>
          </w:p>
        </w:tc>
      </w:tr>
      <w:tr w:rsidR="002E01A4" w:rsidRPr="006B4A37" w14:paraId="2CD61B68" w14:textId="77777777" w:rsidTr="00930132">
        <w:tc>
          <w:tcPr>
            <w:tcW w:w="846" w:type="dxa"/>
            <w:shd w:val="clear" w:color="auto" w:fill="161718" w:themeFill="text1"/>
          </w:tcPr>
          <w:p w14:paraId="17B2527A" w14:textId="51C1D110" w:rsidR="002E01A4" w:rsidRPr="005877A8" w:rsidRDefault="002E01A4" w:rsidP="005877A8">
            <w:pPr>
              <w:pStyle w:val="UsualP"/>
              <w:spacing w:line="360" w:lineRule="auto"/>
              <w:jc w:val="center"/>
              <w:rPr>
                <w:color w:val="FFFFFF" w:themeColor="background1"/>
              </w:rPr>
            </w:pPr>
            <w:r w:rsidRPr="005877A8">
              <w:rPr>
                <w:color w:val="FFFFFF" w:themeColor="background1"/>
              </w:rPr>
              <w:t>11.</w:t>
            </w:r>
          </w:p>
        </w:tc>
        <w:tc>
          <w:tcPr>
            <w:tcW w:w="2268" w:type="dxa"/>
          </w:tcPr>
          <w:p w14:paraId="2F12C0ED" w14:textId="11096DE3" w:rsidR="002E01A4" w:rsidRPr="006B4A37" w:rsidRDefault="006B4A37" w:rsidP="005877A8">
            <w:pPr>
              <w:pStyle w:val="UsualP"/>
              <w:spacing w:line="360" w:lineRule="auto"/>
              <w:jc w:val="center"/>
            </w:pPr>
            <w:proofErr w:type="spellStart"/>
            <w:r>
              <w:t>publication_date</w:t>
            </w:r>
            <w:proofErr w:type="spellEnd"/>
          </w:p>
        </w:tc>
        <w:tc>
          <w:tcPr>
            <w:tcW w:w="1843" w:type="dxa"/>
          </w:tcPr>
          <w:p w14:paraId="7D801D2F" w14:textId="6A57936D" w:rsidR="002E01A4" w:rsidRPr="006B4A37" w:rsidRDefault="005877A8" w:rsidP="005877A8">
            <w:pPr>
              <w:pStyle w:val="UsualP"/>
              <w:spacing w:line="360" w:lineRule="auto"/>
              <w:jc w:val="center"/>
            </w:pPr>
            <w:r>
              <w:t>Date</w:t>
            </w:r>
          </w:p>
        </w:tc>
        <w:tc>
          <w:tcPr>
            <w:tcW w:w="4399" w:type="dxa"/>
          </w:tcPr>
          <w:p w14:paraId="36EC9327" w14:textId="5C3B9A03" w:rsidR="002E01A4" w:rsidRPr="005877A8" w:rsidRDefault="005877A8" w:rsidP="005877A8">
            <w:pPr>
              <w:pStyle w:val="UsualP"/>
              <w:spacing w:line="360" w:lineRule="auto"/>
              <w:jc w:val="both"/>
            </w:pPr>
            <w:r w:rsidRPr="005877A8">
              <w:rPr>
                <w:shd w:val="clear" w:color="auto" w:fill="FFFFFF"/>
              </w:rPr>
              <w:t>Date when the book was first published.</w:t>
            </w:r>
          </w:p>
        </w:tc>
      </w:tr>
      <w:tr w:rsidR="002E01A4" w:rsidRPr="006B4A37" w14:paraId="2812F0DD" w14:textId="77777777" w:rsidTr="00930132">
        <w:tc>
          <w:tcPr>
            <w:tcW w:w="846" w:type="dxa"/>
            <w:shd w:val="clear" w:color="auto" w:fill="161718" w:themeFill="text1"/>
          </w:tcPr>
          <w:p w14:paraId="2CE62F43" w14:textId="2BA0F74A" w:rsidR="002E01A4" w:rsidRPr="005877A8" w:rsidRDefault="002E01A4" w:rsidP="005877A8">
            <w:pPr>
              <w:pStyle w:val="UsualP"/>
              <w:spacing w:line="360" w:lineRule="auto"/>
              <w:jc w:val="center"/>
              <w:rPr>
                <w:color w:val="FFFFFF" w:themeColor="background1"/>
              </w:rPr>
            </w:pPr>
            <w:r w:rsidRPr="005877A8">
              <w:rPr>
                <w:color w:val="FFFFFF" w:themeColor="background1"/>
              </w:rPr>
              <w:t>12.</w:t>
            </w:r>
          </w:p>
        </w:tc>
        <w:tc>
          <w:tcPr>
            <w:tcW w:w="2268" w:type="dxa"/>
          </w:tcPr>
          <w:p w14:paraId="15AFE5F3" w14:textId="4CBCA8A2" w:rsidR="002E01A4" w:rsidRPr="006B4A37" w:rsidRDefault="006B4A37" w:rsidP="005877A8">
            <w:pPr>
              <w:pStyle w:val="UsualP"/>
              <w:spacing w:line="360" w:lineRule="auto"/>
              <w:jc w:val="center"/>
            </w:pPr>
            <w:r>
              <w:t>publisher</w:t>
            </w:r>
          </w:p>
        </w:tc>
        <w:tc>
          <w:tcPr>
            <w:tcW w:w="1843" w:type="dxa"/>
          </w:tcPr>
          <w:p w14:paraId="18154F21" w14:textId="1F30CF90" w:rsidR="002E01A4" w:rsidRPr="006B4A37" w:rsidRDefault="005877A8" w:rsidP="005877A8">
            <w:pPr>
              <w:pStyle w:val="UsualP"/>
              <w:spacing w:line="360" w:lineRule="auto"/>
              <w:jc w:val="center"/>
            </w:pPr>
            <w:r>
              <w:t>Categorical</w:t>
            </w:r>
          </w:p>
        </w:tc>
        <w:tc>
          <w:tcPr>
            <w:tcW w:w="4399" w:type="dxa"/>
          </w:tcPr>
          <w:p w14:paraId="04897324" w14:textId="30CE52F2" w:rsidR="002E01A4" w:rsidRPr="005877A8" w:rsidRDefault="005877A8" w:rsidP="005877A8">
            <w:pPr>
              <w:pStyle w:val="UsualP"/>
              <w:spacing w:line="360" w:lineRule="auto"/>
              <w:jc w:val="both"/>
            </w:pPr>
            <w:r w:rsidRPr="005877A8">
              <w:rPr>
                <w:shd w:val="clear" w:color="auto" w:fill="FFFFFF"/>
              </w:rPr>
              <w:t>The name of the publisher.</w:t>
            </w:r>
          </w:p>
        </w:tc>
      </w:tr>
    </w:tbl>
    <w:p w14:paraId="348D02BC" w14:textId="13F926EF" w:rsidR="002E01A4" w:rsidRDefault="002E01A4" w:rsidP="001E7D51">
      <w:pPr>
        <w:pStyle w:val="UsualP"/>
      </w:pPr>
    </w:p>
    <w:p w14:paraId="585759F1" w14:textId="28DE92FA" w:rsidR="006B4A37" w:rsidRDefault="006B4A37" w:rsidP="001E7D51">
      <w:pPr>
        <w:pStyle w:val="UsualP"/>
      </w:pPr>
    </w:p>
    <w:p w14:paraId="1C67F630" w14:textId="77777777" w:rsidR="006B4A37" w:rsidRPr="006B4A37" w:rsidRDefault="006B4A37" w:rsidP="006B4A37"/>
    <w:p w14:paraId="7EADAF19" w14:textId="77777777" w:rsidR="006B4A37" w:rsidRPr="006B4A37" w:rsidRDefault="006B4A37" w:rsidP="006B4A37"/>
    <w:p w14:paraId="2C6C3F9D" w14:textId="77777777" w:rsidR="006B4A37" w:rsidRPr="006B4A37" w:rsidRDefault="006B4A37" w:rsidP="006B4A37"/>
    <w:p w14:paraId="5E6137D2" w14:textId="7780758A" w:rsidR="002E01A4" w:rsidRDefault="00996805" w:rsidP="00996805">
      <w:pPr>
        <w:jc w:val="center"/>
      </w:pPr>
      <w:r>
        <w:tab/>
      </w:r>
    </w:p>
    <w:p w14:paraId="162A36D5" w14:textId="1E0E98C5" w:rsidR="00996805" w:rsidRPr="00996805" w:rsidRDefault="00996805" w:rsidP="00996805">
      <w:pPr>
        <w:jc w:val="center"/>
        <w:rPr>
          <w:rFonts w:ascii="Calibri" w:hAnsi="Calibri" w:cs="Calibri"/>
          <w:b/>
          <w:color w:val="auto"/>
          <w:sz w:val="24"/>
          <w:szCs w:val="24"/>
        </w:rPr>
      </w:pPr>
      <w:r w:rsidRPr="00996805">
        <w:rPr>
          <w:rFonts w:ascii="Calibri" w:hAnsi="Calibri" w:cs="Calibri"/>
          <w:b/>
          <w:color w:val="auto"/>
          <w:sz w:val="24"/>
          <w:szCs w:val="24"/>
        </w:rPr>
        <w:t xml:space="preserve">Source: </w:t>
      </w:r>
      <w:r w:rsidRPr="00996805">
        <w:rPr>
          <w:rFonts w:ascii="Calibri" w:hAnsi="Calibri" w:cs="Calibri"/>
          <w:b/>
          <w:color w:val="auto"/>
          <w:sz w:val="24"/>
          <w:szCs w:val="24"/>
        </w:rPr>
        <w:fldChar w:fldCharType="begin" w:fldLock="1"/>
      </w:r>
      <w:r w:rsidR="00F274B1">
        <w:rPr>
          <w:rFonts w:ascii="Calibri" w:hAnsi="Calibri" w:cs="Calibri"/>
          <w:b/>
          <w:color w:val="auto"/>
          <w:sz w:val="24"/>
          <w:szCs w:val="24"/>
        </w:rPr>
        <w:instrText>ADDIN CSL_CITATION {"citationItems":[{"id":"ITEM-1","itemData":{"URL":"https://www.kaggle.com/jealousleopard/goodreadsbooks","accessed":{"date-parts":[["2020","4","26"]]},"id":"ITEM-1","issued":{"date-parts":[["0"]]},"title":"Goodreads-books | Kaggle","type":"webpage"},"uris":["http://www.mendeley.com/documents/?uuid=99132316-d553-3a06-9c7f-f11d1ecd24fb"]}],"mendeley":{"formattedCitation":"(&lt;i&gt;Goodreads-books | Kaggle&lt;/i&gt;, no date)","plainTextFormattedCitation":"(Goodreads-books | Kaggle, no date)","previouslyFormattedCitation":"(&lt;i&gt;Goodreads-books | Kaggle&lt;/i&gt;, no date)"},"properties":{"noteIndex":0},"schema":"https://github.com/citation-style-language/schema/raw/master/csl-citation.json"}</w:instrText>
      </w:r>
      <w:r w:rsidRPr="00996805">
        <w:rPr>
          <w:rFonts w:ascii="Calibri" w:hAnsi="Calibri" w:cs="Calibri"/>
          <w:b/>
          <w:color w:val="auto"/>
          <w:sz w:val="24"/>
          <w:szCs w:val="24"/>
        </w:rPr>
        <w:fldChar w:fldCharType="separate"/>
      </w:r>
      <w:r w:rsidRPr="00996805">
        <w:rPr>
          <w:rFonts w:ascii="Calibri" w:hAnsi="Calibri" w:cs="Calibri"/>
          <w:noProof/>
          <w:color w:val="auto"/>
          <w:sz w:val="24"/>
          <w:szCs w:val="24"/>
        </w:rPr>
        <w:t>(</w:t>
      </w:r>
      <w:r w:rsidRPr="00996805">
        <w:rPr>
          <w:rFonts w:ascii="Calibri" w:hAnsi="Calibri" w:cs="Calibri"/>
          <w:i/>
          <w:noProof/>
          <w:color w:val="auto"/>
          <w:sz w:val="24"/>
          <w:szCs w:val="24"/>
        </w:rPr>
        <w:t>Goodreads-books | Kaggle</w:t>
      </w:r>
      <w:r w:rsidRPr="00996805">
        <w:rPr>
          <w:rFonts w:ascii="Calibri" w:hAnsi="Calibri" w:cs="Calibri"/>
          <w:noProof/>
          <w:color w:val="auto"/>
          <w:sz w:val="24"/>
          <w:szCs w:val="24"/>
        </w:rPr>
        <w:t>, no date)</w:t>
      </w:r>
      <w:r w:rsidRPr="00996805">
        <w:rPr>
          <w:rFonts w:ascii="Calibri" w:hAnsi="Calibri" w:cs="Calibri"/>
          <w:b/>
          <w:color w:val="auto"/>
          <w:sz w:val="24"/>
          <w:szCs w:val="24"/>
        </w:rPr>
        <w:fldChar w:fldCharType="end"/>
      </w:r>
    </w:p>
    <w:p w14:paraId="524C557C" w14:textId="7F837C48" w:rsidR="006B4A37" w:rsidRDefault="006B4A37" w:rsidP="006B4A37">
      <w:pPr>
        <w:pStyle w:val="UsualP"/>
      </w:pPr>
    </w:p>
    <w:p w14:paraId="7243CEA3" w14:textId="77777777" w:rsidR="00C03A22" w:rsidRPr="006B4A37" w:rsidRDefault="00C03A22" w:rsidP="006B4A37">
      <w:pPr>
        <w:pStyle w:val="UsualP"/>
      </w:pPr>
    </w:p>
    <w:p w14:paraId="78D556C1" w14:textId="4E8D086D" w:rsidR="00992DA6" w:rsidRDefault="00992DA6" w:rsidP="00D148D1">
      <w:pPr>
        <w:pStyle w:val="Heading2"/>
        <w:spacing w:line="360" w:lineRule="auto"/>
        <w:ind w:left="1134" w:hanging="1134"/>
        <w:rPr>
          <w:rFonts w:ascii="Calibri" w:hAnsi="Calibri" w:cs="Calibri"/>
          <w:sz w:val="44"/>
          <w:szCs w:val="44"/>
        </w:rPr>
      </w:pPr>
      <w:bookmarkStart w:id="15" w:name="_Toc38846227"/>
      <w:r>
        <w:rPr>
          <w:rFonts w:ascii="Calibri" w:hAnsi="Calibri" w:cs="Calibri"/>
          <w:sz w:val="44"/>
          <w:szCs w:val="44"/>
        </w:rPr>
        <w:t>3</w:t>
      </w:r>
      <w:r w:rsidRPr="00992DA6">
        <w:rPr>
          <w:rFonts w:ascii="Calibri" w:hAnsi="Calibri" w:cs="Calibri"/>
          <w:sz w:val="44"/>
          <w:szCs w:val="44"/>
        </w:rPr>
        <w:t>.</w:t>
      </w:r>
      <w:r>
        <w:rPr>
          <w:rFonts w:ascii="Calibri" w:hAnsi="Calibri" w:cs="Calibri"/>
          <w:sz w:val="44"/>
          <w:szCs w:val="44"/>
        </w:rPr>
        <w:t>2</w:t>
      </w:r>
      <w:r w:rsidRPr="00992DA6">
        <w:rPr>
          <w:rFonts w:ascii="Calibri" w:hAnsi="Calibri" w:cs="Calibri"/>
          <w:sz w:val="44"/>
          <w:szCs w:val="44"/>
        </w:rPr>
        <w:t xml:space="preserve">. </w:t>
      </w:r>
      <w:r>
        <w:rPr>
          <w:rFonts w:ascii="Calibri" w:hAnsi="Calibri" w:cs="Calibri"/>
          <w:sz w:val="44"/>
          <w:szCs w:val="44"/>
        </w:rPr>
        <w:tab/>
        <w:t>Exploratory Analysis</w:t>
      </w:r>
      <w:bookmarkEnd w:id="15"/>
    </w:p>
    <w:p w14:paraId="13891D5C" w14:textId="35E5091D" w:rsidR="00695886" w:rsidRDefault="00695886" w:rsidP="00695886">
      <w:pPr>
        <w:pStyle w:val="UsualP"/>
        <w:ind w:left="567"/>
        <w:jc w:val="both"/>
      </w:pPr>
      <w:r>
        <w:rPr>
          <w:noProof/>
        </w:rPr>
        <w:drawing>
          <wp:inline distT="0" distB="0" distL="0" distR="0" wp14:anchorId="7D8B8054" wp14:editId="18D170E7">
            <wp:extent cx="5476875" cy="254606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4820" cy="2549757"/>
                    </a:xfrm>
                    <a:prstGeom prst="rect">
                      <a:avLst/>
                    </a:prstGeom>
                  </pic:spPr>
                </pic:pic>
              </a:graphicData>
            </a:graphic>
          </wp:inline>
        </w:drawing>
      </w:r>
    </w:p>
    <w:p w14:paraId="2E9B640B" w14:textId="0D58CF06" w:rsidR="00695886" w:rsidRPr="00C82E32" w:rsidRDefault="00C82E32" w:rsidP="00C82E32">
      <w:pPr>
        <w:pStyle w:val="UsualP"/>
        <w:ind w:left="567"/>
        <w:jc w:val="center"/>
        <w:rPr>
          <w:b/>
        </w:rPr>
      </w:pPr>
      <w:r w:rsidRPr="00C82E32">
        <w:rPr>
          <w:b/>
        </w:rPr>
        <w:t>Fig 19: Data Source</w:t>
      </w:r>
    </w:p>
    <w:p w14:paraId="3B24A206" w14:textId="71CE6E35" w:rsidR="00695886" w:rsidRDefault="00695886" w:rsidP="00695886">
      <w:pPr>
        <w:pStyle w:val="UsualP"/>
        <w:ind w:left="567"/>
        <w:jc w:val="both"/>
      </w:pPr>
    </w:p>
    <w:p w14:paraId="1766D22E" w14:textId="231E3B7F" w:rsidR="00695886" w:rsidRDefault="00695886" w:rsidP="00695886">
      <w:pPr>
        <w:pStyle w:val="UsualP"/>
        <w:spacing w:line="360" w:lineRule="auto"/>
        <w:ind w:left="567" w:firstLine="1134"/>
        <w:jc w:val="both"/>
      </w:pPr>
      <w:r>
        <w:t>The .xlsx file has been connected with Tableau, the connection is kept Live as in default. Data Interpreter has been used for a quick default cleanup. To start with the analysis, it is essential to go through the distributions of measures. Starting with distribution of ratings.</w:t>
      </w:r>
    </w:p>
    <w:p w14:paraId="734E52B1" w14:textId="1EC734A2" w:rsidR="00695886" w:rsidRDefault="00695886" w:rsidP="00695886">
      <w:pPr>
        <w:pStyle w:val="UsualP"/>
        <w:spacing w:line="360" w:lineRule="auto"/>
        <w:ind w:left="567" w:firstLine="1134"/>
        <w:jc w:val="both"/>
      </w:pPr>
    </w:p>
    <w:p w14:paraId="5B3AE6B8" w14:textId="4181AFEA" w:rsidR="00695886" w:rsidRDefault="00695886" w:rsidP="00695886">
      <w:pPr>
        <w:pStyle w:val="UsualP"/>
        <w:spacing w:line="360" w:lineRule="auto"/>
        <w:ind w:left="567"/>
        <w:jc w:val="both"/>
      </w:pPr>
      <w:r>
        <w:rPr>
          <w:noProof/>
        </w:rPr>
        <w:lastRenderedPageBreak/>
        <w:drawing>
          <wp:inline distT="0" distB="0" distL="0" distR="0" wp14:anchorId="71461DFC" wp14:editId="6924BD5E">
            <wp:extent cx="6309360" cy="26422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2642235"/>
                    </a:xfrm>
                    <a:prstGeom prst="rect">
                      <a:avLst/>
                    </a:prstGeom>
                  </pic:spPr>
                </pic:pic>
              </a:graphicData>
            </a:graphic>
          </wp:inline>
        </w:drawing>
      </w:r>
    </w:p>
    <w:p w14:paraId="27468C03" w14:textId="22FFB4A2" w:rsidR="00695886" w:rsidRDefault="00C82E32" w:rsidP="00C82E32">
      <w:pPr>
        <w:pStyle w:val="UsualP"/>
        <w:spacing w:line="360" w:lineRule="auto"/>
        <w:ind w:left="567"/>
        <w:jc w:val="center"/>
        <w:rPr>
          <w:b/>
        </w:rPr>
      </w:pPr>
      <w:r w:rsidRPr="00C82E32">
        <w:rPr>
          <w:b/>
        </w:rPr>
        <w:t>Fig 20: Distribution of Ratings Worksheet</w:t>
      </w:r>
    </w:p>
    <w:p w14:paraId="46C17E52" w14:textId="77777777" w:rsidR="00C82E32" w:rsidRPr="00C82E32" w:rsidRDefault="00C82E32" w:rsidP="00C82E32">
      <w:pPr>
        <w:pStyle w:val="UsualP"/>
        <w:spacing w:line="360" w:lineRule="auto"/>
        <w:ind w:left="567"/>
        <w:jc w:val="center"/>
        <w:rPr>
          <w:b/>
        </w:rPr>
      </w:pPr>
    </w:p>
    <w:p w14:paraId="14073839" w14:textId="5A9D5131" w:rsidR="00695886" w:rsidRDefault="00695886" w:rsidP="00695886">
      <w:pPr>
        <w:pStyle w:val="UsualP"/>
        <w:spacing w:line="360" w:lineRule="auto"/>
        <w:ind w:left="567" w:firstLine="1134"/>
        <w:jc w:val="both"/>
      </w:pPr>
      <w:r>
        <w:t>Plot describes the distribution of ‘</w:t>
      </w:r>
      <w:proofErr w:type="spellStart"/>
      <w:r>
        <w:t>average_ratings</w:t>
      </w:r>
      <w:proofErr w:type="spellEnd"/>
      <w:r>
        <w:t xml:space="preserve">’ with number of records. To understand this distribution more clearly, Average lines are added from </w:t>
      </w:r>
      <w:r w:rsidR="00AD0F27">
        <w:t>Analytics section provided by Tableau worksheet. From the same section, a translucent boxplot has been juxtaposed upon the center of the distribution. Following it, 3.746 is the average rating value and the distribution a bit right skewed. There has been null values and some extreme outliers which have been excluded and filtered out for better view of distribution.</w:t>
      </w:r>
      <w:r w:rsidR="006461A1">
        <w:t xml:space="preserve"> This distribution is plotted on a line plot as the ‘</w:t>
      </w:r>
      <w:proofErr w:type="spellStart"/>
      <w:r w:rsidR="006461A1">
        <w:t>average_rating</w:t>
      </w:r>
      <w:proofErr w:type="spellEnd"/>
      <w:r w:rsidR="006461A1">
        <w:t>’ has been converted to a dimension with sum of ‘Number of Records’ as a measure. Number of Records is provided as a default calculated field by Tableau.</w:t>
      </w:r>
    </w:p>
    <w:p w14:paraId="5A5B8DF0" w14:textId="696CB2A1" w:rsidR="00AD0F27" w:rsidRDefault="00AD0F27" w:rsidP="00695886">
      <w:pPr>
        <w:pStyle w:val="UsualP"/>
        <w:spacing w:line="360" w:lineRule="auto"/>
        <w:ind w:left="567" w:firstLine="1134"/>
        <w:jc w:val="both"/>
      </w:pPr>
      <w:r>
        <w:t>The same process has been done on ‘num_pages’ measure.</w:t>
      </w:r>
    </w:p>
    <w:p w14:paraId="0A0DBC62" w14:textId="0817F6F8" w:rsidR="00AD0F27" w:rsidRDefault="00AD0F27" w:rsidP="00AD0F27">
      <w:pPr>
        <w:pStyle w:val="UsualP"/>
        <w:spacing w:line="360" w:lineRule="auto"/>
        <w:ind w:left="567"/>
        <w:jc w:val="both"/>
      </w:pPr>
    </w:p>
    <w:p w14:paraId="1A6A4025" w14:textId="77777777" w:rsidR="00C82E32" w:rsidRDefault="00C82E32" w:rsidP="00AD0F27">
      <w:pPr>
        <w:pStyle w:val="UsualP"/>
        <w:spacing w:line="360" w:lineRule="auto"/>
        <w:ind w:left="567"/>
        <w:jc w:val="both"/>
      </w:pPr>
    </w:p>
    <w:p w14:paraId="20F4FBB4" w14:textId="792B79D2" w:rsidR="00AD0F27" w:rsidRDefault="00AD0F27" w:rsidP="00AD0F27">
      <w:pPr>
        <w:pStyle w:val="UsualP"/>
        <w:spacing w:line="360" w:lineRule="auto"/>
        <w:ind w:left="567"/>
        <w:jc w:val="both"/>
      </w:pPr>
      <w:r>
        <w:rPr>
          <w:noProof/>
        </w:rPr>
        <w:lastRenderedPageBreak/>
        <w:drawing>
          <wp:inline distT="0" distB="0" distL="0" distR="0" wp14:anchorId="52A016C3" wp14:editId="53F4DF79">
            <wp:extent cx="6309360" cy="26466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2646680"/>
                    </a:xfrm>
                    <a:prstGeom prst="rect">
                      <a:avLst/>
                    </a:prstGeom>
                  </pic:spPr>
                </pic:pic>
              </a:graphicData>
            </a:graphic>
          </wp:inline>
        </w:drawing>
      </w:r>
    </w:p>
    <w:p w14:paraId="13ED57D7" w14:textId="2B2A8FF5" w:rsidR="00C82E32" w:rsidRPr="00C82E32" w:rsidRDefault="00C82E32" w:rsidP="00C82E32">
      <w:pPr>
        <w:pStyle w:val="UsualP"/>
        <w:spacing w:line="360" w:lineRule="auto"/>
        <w:ind w:left="567"/>
        <w:jc w:val="center"/>
        <w:rPr>
          <w:b/>
        </w:rPr>
      </w:pPr>
      <w:r w:rsidRPr="00C82E32">
        <w:rPr>
          <w:b/>
        </w:rPr>
        <w:t>Fig 21: Distribution of Num Pages Worksheet</w:t>
      </w:r>
    </w:p>
    <w:p w14:paraId="27072214" w14:textId="03A53459" w:rsidR="00AD0F27" w:rsidRDefault="00AD0F27" w:rsidP="00AD0F27">
      <w:pPr>
        <w:pStyle w:val="UsualP"/>
        <w:spacing w:line="360" w:lineRule="auto"/>
        <w:ind w:left="567"/>
        <w:jc w:val="both"/>
      </w:pPr>
    </w:p>
    <w:p w14:paraId="73D5F0F4" w14:textId="12F77933" w:rsidR="00AD0F27" w:rsidRDefault="00AD0F27" w:rsidP="00AD0F27">
      <w:pPr>
        <w:pStyle w:val="UsualP"/>
        <w:spacing w:line="360" w:lineRule="auto"/>
        <w:ind w:left="567" w:firstLine="1134"/>
        <w:jc w:val="both"/>
      </w:pPr>
      <w:r>
        <w:t>Here, the distribution is quite left-skewed and a significant number of outliers from the right side (higher values) have been excluded and filtered out to get a better view of the distribution. The average number of pages are 496.</w:t>
      </w:r>
      <w:r w:rsidR="006461A1">
        <w:t xml:space="preserve"> This distribution is plotted on a line plot as the ‘num_pages’ has been converted to a dimension with sum of ‘Number of Records’ as a measure.</w:t>
      </w:r>
    </w:p>
    <w:p w14:paraId="3AF14609" w14:textId="5CF48759" w:rsidR="006461A1" w:rsidRDefault="006461A1" w:rsidP="00AD0F27">
      <w:pPr>
        <w:pStyle w:val="UsualP"/>
        <w:spacing w:line="360" w:lineRule="auto"/>
        <w:ind w:left="567" w:firstLine="1134"/>
        <w:jc w:val="both"/>
      </w:pPr>
      <w:r>
        <w:t>The distribution of languages can be shown a bit differently.</w:t>
      </w:r>
    </w:p>
    <w:p w14:paraId="134C8266" w14:textId="2BF954F3" w:rsidR="00695886" w:rsidRDefault="00695886" w:rsidP="00695886">
      <w:pPr>
        <w:pStyle w:val="UsualP"/>
        <w:spacing w:line="360" w:lineRule="auto"/>
        <w:ind w:left="567" w:firstLine="1134"/>
        <w:jc w:val="both"/>
      </w:pPr>
    </w:p>
    <w:p w14:paraId="173CAC2C" w14:textId="31A62DFB" w:rsidR="006461A1" w:rsidRDefault="006461A1" w:rsidP="006461A1">
      <w:pPr>
        <w:pStyle w:val="UsualP"/>
        <w:spacing w:line="360" w:lineRule="auto"/>
        <w:ind w:left="567"/>
        <w:jc w:val="both"/>
      </w:pPr>
      <w:r>
        <w:rPr>
          <w:noProof/>
        </w:rPr>
        <w:drawing>
          <wp:inline distT="0" distB="0" distL="0" distR="0" wp14:anchorId="56E78A2D" wp14:editId="7B20BAAB">
            <wp:extent cx="6309360" cy="2701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2701925"/>
                    </a:xfrm>
                    <a:prstGeom prst="rect">
                      <a:avLst/>
                    </a:prstGeom>
                  </pic:spPr>
                </pic:pic>
              </a:graphicData>
            </a:graphic>
          </wp:inline>
        </w:drawing>
      </w:r>
    </w:p>
    <w:p w14:paraId="4F3EB366" w14:textId="3D93CCAF" w:rsidR="006461A1" w:rsidRPr="00C82E32" w:rsidRDefault="00C82E32" w:rsidP="00C82E32">
      <w:pPr>
        <w:pStyle w:val="UsualP"/>
        <w:spacing w:line="360" w:lineRule="auto"/>
        <w:ind w:left="567"/>
        <w:jc w:val="center"/>
        <w:rPr>
          <w:b/>
        </w:rPr>
      </w:pPr>
      <w:r>
        <w:rPr>
          <w:b/>
        </w:rPr>
        <w:t>Fig 22: Distribution of Languages Worksheet</w:t>
      </w:r>
    </w:p>
    <w:p w14:paraId="3CC31C4D" w14:textId="7FFD4585" w:rsidR="006461A1" w:rsidRDefault="006461A1" w:rsidP="006461A1">
      <w:pPr>
        <w:pStyle w:val="UsualP"/>
        <w:spacing w:line="360" w:lineRule="auto"/>
        <w:ind w:left="567" w:firstLine="1134"/>
        <w:jc w:val="both"/>
      </w:pPr>
      <w:r>
        <w:lastRenderedPageBreak/>
        <w:t>Here, knowing that only few of the categories in ‘</w:t>
      </w:r>
      <w:proofErr w:type="spellStart"/>
      <w:r>
        <w:t>language_code</w:t>
      </w:r>
      <w:proofErr w:type="spellEnd"/>
      <w:r>
        <w:t>’ occupies most of the data, it is plotted on a pie chart. Here, ‘</w:t>
      </w:r>
      <w:proofErr w:type="spellStart"/>
      <w:r>
        <w:t>language_code</w:t>
      </w:r>
      <w:proofErr w:type="spellEnd"/>
      <w:r>
        <w:t xml:space="preserve">’ is the converted dimension and sum of ‘Number of Records’ the measure. Some categories displayed as numerical values have been filtered out. </w:t>
      </w:r>
      <w:r w:rsidR="005F531C">
        <w:t>Clearly, it can be noted that generic English is the most published language. Whereas English (US), Spanish and English (UK) follows respectively.</w:t>
      </w:r>
    </w:p>
    <w:p w14:paraId="3260F16F" w14:textId="79296595" w:rsidR="005F531C" w:rsidRDefault="005F531C" w:rsidP="006461A1">
      <w:pPr>
        <w:pStyle w:val="UsualP"/>
        <w:spacing w:line="360" w:lineRule="auto"/>
        <w:ind w:left="567" w:firstLine="1134"/>
        <w:jc w:val="both"/>
      </w:pPr>
      <w:r>
        <w:t>Next is finding out books having the greatest number of editions.</w:t>
      </w:r>
    </w:p>
    <w:p w14:paraId="442B0BB3" w14:textId="426CB48F" w:rsidR="005F531C" w:rsidRDefault="005F531C" w:rsidP="006461A1">
      <w:pPr>
        <w:pStyle w:val="UsualP"/>
        <w:spacing w:line="360" w:lineRule="auto"/>
        <w:ind w:left="567" w:firstLine="1134"/>
        <w:jc w:val="both"/>
      </w:pPr>
    </w:p>
    <w:p w14:paraId="5F57A651" w14:textId="0EAF5002" w:rsidR="005F531C" w:rsidRDefault="005F531C" w:rsidP="005F531C">
      <w:pPr>
        <w:pStyle w:val="UsualP"/>
        <w:spacing w:line="360" w:lineRule="auto"/>
        <w:ind w:left="567"/>
        <w:jc w:val="both"/>
      </w:pPr>
      <w:r>
        <w:rPr>
          <w:noProof/>
        </w:rPr>
        <w:drawing>
          <wp:inline distT="0" distB="0" distL="0" distR="0" wp14:anchorId="112A5DF2" wp14:editId="45D81BCD">
            <wp:extent cx="6309360" cy="2704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704465"/>
                    </a:xfrm>
                    <a:prstGeom prst="rect">
                      <a:avLst/>
                    </a:prstGeom>
                  </pic:spPr>
                </pic:pic>
              </a:graphicData>
            </a:graphic>
          </wp:inline>
        </w:drawing>
      </w:r>
    </w:p>
    <w:p w14:paraId="769D099B" w14:textId="75DEC3D3" w:rsidR="005F531C" w:rsidRPr="00C82E32" w:rsidRDefault="00C82E32" w:rsidP="00C82E32">
      <w:pPr>
        <w:pStyle w:val="UsualP"/>
        <w:spacing w:line="360" w:lineRule="auto"/>
        <w:ind w:left="567"/>
        <w:jc w:val="center"/>
        <w:rPr>
          <w:b/>
        </w:rPr>
      </w:pPr>
      <w:r w:rsidRPr="00C82E32">
        <w:rPr>
          <w:b/>
        </w:rPr>
        <w:t>Fig 23: 10 Most Editions Worksheet</w:t>
      </w:r>
    </w:p>
    <w:p w14:paraId="612D01EE" w14:textId="16AFFCA7" w:rsidR="005F531C" w:rsidRDefault="005F531C" w:rsidP="005F531C">
      <w:pPr>
        <w:pStyle w:val="UsualP"/>
        <w:spacing w:line="360" w:lineRule="auto"/>
        <w:ind w:left="567"/>
        <w:jc w:val="both"/>
      </w:pPr>
    </w:p>
    <w:p w14:paraId="787C4970" w14:textId="5BD69E0B" w:rsidR="005F531C" w:rsidRDefault="005F531C" w:rsidP="005F531C">
      <w:pPr>
        <w:pStyle w:val="UsualP"/>
        <w:spacing w:line="360" w:lineRule="auto"/>
        <w:ind w:left="567" w:firstLine="1134"/>
        <w:jc w:val="both"/>
      </w:pPr>
      <w:r>
        <w:t xml:space="preserve">Here, ‘title’ is the dimension and sum of ‘Number of Records’ as the measure. As a default recommendation from Show Me, the data is plotted on a bar chart. Here, the sum of ‘Number of Records’ has been given a Blue-Teal color marker to observe the variance and ‘Number of Records’ has been sorted descending.  Furthermore, the ‘title’ has been filtered to display only Top 10 </w:t>
      </w:r>
      <w:r w:rsidR="00C3619E">
        <w:t>‘Number of Records’. The results show that ‘The Iliad’ and ‘The Brothers Karamazov’ has highest number of editions (9), followed by ‘The Odyssey’ with 8.</w:t>
      </w:r>
    </w:p>
    <w:p w14:paraId="5379E263" w14:textId="5B798472" w:rsidR="00C3619E" w:rsidRDefault="00C3619E" w:rsidP="005F531C">
      <w:pPr>
        <w:pStyle w:val="UsualP"/>
        <w:spacing w:line="360" w:lineRule="auto"/>
        <w:ind w:left="567" w:firstLine="1134"/>
        <w:jc w:val="both"/>
      </w:pPr>
      <w:r>
        <w:t>Next is to check the max rating counts in terms of average ratings.</w:t>
      </w:r>
    </w:p>
    <w:p w14:paraId="5FDAF097" w14:textId="6D4CAF43" w:rsidR="00C3619E" w:rsidRDefault="00C3619E" w:rsidP="005F531C">
      <w:pPr>
        <w:pStyle w:val="UsualP"/>
        <w:spacing w:line="360" w:lineRule="auto"/>
        <w:ind w:left="567" w:firstLine="1134"/>
        <w:jc w:val="both"/>
      </w:pPr>
    </w:p>
    <w:p w14:paraId="31EC9873" w14:textId="7484E906" w:rsidR="00C3619E" w:rsidRDefault="00C3619E" w:rsidP="00C3619E">
      <w:pPr>
        <w:pStyle w:val="UsualP"/>
        <w:spacing w:line="360" w:lineRule="auto"/>
        <w:ind w:left="567"/>
        <w:jc w:val="both"/>
      </w:pPr>
      <w:r>
        <w:rPr>
          <w:noProof/>
        </w:rPr>
        <w:lastRenderedPageBreak/>
        <w:drawing>
          <wp:inline distT="0" distB="0" distL="0" distR="0" wp14:anchorId="3DDA7AA9" wp14:editId="12AC3BF5">
            <wp:extent cx="6309360" cy="2711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2711450"/>
                    </a:xfrm>
                    <a:prstGeom prst="rect">
                      <a:avLst/>
                    </a:prstGeom>
                  </pic:spPr>
                </pic:pic>
              </a:graphicData>
            </a:graphic>
          </wp:inline>
        </w:drawing>
      </w:r>
    </w:p>
    <w:p w14:paraId="29EC8A86" w14:textId="2B11C06A" w:rsidR="00C3619E" w:rsidRDefault="00C82E32" w:rsidP="00C82E32">
      <w:pPr>
        <w:pStyle w:val="UsualP"/>
        <w:spacing w:line="360" w:lineRule="auto"/>
        <w:ind w:left="567"/>
        <w:jc w:val="center"/>
        <w:rPr>
          <w:b/>
        </w:rPr>
      </w:pPr>
      <w:r w:rsidRPr="00C82E32">
        <w:rPr>
          <w:b/>
        </w:rPr>
        <w:t>Fig 24: 15 Max Rating Count Bubbles Worksheet</w:t>
      </w:r>
    </w:p>
    <w:p w14:paraId="630F656B" w14:textId="77777777" w:rsidR="00C82E32" w:rsidRPr="00C82E32" w:rsidRDefault="00C82E32" w:rsidP="00C82E32">
      <w:pPr>
        <w:pStyle w:val="UsualP"/>
        <w:spacing w:line="360" w:lineRule="auto"/>
        <w:ind w:left="567"/>
        <w:jc w:val="center"/>
        <w:rPr>
          <w:b/>
        </w:rPr>
      </w:pPr>
    </w:p>
    <w:p w14:paraId="450960FE" w14:textId="18210EA1" w:rsidR="00C3619E" w:rsidRDefault="00C3619E" w:rsidP="00C3619E">
      <w:pPr>
        <w:pStyle w:val="UsualP"/>
        <w:spacing w:line="360" w:lineRule="auto"/>
        <w:ind w:left="567" w:firstLine="1134"/>
        <w:jc w:val="both"/>
      </w:pPr>
      <w:r>
        <w:t xml:space="preserve">To accomplish that, </w:t>
      </w:r>
      <w:r w:rsidR="00D16886">
        <w:t>the max of ‘</w:t>
      </w:r>
      <w:proofErr w:type="spellStart"/>
      <w:r w:rsidR="00D16886">
        <w:t>ratings_count</w:t>
      </w:r>
      <w:proofErr w:type="spellEnd"/>
      <w:r w:rsidR="00D16886">
        <w:t>’ as a measure has been plotted on a bubble chart with the book ‘title’ and their corresponding authors labelled on bubbles. Here, conditionally only 15 values with the highest ‘</w:t>
      </w:r>
      <w:proofErr w:type="spellStart"/>
      <w:r w:rsidR="00D16886">
        <w:t>average_rating</w:t>
      </w:r>
      <w:proofErr w:type="spellEnd"/>
      <w:r w:rsidR="00D16886">
        <w:t>’ has been shortlisted. Furthermore, some titles denoting as ‘NOT A BOOK’ have been filtered out. As seen on the chart, ‘The Diamond Color Meditation’ leads with max count as 5, followed by ‘</w:t>
      </w:r>
      <w:proofErr w:type="spellStart"/>
      <w:r w:rsidR="00D16886">
        <w:t>Bulgakov’s</w:t>
      </w:r>
      <w:proofErr w:type="spellEnd"/>
      <w:r w:rsidR="00D16886">
        <w:t xml:space="preserve"> Master and Margarita’ with 4.</w:t>
      </w:r>
    </w:p>
    <w:p w14:paraId="473AF38E" w14:textId="60B29B93" w:rsidR="00AC663A" w:rsidRDefault="00AC663A" w:rsidP="00C3619E">
      <w:pPr>
        <w:pStyle w:val="UsualP"/>
        <w:spacing w:line="360" w:lineRule="auto"/>
        <w:ind w:left="567" w:firstLine="1134"/>
        <w:jc w:val="both"/>
      </w:pPr>
      <w:r>
        <w:t>At last, it would be an essential study to check which book is associated with the greatest number of ratings.</w:t>
      </w:r>
    </w:p>
    <w:p w14:paraId="3F075136" w14:textId="77777777" w:rsidR="00C82E32" w:rsidRDefault="00C82E32" w:rsidP="00C3619E">
      <w:pPr>
        <w:pStyle w:val="UsualP"/>
        <w:spacing w:line="360" w:lineRule="auto"/>
        <w:ind w:left="567" w:firstLine="1134"/>
        <w:jc w:val="both"/>
      </w:pPr>
    </w:p>
    <w:p w14:paraId="38FEA66F" w14:textId="1C43C5D2" w:rsidR="00AC663A" w:rsidRDefault="00AC663A" w:rsidP="00C3619E">
      <w:pPr>
        <w:pStyle w:val="UsualP"/>
        <w:spacing w:line="360" w:lineRule="auto"/>
        <w:ind w:left="567" w:firstLine="1134"/>
        <w:jc w:val="both"/>
      </w:pPr>
    </w:p>
    <w:p w14:paraId="6F08D1E4" w14:textId="4F57F22D" w:rsidR="00AC663A" w:rsidRDefault="00AC663A" w:rsidP="00AC663A">
      <w:pPr>
        <w:pStyle w:val="UsualP"/>
        <w:spacing w:line="360" w:lineRule="auto"/>
        <w:ind w:left="567"/>
        <w:jc w:val="both"/>
      </w:pPr>
      <w:r>
        <w:rPr>
          <w:noProof/>
        </w:rPr>
        <w:lastRenderedPageBreak/>
        <w:drawing>
          <wp:inline distT="0" distB="0" distL="0" distR="0" wp14:anchorId="51CF898D" wp14:editId="29878722">
            <wp:extent cx="6309360" cy="26835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2683510"/>
                    </a:xfrm>
                    <a:prstGeom prst="rect">
                      <a:avLst/>
                    </a:prstGeom>
                  </pic:spPr>
                </pic:pic>
              </a:graphicData>
            </a:graphic>
          </wp:inline>
        </w:drawing>
      </w:r>
    </w:p>
    <w:p w14:paraId="7BF2857B" w14:textId="4541AB62" w:rsidR="00AC663A" w:rsidRPr="00C82E32" w:rsidRDefault="00C82E32" w:rsidP="00C82E32">
      <w:pPr>
        <w:pStyle w:val="UsualP"/>
        <w:spacing w:line="360" w:lineRule="auto"/>
        <w:ind w:left="567"/>
        <w:jc w:val="center"/>
        <w:rPr>
          <w:b/>
        </w:rPr>
      </w:pPr>
      <w:r w:rsidRPr="00C82E32">
        <w:rPr>
          <w:b/>
        </w:rPr>
        <w:t>Fig 25: Most Num of Ratings Worksheet</w:t>
      </w:r>
    </w:p>
    <w:p w14:paraId="5945DBBB" w14:textId="680B7477" w:rsidR="00AC663A" w:rsidRDefault="00AC663A" w:rsidP="00AC663A">
      <w:pPr>
        <w:pStyle w:val="UsualP"/>
        <w:spacing w:line="360" w:lineRule="auto"/>
        <w:ind w:left="567"/>
        <w:jc w:val="both"/>
      </w:pPr>
    </w:p>
    <w:p w14:paraId="1A7FE9C6" w14:textId="2C0BEC6C" w:rsidR="00AC663A" w:rsidRDefault="00AC663A" w:rsidP="00AC663A">
      <w:pPr>
        <w:pStyle w:val="UsualP"/>
        <w:spacing w:line="360" w:lineRule="auto"/>
        <w:ind w:left="567" w:firstLine="1134"/>
        <w:jc w:val="both"/>
      </w:pPr>
      <w:r>
        <w:t>Here, the book ‘title’ as dimension are simply described on text table with the sum of ‘</w:t>
      </w:r>
      <w:proofErr w:type="spellStart"/>
      <w:r>
        <w:t>ratings_count</w:t>
      </w:r>
      <w:proofErr w:type="spellEnd"/>
      <w:r>
        <w:t xml:space="preserve">’ as the measure. </w:t>
      </w:r>
      <w:r w:rsidR="00A07114">
        <w:t>A color palette has been assigned to the measure and the table is sorted by values descending. It is quite evident that ‘Twilight’ leads followed by ‘The Hobbit’.</w:t>
      </w:r>
    </w:p>
    <w:p w14:paraId="0438F445" w14:textId="77777777" w:rsidR="005F531C" w:rsidRDefault="005F531C" w:rsidP="006461A1">
      <w:pPr>
        <w:pStyle w:val="UsualP"/>
        <w:spacing w:line="360" w:lineRule="auto"/>
        <w:ind w:left="567" w:firstLine="1134"/>
        <w:jc w:val="both"/>
      </w:pPr>
    </w:p>
    <w:p w14:paraId="2B6E1629" w14:textId="1B6D5D39" w:rsidR="00992DA6" w:rsidRDefault="00992DA6" w:rsidP="00D148D1">
      <w:pPr>
        <w:pStyle w:val="Heading2"/>
        <w:spacing w:line="360" w:lineRule="auto"/>
        <w:ind w:left="1134" w:hanging="1134"/>
        <w:rPr>
          <w:rFonts w:ascii="Calibri" w:hAnsi="Calibri" w:cs="Calibri"/>
          <w:sz w:val="44"/>
          <w:szCs w:val="44"/>
        </w:rPr>
      </w:pPr>
      <w:bookmarkStart w:id="16" w:name="_Toc38846228"/>
      <w:r>
        <w:rPr>
          <w:rFonts w:ascii="Calibri" w:hAnsi="Calibri" w:cs="Calibri"/>
          <w:sz w:val="44"/>
          <w:szCs w:val="44"/>
        </w:rPr>
        <w:t>3</w:t>
      </w:r>
      <w:r w:rsidRPr="00992DA6">
        <w:rPr>
          <w:rFonts w:ascii="Calibri" w:hAnsi="Calibri" w:cs="Calibri"/>
          <w:sz w:val="44"/>
          <w:szCs w:val="44"/>
        </w:rPr>
        <w:t>.</w:t>
      </w:r>
      <w:r>
        <w:rPr>
          <w:rFonts w:ascii="Calibri" w:hAnsi="Calibri" w:cs="Calibri"/>
          <w:sz w:val="44"/>
          <w:szCs w:val="44"/>
        </w:rPr>
        <w:t>3</w:t>
      </w:r>
      <w:r w:rsidRPr="00992DA6">
        <w:rPr>
          <w:rFonts w:ascii="Calibri" w:hAnsi="Calibri" w:cs="Calibri"/>
          <w:sz w:val="44"/>
          <w:szCs w:val="44"/>
        </w:rPr>
        <w:t xml:space="preserve">. </w:t>
      </w:r>
      <w:r>
        <w:rPr>
          <w:rFonts w:ascii="Calibri" w:hAnsi="Calibri" w:cs="Calibri"/>
          <w:sz w:val="44"/>
          <w:szCs w:val="44"/>
        </w:rPr>
        <w:tab/>
        <w:t>Questions</w:t>
      </w:r>
      <w:bookmarkEnd w:id="16"/>
    </w:p>
    <w:p w14:paraId="4D9E0B74" w14:textId="497EF338" w:rsidR="00AC663A" w:rsidRDefault="00A07114" w:rsidP="00C76A5C">
      <w:pPr>
        <w:pStyle w:val="UsualP"/>
        <w:ind w:left="567"/>
        <w:jc w:val="both"/>
        <w:rPr>
          <w:b/>
        </w:rPr>
      </w:pPr>
      <w:r>
        <w:rPr>
          <w:b/>
        </w:rPr>
        <w:t xml:space="preserve">Q1. </w:t>
      </w:r>
      <w:r w:rsidR="007550EE">
        <w:rPr>
          <w:b/>
        </w:rPr>
        <w:t>Which year was the most successful in terms of book ratings for three authors with most books in the dataset?</w:t>
      </w:r>
    </w:p>
    <w:p w14:paraId="26458EED" w14:textId="5588DCEF" w:rsidR="007550EE" w:rsidRDefault="007550EE" w:rsidP="00C76A5C">
      <w:pPr>
        <w:pStyle w:val="UsualP"/>
        <w:ind w:left="567"/>
        <w:jc w:val="both"/>
        <w:rPr>
          <w:b/>
        </w:rPr>
      </w:pPr>
    </w:p>
    <w:p w14:paraId="57C5AFA6" w14:textId="77777777" w:rsidR="007550EE" w:rsidRDefault="007550EE" w:rsidP="00C76A5C">
      <w:pPr>
        <w:pStyle w:val="UsualP"/>
        <w:ind w:left="567"/>
        <w:jc w:val="both"/>
        <w:rPr>
          <w:b/>
        </w:rPr>
      </w:pPr>
      <w:r>
        <w:rPr>
          <w:b/>
        </w:rPr>
        <w:t>Q2. What is the relationship of number of ratings, number of reviews and average rating with book length?</w:t>
      </w:r>
    </w:p>
    <w:p w14:paraId="7E05FF09" w14:textId="77777777" w:rsidR="007550EE" w:rsidRDefault="007550EE" w:rsidP="00C76A5C">
      <w:pPr>
        <w:pStyle w:val="UsualP"/>
        <w:ind w:left="567"/>
        <w:jc w:val="both"/>
        <w:rPr>
          <w:b/>
        </w:rPr>
      </w:pPr>
    </w:p>
    <w:p w14:paraId="4DEEFB88" w14:textId="038E6389" w:rsidR="00C76A5C" w:rsidRDefault="007550EE" w:rsidP="00C76A5C">
      <w:pPr>
        <w:pStyle w:val="UsualP"/>
        <w:ind w:left="567"/>
        <w:jc w:val="both"/>
        <w:rPr>
          <w:b/>
        </w:rPr>
      </w:pPr>
      <w:r>
        <w:rPr>
          <w:b/>
        </w:rPr>
        <w:t xml:space="preserve">Q3. Which are the best publishers in terms of average ratings of books and within that the top 3 with maximum ratings and review counts? Which </w:t>
      </w:r>
      <w:r w:rsidR="006A1309">
        <w:rPr>
          <w:b/>
        </w:rPr>
        <w:t xml:space="preserve">top 10 </w:t>
      </w:r>
      <w:bookmarkStart w:id="17" w:name="_GoBack"/>
      <w:bookmarkEnd w:id="17"/>
      <w:r>
        <w:rPr>
          <w:b/>
        </w:rPr>
        <w:t xml:space="preserve">publishers publishes books with </w:t>
      </w:r>
      <w:r w:rsidR="00C76A5C">
        <w:rPr>
          <w:b/>
        </w:rPr>
        <w:t>more than 1000 pages, on average?</w:t>
      </w:r>
    </w:p>
    <w:p w14:paraId="4CF0611F" w14:textId="3CCAD162" w:rsidR="00C76A5C" w:rsidRDefault="00C76A5C" w:rsidP="00C76A5C">
      <w:pPr>
        <w:pStyle w:val="UsualP"/>
        <w:ind w:left="567"/>
        <w:jc w:val="both"/>
        <w:rPr>
          <w:b/>
        </w:rPr>
      </w:pPr>
    </w:p>
    <w:p w14:paraId="4BCF5E63" w14:textId="057D36B9" w:rsidR="00C76A5C" w:rsidRDefault="00C76A5C" w:rsidP="00C76A5C">
      <w:pPr>
        <w:pStyle w:val="UsualP"/>
        <w:ind w:left="567"/>
        <w:jc w:val="both"/>
        <w:rPr>
          <w:b/>
        </w:rPr>
      </w:pPr>
      <w:r>
        <w:rPr>
          <w:b/>
        </w:rPr>
        <w:t>Q4. Which authors, publishers and language received the greatest number of reviews? Furthermore, which was the best year for books to receive maximum of reviews, on average?</w:t>
      </w:r>
    </w:p>
    <w:p w14:paraId="183C519D" w14:textId="77777777" w:rsidR="00C76A5C" w:rsidRDefault="00C76A5C" w:rsidP="00C76A5C">
      <w:pPr>
        <w:pStyle w:val="UsualP"/>
        <w:ind w:left="567"/>
        <w:jc w:val="both"/>
        <w:rPr>
          <w:b/>
        </w:rPr>
      </w:pPr>
    </w:p>
    <w:p w14:paraId="2AB4AE3A" w14:textId="6492C9B8" w:rsidR="00C76A5C" w:rsidRDefault="00C76A5C" w:rsidP="00C76A5C">
      <w:pPr>
        <w:pStyle w:val="UsualP"/>
        <w:ind w:left="567"/>
        <w:jc w:val="both"/>
        <w:rPr>
          <w:b/>
        </w:rPr>
      </w:pPr>
      <w:r>
        <w:rPr>
          <w:b/>
        </w:rPr>
        <w:t>Q5. People are generally quite busy, so which books would be easier to finish reading?</w:t>
      </w:r>
    </w:p>
    <w:p w14:paraId="7E90978F" w14:textId="7EE823DC" w:rsidR="007550EE" w:rsidRPr="00AC663A" w:rsidRDefault="007550EE" w:rsidP="00C76A5C">
      <w:pPr>
        <w:pStyle w:val="UsualP"/>
        <w:ind w:left="567"/>
        <w:jc w:val="both"/>
        <w:rPr>
          <w:b/>
        </w:rPr>
      </w:pPr>
      <w:r>
        <w:rPr>
          <w:b/>
        </w:rPr>
        <w:t xml:space="preserve">   </w:t>
      </w:r>
    </w:p>
    <w:p w14:paraId="6F3FAB14" w14:textId="39455451" w:rsidR="00992DA6" w:rsidRDefault="00992DA6" w:rsidP="00D148D1">
      <w:pPr>
        <w:pStyle w:val="Heading2"/>
        <w:spacing w:line="360" w:lineRule="auto"/>
        <w:ind w:left="1134" w:hanging="1134"/>
        <w:rPr>
          <w:rFonts w:ascii="Calibri" w:hAnsi="Calibri" w:cs="Calibri"/>
          <w:sz w:val="44"/>
          <w:szCs w:val="44"/>
        </w:rPr>
      </w:pPr>
      <w:bookmarkStart w:id="18" w:name="_Toc38846229"/>
      <w:r>
        <w:rPr>
          <w:rFonts w:ascii="Calibri" w:hAnsi="Calibri" w:cs="Calibri"/>
          <w:sz w:val="44"/>
          <w:szCs w:val="44"/>
        </w:rPr>
        <w:lastRenderedPageBreak/>
        <w:t>3</w:t>
      </w:r>
      <w:r w:rsidRPr="00992DA6">
        <w:rPr>
          <w:rFonts w:ascii="Calibri" w:hAnsi="Calibri" w:cs="Calibri"/>
          <w:sz w:val="44"/>
          <w:szCs w:val="44"/>
        </w:rPr>
        <w:t>.</w:t>
      </w:r>
      <w:r>
        <w:rPr>
          <w:rFonts w:ascii="Calibri" w:hAnsi="Calibri" w:cs="Calibri"/>
          <w:sz w:val="44"/>
          <w:szCs w:val="44"/>
        </w:rPr>
        <w:t>4</w:t>
      </w:r>
      <w:r w:rsidRPr="00992DA6">
        <w:rPr>
          <w:rFonts w:ascii="Calibri" w:hAnsi="Calibri" w:cs="Calibri"/>
          <w:sz w:val="44"/>
          <w:szCs w:val="44"/>
        </w:rPr>
        <w:t xml:space="preserve">. </w:t>
      </w:r>
      <w:r>
        <w:rPr>
          <w:rFonts w:ascii="Calibri" w:hAnsi="Calibri" w:cs="Calibri"/>
          <w:sz w:val="44"/>
          <w:szCs w:val="44"/>
        </w:rPr>
        <w:tab/>
      </w:r>
      <w:r w:rsidR="00E02F36">
        <w:rPr>
          <w:rFonts w:ascii="Calibri" w:hAnsi="Calibri" w:cs="Calibri"/>
          <w:sz w:val="44"/>
          <w:szCs w:val="44"/>
        </w:rPr>
        <w:t>Visualized Answers</w:t>
      </w:r>
      <w:bookmarkEnd w:id="18"/>
    </w:p>
    <w:p w14:paraId="40F76DE4" w14:textId="2620A0BE" w:rsidR="00992DA6" w:rsidRDefault="00C76A5C" w:rsidP="00C76A5C">
      <w:pPr>
        <w:pStyle w:val="UsualP"/>
        <w:ind w:left="567"/>
        <w:rPr>
          <w:b/>
          <w:u w:val="single"/>
        </w:rPr>
      </w:pPr>
      <w:r w:rsidRPr="00C76A5C">
        <w:rPr>
          <w:b/>
          <w:u w:val="single"/>
        </w:rPr>
        <w:t>Answer 1.</w:t>
      </w:r>
    </w:p>
    <w:p w14:paraId="4CC36680" w14:textId="7F400F4B" w:rsidR="00C76A5C" w:rsidRDefault="00C76A5C" w:rsidP="00C76A5C">
      <w:pPr>
        <w:pStyle w:val="UsualP"/>
        <w:ind w:left="567"/>
        <w:rPr>
          <w:b/>
          <w:u w:val="single"/>
        </w:rPr>
      </w:pPr>
    </w:p>
    <w:p w14:paraId="67F1DE60" w14:textId="5F86F6C9" w:rsidR="00D66024" w:rsidRDefault="00C76A5C" w:rsidP="00D66024">
      <w:pPr>
        <w:pStyle w:val="UsualP"/>
        <w:spacing w:line="360" w:lineRule="auto"/>
        <w:ind w:left="567" w:firstLine="1134"/>
        <w:jc w:val="both"/>
      </w:pPr>
      <w:r>
        <w:t>To answer this question</w:t>
      </w:r>
      <w:r w:rsidR="00D66024">
        <w:t>, foremostly, the ‘authors’ as the dimension needs to be plotted with the sum of ‘Number of Records’</w:t>
      </w:r>
      <w:r w:rsidR="00D76C49">
        <w:t xml:space="preserve"> plotted on a bar graph</w:t>
      </w:r>
      <w:r w:rsidR="00D66024">
        <w:t>. Here, only top 3 authors are required. Then for each entry, a timeline of year in ‘</w:t>
      </w:r>
      <w:proofErr w:type="spellStart"/>
      <w:r w:rsidR="00D66024">
        <w:t>publication_date</w:t>
      </w:r>
      <w:proofErr w:type="spellEnd"/>
      <w:r w:rsidR="00D66024">
        <w:t>’ as a measure has to be plotted with average of ‘</w:t>
      </w:r>
      <w:proofErr w:type="spellStart"/>
      <w:r w:rsidR="00D66024">
        <w:t>average_rating</w:t>
      </w:r>
      <w:proofErr w:type="spellEnd"/>
      <w:r w:rsidR="00D66024">
        <w:t>’ as another measure</w:t>
      </w:r>
      <w:r w:rsidR="00D76C49">
        <w:t xml:space="preserve"> plotted on a line chart</w:t>
      </w:r>
      <w:r w:rsidR="00D66024">
        <w:t>.</w:t>
      </w:r>
      <w:r w:rsidR="00D76C49">
        <w:t xml:space="preserve"> </w:t>
      </w:r>
    </w:p>
    <w:p w14:paraId="7F5926BD" w14:textId="57B671FB" w:rsidR="00D66024" w:rsidRDefault="00D66024" w:rsidP="00D66024">
      <w:pPr>
        <w:pStyle w:val="UsualP"/>
        <w:spacing w:line="360" w:lineRule="auto"/>
        <w:ind w:left="567" w:firstLine="1134"/>
        <w:jc w:val="both"/>
      </w:pPr>
    </w:p>
    <w:p w14:paraId="0D3F98C8" w14:textId="2C3153D7" w:rsidR="00D76C49" w:rsidRDefault="00D76C49" w:rsidP="00D76C49">
      <w:pPr>
        <w:pStyle w:val="UsualP"/>
        <w:spacing w:line="360" w:lineRule="auto"/>
        <w:ind w:left="567"/>
        <w:jc w:val="both"/>
      </w:pPr>
      <w:r>
        <w:rPr>
          <w:noProof/>
        </w:rPr>
        <w:drawing>
          <wp:inline distT="0" distB="0" distL="0" distR="0" wp14:anchorId="7B6A17F9" wp14:editId="4A425A16">
            <wp:extent cx="537210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91).png"/>
                    <pic:cNvPicPr/>
                  </pic:nvPicPr>
                  <pic:blipFill rotWithShape="1">
                    <a:blip r:embed="rId35">
                      <a:extLst>
                        <a:ext uri="{28A0092B-C50C-407E-A947-70E740481C1C}">
                          <a14:useLocalDpi xmlns:a14="http://schemas.microsoft.com/office/drawing/2010/main" val="0"/>
                        </a:ext>
                      </a:extLst>
                    </a:blip>
                    <a:srcRect l="7246" t="10205" r="7609" b="12997"/>
                    <a:stretch/>
                  </pic:blipFill>
                  <pic:spPr bwMode="auto">
                    <a:xfrm>
                      <a:off x="0" y="0"/>
                      <a:ext cx="5372100" cy="2724150"/>
                    </a:xfrm>
                    <a:prstGeom prst="rect">
                      <a:avLst/>
                    </a:prstGeom>
                    <a:ln>
                      <a:noFill/>
                    </a:ln>
                    <a:extLst>
                      <a:ext uri="{53640926-AAD7-44D8-BBD7-CCE9431645EC}">
                        <a14:shadowObscured xmlns:a14="http://schemas.microsoft.com/office/drawing/2010/main"/>
                      </a:ext>
                    </a:extLst>
                  </pic:spPr>
                </pic:pic>
              </a:graphicData>
            </a:graphic>
          </wp:inline>
        </w:drawing>
      </w:r>
    </w:p>
    <w:p w14:paraId="52D20145" w14:textId="248E14D8" w:rsidR="00D66024" w:rsidRDefault="00C82E32" w:rsidP="00C82E32">
      <w:pPr>
        <w:pStyle w:val="UsualP"/>
        <w:spacing w:line="360" w:lineRule="auto"/>
        <w:ind w:left="567"/>
        <w:jc w:val="center"/>
        <w:rPr>
          <w:b/>
        </w:rPr>
      </w:pPr>
      <w:r w:rsidRPr="00C82E32">
        <w:rPr>
          <w:b/>
        </w:rPr>
        <w:t>Fig 26: Top 3 Authors with Average Ratings Dashboard Presentation</w:t>
      </w:r>
    </w:p>
    <w:p w14:paraId="79C2618E" w14:textId="77777777" w:rsidR="00C82E32" w:rsidRPr="00C82E32" w:rsidRDefault="00C82E32" w:rsidP="00C82E32">
      <w:pPr>
        <w:pStyle w:val="UsualP"/>
        <w:spacing w:line="360" w:lineRule="auto"/>
        <w:ind w:left="567"/>
        <w:jc w:val="center"/>
        <w:rPr>
          <w:b/>
        </w:rPr>
      </w:pPr>
    </w:p>
    <w:p w14:paraId="77F20405" w14:textId="070DCF03" w:rsidR="00A36B3F" w:rsidRDefault="00D76C49" w:rsidP="00C82E32">
      <w:pPr>
        <w:pStyle w:val="UsualP"/>
        <w:spacing w:line="360" w:lineRule="auto"/>
        <w:ind w:left="567" w:firstLine="1134"/>
        <w:jc w:val="both"/>
      </w:pPr>
      <w:r>
        <w:t>The dashboard presentation clearly describes the Top 3 authors with most books as Stephen King, P.G. Wodehouse and Rumiko Takahashi. Noting the line graphs, the highest average rating for each can be given as follows:</w:t>
      </w:r>
    </w:p>
    <w:p w14:paraId="2B14AB91" w14:textId="105D1622" w:rsidR="00D76C49" w:rsidRDefault="00D76C49" w:rsidP="00A36B3F">
      <w:pPr>
        <w:pStyle w:val="UsualP"/>
        <w:numPr>
          <w:ilvl w:val="0"/>
          <w:numId w:val="7"/>
        </w:numPr>
        <w:spacing w:line="360" w:lineRule="auto"/>
        <w:jc w:val="both"/>
      </w:pPr>
      <w:r>
        <w:t>Stephen King: 4.44</w:t>
      </w:r>
    </w:p>
    <w:p w14:paraId="5E26E03B" w14:textId="7AF7881C" w:rsidR="00D76C49" w:rsidRDefault="00D76C49" w:rsidP="00A36B3F">
      <w:pPr>
        <w:pStyle w:val="UsualP"/>
        <w:numPr>
          <w:ilvl w:val="0"/>
          <w:numId w:val="7"/>
        </w:numPr>
        <w:spacing w:line="360" w:lineRule="auto"/>
        <w:jc w:val="both"/>
      </w:pPr>
      <w:r>
        <w:t>P.G. Wodehouse: 4.39</w:t>
      </w:r>
    </w:p>
    <w:p w14:paraId="052DA073" w14:textId="37CB68A1" w:rsidR="00D76C49" w:rsidRDefault="00A36B3F" w:rsidP="00A36B3F">
      <w:pPr>
        <w:pStyle w:val="UsualP"/>
        <w:numPr>
          <w:ilvl w:val="0"/>
          <w:numId w:val="7"/>
        </w:numPr>
        <w:spacing w:line="360" w:lineRule="auto"/>
        <w:jc w:val="both"/>
      </w:pPr>
      <w:r>
        <w:t>Rumiko Takahashi: 4.27</w:t>
      </w:r>
    </w:p>
    <w:p w14:paraId="1179A75B" w14:textId="031610C0" w:rsidR="00C82E32" w:rsidRDefault="00C82E32" w:rsidP="00C82E32">
      <w:pPr>
        <w:pStyle w:val="UsualP"/>
        <w:spacing w:line="360" w:lineRule="auto"/>
        <w:jc w:val="both"/>
      </w:pPr>
    </w:p>
    <w:p w14:paraId="008D3C31" w14:textId="454ADE3F" w:rsidR="00C82E32" w:rsidRDefault="00C82E32" w:rsidP="00C82E32">
      <w:pPr>
        <w:pStyle w:val="UsualP"/>
        <w:spacing w:line="360" w:lineRule="auto"/>
        <w:jc w:val="both"/>
      </w:pPr>
    </w:p>
    <w:p w14:paraId="643CFB6F" w14:textId="1286B548" w:rsidR="00C82E32" w:rsidRDefault="00C82E32" w:rsidP="00C82E32">
      <w:pPr>
        <w:pStyle w:val="UsualP"/>
        <w:spacing w:line="360" w:lineRule="auto"/>
        <w:jc w:val="both"/>
      </w:pPr>
    </w:p>
    <w:p w14:paraId="54E54A78" w14:textId="77777777" w:rsidR="00C82E32" w:rsidRDefault="00C82E32" w:rsidP="00C82E32">
      <w:pPr>
        <w:pStyle w:val="UsualP"/>
        <w:spacing w:line="360" w:lineRule="auto"/>
        <w:jc w:val="both"/>
      </w:pPr>
    </w:p>
    <w:p w14:paraId="4B9A42C6" w14:textId="77777777" w:rsidR="00A36B3F" w:rsidRDefault="00A36B3F" w:rsidP="00C76A5C">
      <w:pPr>
        <w:pStyle w:val="UsualP"/>
        <w:ind w:left="567" w:firstLine="1134"/>
        <w:jc w:val="both"/>
      </w:pPr>
    </w:p>
    <w:p w14:paraId="5797A56F" w14:textId="2665C621" w:rsidR="00C76A5C" w:rsidRDefault="00A36B3F" w:rsidP="00A36B3F">
      <w:pPr>
        <w:pStyle w:val="UsualP"/>
        <w:ind w:left="567"/>
        <w:jc w:val="both"/>
        <w:rPr>
          <w:b/>
          <w:u w:val="single"/>
        </w:rPr>
      </w:pPr>
      <w:r w:rsidRPr="00A36B3F">
        <w:rPr>
          <w:b/>
          <w:u w:val="single"/>
        </w:rPr>
        <w:lastRenderedPageBreak/>
        <w:t>Answer 2.</w:t>
      </w:r>
    </w:p>
    <w:p w14:paraId="296EA779" w14:textId="151B8B60" w:rsidR="00A36B3F" w:rsidRDefault="00A36B3F" w:rsidP="00A36B3F">
      <w:pPr>
        <w:pStyle w:val="UsualP"/>
        <w:ind w:left="567"/>
        <w:jc w:val="both"/>
        <w:rPr>
          <w:b/>
          <w:u w:val="single"/>
        </w:rPr>
      </w:pPr>
    </w:p>
    <w:p w14:paraId="5CBEA11D" w14:textId="17342C9C" w:rsidR="00A36B3F" w:rsidRDefault="00A36B3F" w:rsidP="004B31D6">
      <w:pPr>
        <w:pStyle w:val="UsualP"/>
        <w:spacing w:line="360" w:lineRule="auto"/>
        <w:ind w:left="567" w:firstLine="1134"/>
        <w:jc w:val="both"/>
      </w:pPr>
      <w:r>
        <w:t xml:space="preserve">To answer this, three scatter plots with ‘num_pages’ have been visualized. To make the overall picture </w:t>
      </w:r>
      <w:r w:rsidR="004B31D6">
        <w:t>clearer</w:t>
      </w:r>
      <w:r>
        <w:t xml:space="preserve"> this analysis is done by filtering out with </w:t>
      </w:r>
      <w:r w:rsidR="004B31D6">
        <w:t>top 20 authors with highest sum of ‘Number of Records’.</w:t>
      </w:r>
    </w:p>
    <w:p w14:paraId="47A02487" w14:textId="65A6304C" w:rsidR="004B31D6" w:rsidRDefault="004B31D6" w:rsidP="00A36B3F">
      <w:pPr>
        <w:pStyle w:val="UsualP"/>
        <w:ind w:left="567" w:firstLine="1134"/>
        <w:jc w:val="both"/>
      </w:pPr>
    </w:p>
    <w:p w14:paraId="3397CAF9" w14:textId="348D91F8" w:rsidR="004B31D6" w:rsidRDefault="004B31D6" w:rsidP="004B31D6">
      <w:pPr>
        <w:pStyle w:val="UsualP"/>
        <w:ind w:left="567"/>
        <w:jc w:val="both"/>
      </w:pPr>
      <w:r>
        <w:rPr>
          <w:noProof/>
        </w:rPr>
        <w:drawing>
          <wp:inline distT="0" distB="0" distL="0" distR="0" wp14:anchorId="5B10BEEB" wp14:editId="3505A4BC">
            <wp:extent cx="5457825" cy="2809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92).png"/>
                    <pic:cNvPicPr/>
                  </pic:nvPicPr>
                  <pic:blipFill rotWithShape="1">
                    <a:blip r:embed="rId36">
                      <a:extLst>
                        <a:ext uri="{28A0092B-C50C-407E-A947-70E740481C1C}">
                          <a14:useLocalDpi xmlns:a14="http://schemas.microsoft.com/office/drawing/2010/main" val="0"/>
                        </a:ext>
                      </a:extLst>
                    </a:blip>
                    <a:srcRect l="7095" t="9935" r="6402" b="10849"/>
                    <a:stretch/>
                  </pic:blipFill>
                  <pic:spPr bwMode="auto">
                    <a:xfrm>
                      <a:off x="0" y="0"/>
                      <a:ext cx="5457825" cy="2809875"/>
                    </a:xfrm>
                    <a:prstGeom prst="rect">
                      <a:avLst/>
                    </a:prstGeom>
                    <a:ln>
                      <a:noFill/>
                    </a:ln>
                    <a:extLst>
                      <a:ext uri="{53640926-AAD7-44D8-BBD7-CCE9431645EC}">
                        <a14:shadowObscured xmlns:a14="http://schemas.microsoft.com/office/drawing/2010/main"/>
                      </a:ext>
                    </a:extLst>
                  </pic:spPr>
                </pic:pic>
              </a:graphicData>
            </a:graphic>
          </wp:inline>
        </w:drawing>
      </w:r>
    </w:p>
    <w:p w14:paraId="3625B07C" w14:textId="4D5B7DF6" w:rsidR="004B31D6" w:rsidRPr="00C82E32" w:rsidRDefault="00C82E32" w:rsidP="00C82E32">
      <w:pPr>
        <w:pStyle w:val="UsualP"/>
        <w:ind w:left="567"/>
        <w:jc w:val="center"/>
        <w:rPr>
          <w:b/>
        </w:rPr>
      </w:pPr>
      <w:r w:rsidRPr="00C82E32">
        <w:rPr>
          <w:b/>
        </w:rPr>
        <w:t>Fig 27: Trend Analysis Dashboard Presentation</w:t>
      </w:r>
    </w:p>
    <w:p w14:paraId="6B3CB4D3" w14:textId="48D2E7D4" w:rsidR="004B31D6" w:rsidRDefault="004B31D6" w:rsidP="004B31D6">
      <w:pPr>
        <w:pStyle w:val="UsualP"/>
        <w:ind w:left="567" w:firstLine="1134"/>
        <w:jc w:val="both"/>
      </w:pPr>
    </w:p>
    <w:p w14:paraId="5E148FD9" w14:textId="7056F019" w:rsidR="004B31D6" w:rsidRDefault="004B31D6" w:rsidP="00C82E32">
      <w:pPr>
        <w:pStyle w:val="UsualP"/>
        <w:spacing w:line="360" w:lineRule="auto"/>
        <w:ind w:left="567" w:firstLine="1134"/>
        <w:jc w:val="both"/>
      </w:pPr>
      <w:r>
        <w:t>Trend lines or lines of best fit have been added on top to answer effectively. The scatterplot for ‘</w:t>
      </w:r>
      <w:proofErr w:type="spellStart"/>
      <w:r>
        <w:t>ratings_count</w:t>
      </w:r>
      <w:proofErr w:type="spellEnd"/>
      <w:r>
        <w:t>’ with ‘</w:t>
      </w:r>
      <w:proofErr w:type="spellStart"/>
      <w:r>
        <w:t>num_pages</w:t>
      </w:r>
      <w:proofErr w:type="spellEnd"/>
      <w:r>
        <w:t>’ is highly skewed towards left</w:t>
      </w:r>
      <w:r w:rsidR="00DA592C">
        <w:t>. The line describes the trend to be increasing and hence there is a positive correlation between ‘</w:t>
      </w:r>
      <w:proofErr w:type="spellStart"/>
      <w:r w:rsidR="00DA592C">
        <w:t>ratings_count</w:t>
      </w:r>
      <w:proofErr w:type="spellEnd"/>
      <w:r w:rsidR="00DA592C">
        <w:t>’ and ‘</w:t>
      </w:r>
      <w:proofErr w:type="spellStart"/>
      <w:r w:rsidR="00DA592C">
        <w:t>num_pages</w:t>
      </w:r>
      <w:proofErr w:type="spellEnd"/>
      <w:r w:rsidR="00DA592C">
        <w:t>’. The scatterplot for ‘</w:t>
      </w:r>
      <w:proofErr w:type="spellStart"/>
      <w:r w:rsidR="00DA592C">
        <w:t>text_reviews_count</w:t>
      </w:r>
      <w:proofErr w:type="spellEnd"/>
      <w:r w:rsidR="00DA592C">
        <w:t>’ with ‘</w:t>
      </w:r>
      <w:proofErr w:type="spellStart"/>
      <w:r w:rsidR="00DA592C">
        <w:t>num_pages</w:t>
      </w:r>
      <w:proofErr w:type="spellEnd"/>
      <w:r w:rsidR="00DA592C">
        <w:t>’ is also highly skewed towards left. The line describes the trend to be increasing but quite slightly and hence there is a little bit of positive correlation between ‘</w:t>
      </w:r>
      <w:proofErr w:type="spellStart"/>
      <w:r w:rsidR="00DA592C">
        <w:t>text_reviews_count</w:t>
      </w:r>
      <w:proofErr w:type="spellEnd"/>
      <w:r w:rsidR="00DA592C">
        <w:t>’ and ‘</w:t>
      </w:r>
      <w:proofErr w:type="spellStart"/>
      <w:r w:rsidR="00DA592C">
        <w:t>num_pages</w:t>
      </w:r>
      <w:proofErr w:type="spellEnd"/>
      <w:r w:rsidR="00DA592C">
        <w:t>’. The scatterplot for ‘</w:t>
      </w:r>
      <w:proofErr w:type="spellStart"/>
      <w:r w:rsidR="00DA592C">
        <w:t>average_rating</w:t>
      </w:r>
      <w:proofErr w:type="spellEnd"/>
      <w:r w:rsidR="00DA592C">
        <w:t>’ and ‘</w:t>
      </w:r>
      <w:proofErr w:type="spellStart"/>
      <w:r w:rsidR="00DA592C">
        <w:t>num_pages</w:t>
      </w:r>
      <w:proofErr w:type="spellEnd"/>
      <w:r w:rsidR="00DA592C">
        <w:t>’ is distributed centrally. The line describes the trend to be increasing and hence there is an evident positive correlation between ‘</w:t>
      </w:r>
      <w:proofErr w:type="spellStart"/>
      <w:r w:rsidR="00DA592C">
        <w:t>average_rating</w:t>
      </w:r>
      <w:proofErr w:type="spellEnd"/>
      <w:r w:rsidR="00DA592C">
        <w:t>’ and ‘</w:t>
      </w:r>
      <w:proofErr w:type="spellStart"/>
      <w:r w:rsidR="00DA592C">
        <w:t>num_pages</w:t>
      </w:r>
      <w:proofErr w:type="spellEnd"/>
      <w:r w:rsidR="00DA592C">
        <w:t>’.</w:t>
      </w:r>
    </w:p>
    <w:p w14:paraId="5245DDC0" w14:textId="53906F33" w:rsidR="00DA592C" w:rsidRDefault="00DA592C" w:rsidP="004B31D6">
      <w:pPr>
        <w:pStyle w:val="UsualP"/>
        <w:ind w:left="567" w:firstLine="1134"/>
        <w:jc w:val="both"/>
      </w:pPr>
    </w:p>
    <w:p w14:paraId="6706C9DF" w14:textId="49FC1FAE" w:rsidR="00DA592C" w:rsidRDefault="00DA592C" w:rsidP="004B31D6">
      <w:pPr>
        <w:pStyle w:val="UsualP"/>
        <w:ind w:left="567" w:firstLine="1134"/>
        <w:jc w:val="both"/>
      </w:pPr>
    </w:p>
    <w:p w14:paraId="685843D4" w14:textId="1D2F1241" w:rsidR="00C82E32" w:rsidRDefault="00C82E32" w:rsidP="004B31D6">
      <w:pPr>
        <w:pStyle w:val="UsualP"/>
        <w:ind w:left="567" w:firstLine="1134"/>
        <w:jc w:val="both"/>
      </w:pPr>
    </w:p>
    <w:p w14:paraId="31DC1338" w14:textId="62DA0962" w:rsidR="00C82E32" w:rsidRDefault="00C82E32" w:rsidP="004B31D6">
      <w:pPr>
        <w:pStyle w:val="UsualP"/>
        <w:ind w:left="567" w:firstLine="1134"/>
        <w:jc w:val="both"/>
      </w:pPr>
    </w:p>
    <w:p w14:paraId="61A6DDB9" w14:textId="5994FC57" w:rsidR="00C82E32" w:rsidRDefault="00C82E32" w:rsidP="004B31D6">
      <w:pPr>
        <w:pStyle w:val="UsualP"/>
        <w:ind w:left="567" w:firstLine="1134"/>
        <w:jc w:val="both"/>
      </w:pPr>
    </w:p>
    <w:p w14:paraId="43A1724B" w14:textId="23AA752C" w:rsidR="00C82E32" w:rsidRDefault="00C82E32" w:rsidP="004B31D6">
      <w:pPr>
        <w:pStyle w:val="UsualP"/>
        <w:ind w:left="567" w:firstLine="1134"/>
        <w:jc w:val="both"/>
      </w:pPr>
    </w:p>
    <w:p w14:paraId="0F0DED8B" w14:textId="77777777" w:rsidR="00DA592C" w:rsidRDefault="00DA592C" w:rsidP="00C82E32">
      <w:pPr>
        <w:pStyle w:val="UsualP"/>
        <w:jc w:val="both"/>
      </w:pPr>
    </w:p>
    <w:p w14:paraId="388367A6" w14:textId="3A9A5DE2" w:rsidR="00DA592C" w:rsidRDefault="00DA592C" w:rsidP="00DA592C">
      <w:pPr>
        <w:pStyle w:val="UsualP"/>
        <w:ind w:left="567"/>
        <w:jc w:val="both"/>
        <w:rPr>
          <w:b/>
          <w:u w:val="single"/>
        </w:rPr>
      </w:pPr>
      <w:r>
        <w:rPr>
          <w:b/>
          <w:u w:val="single"/>
        </w:rPr>
        <w:lastRenderedPageBreak/>
        <w:t>Answer 3.</w:t>
      </w:r>
    </w:p>
    <w:p w14:paraId="4F107733" w14:textId="59FF79C5" w:rsidR="00DA592C" w:rsidRDefault="00DA592C" w:rsidP="00DA592C">
      <w:pPr>
        <w:pStyle w:val="UsualP"/>
        <w:ind w:left="567"/>
        <w:jc w:val="both"/>
        <w:rPr>
          <w:b/>
          <w:u w:val="single"/>
        </w:rPr>
      </w:pPr>
    </w:p>
    <w:p w14:paraId="38EF72D4" w14:textId="6C0B791B" w:rsidR="00771128" w:rsidRPr="00771128" w:rsidRDefault="00771128" w:rsidP="00C11FE1">
      <w:pPr>
        <w:pStyle w:val="UsualP"/>
        <w:spacing w:line="360" w:lineRule="auto"/>
        <w:ind w:left="567" w:firstLine="1134"/>
        <w:jc w:val="both"/>
      </w:pPr>
      <w:r>
        <w:t>To answer ‘publisher’ with &gt; 1000 average of ‘num_pages’, ‘publisher’ as a dimension is plotted with ‘num_pages’ as measure on a bar plot and top 10 vales with highest average of ‘num_pages’ are filtered.</w:t>
      </w:r>
    </w:p>
    <w:p w14:paraId="0208F150" w14:textId="2FB421F0" w:rsidR="00DA592C" w:rsidRDefault="00771128" w:rsidP="00C11FE1">
      <w:pPr>
        <w:pStyle w:val="UsualP"/>
        <w:spacing w:line="360" w:lineRule="auto"/>
        <w:ind w:left="567" w:firstLine="1134"/>
        <w:jc w:val="both"/>
      </w:pPr>
      <w:r>
        <w:t xml:space="preserve">To answer best publishers in terms of average ratings, a </w:t>
      </w:r>
      <w:proofErr w:type="spellStart"/>
      <w:r>
        <w:t>treemap</w:t>
      </w:r>
      <w:proofErr w:type="spellEnd"/>
      <w:r>
        <w:t xml:space="preserve"> is generated displaying top 10 ‘publishers’ with highest average of ‘</w:t>
      </w:r>
      <w:proofErr w:type="spellStart"/>
      <w:r>
        <w:t>average_rating</w:t>
      </w:r>
      <w:proofErr w:type="spellEnd"/>
      <w:r>
        <w:t xml:space="preserve">’. After that on a new sheet filtering out those top 10 publishers, side by side circle plots are made </w:t>
      </w:r>
      <w:r w:rsidR="00C11FE1">
        <w:t>with maximum of ‘</w:t>
      </w:r>
      <w:proofErr w:type="spellStart"/>
      <w:r w:rsidR="00C11FE1">
        <w:t>ratings_count</w:t>
      </w:r>
      <w:proofErr w:type="spellEnd"/>
      <w:r w:rsidR="00C11FE1">
        <w:t>’ and maximum of ‘</w:t>
      </w:r>
      <w:proofErr w:type="spellStart"/>
      <w:r w:rsidR="00C11FE1">
        <w:t>text_review_count</w:t>
      </w:r>
      <w:proofErr w:type="spellEnd"/>
      <w:r w:rsidR="00C11FE1">
        <w:t>’ as measures. Furthermore, the ‘</w:t>
      </w:r>
      <w:proofErr w:type="spellStart"/>
      <w:r w:rsidR="00C11FE1">
        <w:t>text_review_count</w:t>
      </w:r>
      <w:proofErr w:type="spellEnd"/>
      <w:r w:rsidR="00C11FE1">
        <w:t>’ is filtered out of zero values.</w:t>
      </w:r>
    </w:p>
    <w:p w14:paraId="2C86B18E" w14:textId="4656655C" w:rsidR="00C11FE1" w:rsidRDefault="00C11FE1" w:rsidP="00C11FE1">
      <w:pPr>
        <w:pStyle w:val="UsualP"/>
        <w:spacing w:line="360" w:lineRule="auto"/>
        <w:ind w:left="567" w:firstLine="1134"/>
        <w:jc w:val="both"/>
      </w:pPr>
    </w:p>
    <w:p w14:paraId="7B7B4CEA" w14:textId="56486F83" w:rsidR="00C11FE1" w:rsidRDefault="00C11FE1" w:rsidP="00C11FE1">
      <w:pPr>
        <w:pStyle w:val="UsualP"/>
        <w:spacing w:line="360" w:lineRule="auto"/>
        <w:ind w:left="567"/>
        <w:jc w:val="both"/>
      </w:pPr>
      <w:r>
        <w:rPr>
          <w:noProof/>
        </w:rPr>
        <w:drawing>
          <wp:inline distT="0" distB="0" distL="0" distR="0" wp14:anchorId="4C1BAFB6" wp14:editId="1A29F27D">
            <wp:extent cx="5133975" cy="2752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93).png"/>
                    <pic:cNvPicPr/>
                  </pic:nvPicPr>
                  <pic:blipFill rotWithShape="1">
                    <a:blip r:embed="rId37">
                      <a:extLst>
                        <a:ext uri="{28A0092B-C50C-407E-A947-70E740481C1C}">
                          <a14:useLocalDpi xmlns:a14="http://schemas.microsoft.com/office/drawing/2010/main" val="0"/>
                        </a:ext>
                      </a:extLst>
                    </a:blip>
                    <a:srcRect l="9360" t="11010" r="9270" b="11385"/>
                    <a:stretch/>
                  </pic:blipFill>
                  <pic:spPr bwMode="auto">
                    <a:xfrm>
                      <a:off x="0" y="0"/>
                      <a:ext cx="5133975" cy="2752725"/>
                    </a:xfrm>
                    <a:prstGeom prst="rect">
                      <a:avLst/>
                    </a:prstGeom>
                    <a:ln>
                      <a:noFill/>
                    </a:ln>
                    <a:extLst>
                      <a:ext uri="{53640926-AAD7-44D8-BBD7-CCE9431645EC}">
                        <a14:shadowObscured xmlns:a14="http://schemas.microsoft.com/office/drawing/2010/main"/>
                      </a:ext>
                    </a:extLst>
                  </pic:spPr>
                </pic:pic>
              </a:graphicData>
            </a:graphic>
          </wp:inline>
        </w:drawing>
      </w:r>
    </w:p>
    <w:p w14:paraId="33EAE715" w14:textId="540A5572" w:rsidR="00C11FE1" w:rsidRDefault="00C82E32" w:rsidP="00C82E32">
      <w:pPr>
        <w:pStyle w:val="UsualP"/>
        <w:spacing w:line="360" w:lineRule="auto"/>
        <w:ind w:left="567"/>
        <w:jc w:val="center"/>
        <w:rPr>
          <w:b/>
        </w:rPr>
      </w:pPr>
      <w:r w:rsidRPr="00C82E32">
        <w:rPr>
          <w:b/>
        </w:rPr>
        <w:t>Fig 28: Summary Stats of Best and Big Books Publishers Dashboard Presentation</w:t>
      </w:r>
    </w:p>
    <w:p w14:paraId="2B7CE875" w14:textId="77777777" w:rsidR="00C82E32" w:rsidRPr="00C82E32" w:rsidRDefault="00C82E32" w:rsidP="00C82E32">
      <w:pPr>
        <w:pStyle w:val="UsualP"/>
        <w:spacing w:line="360" w:lineRule="auto"/>
        <w:ind w:left="567"/>
        <w:jc w:val="center"/>
        <w:rPr>
          <w:b/>
        </w:rPr>
      </w:pPr>
    </w:p>
    <w:p w14:paraId="2585D510" w14:textId="7CE24AC2" w:rsidR="00C11FE1" w:rsidRDefault="00C11FE1" w:rsidP="00C11FE1">
      <w:pPr>
        <w:pStyle w:val="UsualP"/>
        <w:spacing w:line="360" w:lineRule="auto"/>
        <w:ind w:left="567" w:firstLine="1134"/>
        <w:jc w:val="both"/>
      </w:pPr>
      <w:r>
        <w:t>As shown in the dashboard presentation</w:t>
      </w:r>
      <w:r w:rsidR="00A43BA3">
        <w:t>, McGraw-Hill Medical Publishing leads among the top 10 publishers with average ‘num_pages’ greater than 1000. And Square One Publishers leads for both maximum ratings and review counts.</w:t>
      </w:r>
    </w:p>
    <w:p w14:paraId="105AF61B" w14:textId="2DBB5FC6" w:rsidR="00A43BA3" w:rsidRDefault="00A43BA3" w:rsidP="00C11FE1">
      <w:pPr>
        <w:pStyle w:val="UsualP"/>
        <w:spacing w:line="360" w:lineRule="auto"/>
        <w:ind w:left="567" w:firstLine="1134"/>
        <w:jc w:val="both"/>
      </w:pPr>
    </w:p>
    <w:p w14:paraId="0855EFE5" w14:textId="63E0EA2C" w:rsidR="00C82E32" w:rsidRDefault="00C82E32" w:rsidP="00C11FE1">
      <w:pPr>
        <w:pStyle w:val="UsualP"/>
        <w:spacing w:line="360" w:lineRule="auto"/>
        <w:ind w:left="567" w:firstLine="1134"/>
        <w:jc w:val="both"/>
      </w:pPr>
    </w:p>
    <w:p w14:paraId="46848CD9" w14:textId="661C4C21" w:rsidR="00C82E32" w:rsidRDefault="00C82E32" w:rsidP="00C11FE1">
      <w:pPr>
        <w:pStyle w:val="UsualP"/>
        <w:spacing w:line="360" w:lineRule="auto"/>
        <w:ind w:left="567" w:firstLine="1134"/>
        <w:jc w:val="both"/>
      </w:pPr>
    </w:p>
    <w:p w14:paraId="66A16C05" w14:textId="59B9FA72" w:rsidR="00C82E32" w:rsidRDefault="00C82E32" w:rsidP="00C11FE1">
      <w:pPr>
        <w:pStyle w:val="UsualP"/>
        <w:spacing w:line="360" w:lineRule="auto"/>
        <w:ind w:left="567" w:firstLine="1134"/>
        <w:jc w:val="both"/>
      </w:pPr>
    </w:p>
    <w:p w14:paraId="4EC9C034" w14:textId="77777777" w:rsidR="00C82E32" w:rsidRDefault="00C82E32" w:rsidP="00C11FE1">
      <w:pPr>
        <w:pStyle w:val="UsualP"/>
        <w:spacing w:line="360" w:lineRule="auto"/>
        <w:ind w:left="567" w:firstLine="1134"/>
        <w:jc w:val="both"/>
      </w:pPr>
    </w:p>
    <w:p w14:paraId="76F4BB27" w14:textId="4B9B63B0" w:rsidR="00A43BA3" w:rsidRDefault="00A43BA3" w:rsidP="00A43BA3">
      <w:pPr>
        <w:pStyle w:val="UsualP"/>
        <w:spacing w:line="360" w:lineRule="auto"/>
        <w:ind w:left="567"/>
        <w:jc w:val="both"/>
        <w:rPr>
          <w:b/>
          <w:u w:val="single"/>
        </w:rPr>
      </w:pPr>
      <w:r>
        <w:rPr>
          <w:b/>
          <w:u w:val="single"/>
        </w:rPr>
        <w:lastRenderedPageBreak/>
        <w:t>Answer 4.</w:t>
      </w:r>
    </w:p>
    <w:p w14:paraId="234C38DF" w14:textId="3E2E8600" w:rsidR="00A43BA3" w:rsidRDefault="00A43BA3" w:rsidP="00A43BA3">
      <w:pPr>
        <w:pStyle w:val="UsualP"/>
        <w:spacing w:line="360" w:lineRule="auto"/>
        <w:ind w:left="567"/>
        <w:jc w:val="both"/>
        <w:rPr>
          <w:b/>
          <w:u w:val="single"/>
        </w:rPr>
      </w:pPr>
    </w:p>
    <w:p w14:paraId="19D77050" w14:textId="31FFDD3A" w:rsidR="00A43BA3" w:rsidRDefault="00A43BA3" w:rsidP="00A43BA3">
      <w:pPr>
        <w:pStyle w:val="UsualP"/>
        <w:spacing w:line="360" w:lineRule="auto"/>
        <w:ind w:left="567" w:firstLine="1134"/>
        <w:jc w:val="both"/>
      </w:pPr>
      <w:r>
        <w:t xml:space="preserve">To answer this question, three </w:t>
      </w:r>
      <w:proofErr w:type="spellStart"/>
      <w:r>
        <w:t>barplots</w:t>
      </w:r>
      <w:proofErr w:type="spellEnd"/>
      <w:r>
        <w:t xml:space="preserve"> with average of ‘</w:t>
      </w:r>
      <w:proofErr w:type="spellStart"/>
      <w:r>
        <w:t>text_reviews_count</w:t>
      </w:r>
      <w:proofErr w:type="spellEnd"/>
      <w:r>
        <w:t>’ as the measure are plotted with ‘authors’, ‘</w:t>
      </w:r>
      <w:proofErr w:type="spellStart"/>
      <w:r>
        <w:t>language_code</w:t>
      </w:r>
      <w:proofErr w:type="spellEnd"/>
      <w:r>
        <w:t xml:space="preserve">’ and ‘publisher’ as </w:t>
      </w:r>
      <w:r w:rsidR="00C66668">
        <w:t>dimensions respectively. Plotting ‘</w:t>
      </w:r>
      <w:proofErr w:type="spellStart"/>
      <w:r w:rsidR="00C66668">
        <w:t>publication_date</w:t>
      </w:r>
      <w:proofErr w:type="spellEnd"/>
      <w:r w:rsidR="00C66668">
        <w:t>’ would not be very feasible for exploratory purpose as it contains a large range of date from 1890 to 2020. So instead, a new calculated column called ‘decade’ is formulated as follows:</w:t>
      </w:r>
    </w:p>
    <w:p w14:paraId="3FD6BDBB" w14:textId="2CDF6E19" w:rsidR="00C66668" w:rsidRDefault="00C66668" w:rsidP="00C66668">
      <w:pPr>
        <w:pStyle w:val="UsualP"/>
        <w:spacing w:line="360" w:lineRule="auto"/>
        <w:ind w:left="567"/>
        <w:jc w:val="center"/>
      </w:pPr>
      <w:r>
        <w:rPr>
          <w:noProof/>
        </w:rPr>
        <w:drawing>
          <wp:inline distT="0" distB="0" distL="0" distR="0" wp14:anchorId="2FBBAB22" wp14:editId="57E4E844">
            <wp:extent cx="4209216" cy="2494351"/>
            <wp:effectExtent l="0" t="0" r="127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90).png"/>
                    <pic:cNvPicPr/>
                  </pic:nvPicPr>
                  <pic:blipFill rotWithShape="1">
                    <a:blip r:embed="rId38">
                      <a:extLst>
                        <a:ext uri="{28A0092B-C50C-407E-A947-70E740481C1C}">
                          <a14:useLocalDpi xmlns:a14="http://schemas.microsoft.com/office/drawing/2010/main" val="0"/>
                        </a:ext>
                      </a:extLst>
                    </a:blip>
                    <a:srcRect l="40761" t="29270" r="18478" b="27766"/>
                    <a:stretch/>
                  </pic:blipFill>
                  <pic:spPr bwMode="auto">
                    <a:xfrm>
                      <a:off x="0" y="0"/>
                      <a:ext cx="4218814" cy="2500039"/>
                    </a:xfrm>
                    <a:prstGeom prst="rect">
                      <a:avLst/>
                    </a:prstGeom>
                    <a:ln>
                      <a:noFill/>
                    </a:ln>
                    <a:extLst>
                      <a:ext uri="{53640926-AAD7-44D8-BBD7-CCE9431645EC}">
                        <a14:shadowObscured xmlns:a14="http://schemas.microsoft.com/office/drawing/2010/main"/>
                      </a:ext>
                    </a:extLst>
                  </pic:spPr>
                </pic:pic>
              </a:graphicData>
            </a:graphic>
          </wp:inline>
        </w:drawing>
      </w:r>
    </w:p>
    <w:p w14:paraId="128F7B71" w14:textId="54C6DCC7" w:rsidR="00C82E32" w:rsidRPr="00C82E32" w:rsidRDefault="00C82E32" w:rsidP="00C66668">
      <w:pPr>
        <w:pStyle w:val="UsualP"/>
        <w:spacing w:line="360" w:lineRule="auto"/>
        <w:ind w:left="567"/>
        <w:jc w:val="center"/>
        <w:rPr>
          <w:b/>
        </w:rPr>
      </w:pPr>
      <w:r w:rsidRPr="00C82E32">
        <w:rPr>
          <w:b/>
        </w:rPr>
        <w:t>Fig 29: Calculated Field</w:t>
      </w:r>
    </w:p>
    <w:p w14:paraId="7C56DE1E" w14:textId="5F5A987B" w:rsidR="00C66668" w:rsidRDefault="00C66668" w:rsidP="00C66668">
      <w:pPr>
        <w:pStyle w:val="UsualP"/>
        <w:spacing w:line="360" w:lineRule="auto"/>
        <w:ind w:left="567"/>
        <w:jc w:val="center"/>
      </w:pPr>
    </w:p>
    <w:p w14:paraId="31988399" w14:textId="6AFE14BD" w:rsidR="00C66668" w:rsidRDefault="00FD51AE" w:rsidP="00FD51AE">
      <w:pPr>
        <w:pStyle w:val="UsualP"/>
        <w:spacing w:line="360" w:lineRule="auto"/>
        <w:ind w:left="567" w:firstLine="1134"/>
        <w:jc w:val="both"/>
      </w:pPr>
      <w:r>
        <w:t>Then ‘decade’ as in year as a measure is plotted with average of ‘</w:t>
      </w:r>
      <w:proofErr w:type="spellStart"/>
      <w:r>
        <w:t>text_reviews_count</w:t>
      </w:r>
      <w:proofErr w:type="spellEnd"/>
      <w:r>
        <w:t>’ as another measure on a shaded line chart.</w:t>
      </w:r>
    </w:p>
    <w:p w14:paraId="306E75F8" w14:textId="6C10B1FB" w:rsidR="00FD51AE" w:rsidRDefault="00FD51AE" w:rsidP="00FD51AE">
      <w:pPr>
        <w:pStyle w:val="UsualP"/>
        <w:spacing w:line="360" w:lineRule="auto"/>
        <w:ind w:left="567" w:firstLine="1134"/>
        <w:jc w:val="both"/>
      </w:pPr>
    </w:p>
    <w:p w14:paraId="5788D568" w14:textId="77777777" w:rsidR="00C82E32" w:rsidRDefault="00C82E32" w:rsidP="00FD51AE">
      <w:pPr>
        <w:pStyle w:val="UsualP"/>
        <w:spacing w:line="360" w:lineRule="auto"/>
        <w:ind w:left="567" w:firstLine="1134"/>
        <w:jc w:val="both"/>
      </w:pPr>
    </w:p>
    <w:p w14:paraId="472D9364" w14:textId="2410932F" w:rsidR="00FD51AE" w:rsidRDefault="00FD51AE" w:rsidP="00FD51AE">
      <w:pPr>
        <w:pStyle w:val="UsualP"/>
        <w:spacing w:line="360" w:lineRule="auto"/>
        <w:ind w:left="567"/>
        <w:jc w:val="center"/>
      </w:pPr>
      <w:r>
        <w:rPr>
          <w:noProof/>
        </w:rPr>
        <w:lastRenderedPageBreak/>
        <w:drawing>
          <wp:inline distT="0" distB="0" distL="0" distR="0" wp14:anchorId="32E260BF" wp14:editId="51F9D011">
            <wp:extent cx="5257800"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95).png"/>
                    <pic:cNvPicPr/>
                  </pic:nvPicPr>
                  <pic:blipFill rotWithShape="1">
                    <a:blip r:embed="rId39">
                      <a:extLst>
                        <a:ext uri="{28A0092B-C50C-407E-A947-70E740481C1C}">
                          <a14:useLocalDpi xmlns:a14="http://schemas.microsoft.com/office/drawing/2010/main" val="0"/>
                        </a:ext>
                      </a:extLst>
                    </a:blip>
                    <a:srcRect l="8303" t="8862" r="8364" b="13802"/>
                    <a:stretch/>
                  </pic:blipFill>
                  <pic:spPr bwMode="auto">
                    <a:xfrm>
                      <a:off x="0" y="0"/>
                      <a:ext cx="5257800" cy="2743200"/>
                    </a:xfrm>
                    <a:prstGeom prst="rect">
                      <a:avLst/>
                    </a:prstGeom>
                    <a:ln>
                      <a:noFill/>
                    </a:ln>
                    <a:extLst>
                      <a:ext uri="{53640926-AAD7-44D8-BBD7-CCE9431645EC}">
                        <a14:shadowObscured xmlns:a14="http://schemas.microsoft.com/office/drawing/2010/main"/>
                      </a:ext>
                    </a:extLst>
                  </pic:spPr>
                </pic:pic>
              </a:graphicData>
            </a:graphic>
          </wp:inline>
        </w:drawing>
      </w:r>
    </w:p>
    <w:p w14:paraId="2AEB37D6" w14:textId="6C247A0C" w:rsidR="00C82E32" w:rsidRPr="00C82E32" w:rsidRDefault="00C82E32" w:rsidP="00FD51AE">
      <w:pPr>
        <w:pStyle w:val="UsualP"/>
        <w:spacing w:line="360" w:lineRule="auto"/>
        <w:ind w:left="567"/>
        <w:jc w:val="center"/>
        <w:rPr>
          <w:b/>
        </w:rPr>
      </w:pPr>
      <w:r w:rsidRPr="00C82E32">
        <w:rPr>
          <w:b/>
        </w:rPr>
        <w:t>Fig 30: Average Review Count Stats Dashboard Presentation</w:t>
      </w:r>
    </w:p>
    <w:p w14:paraId="34C885C3" w14:textId="79087259" w:rsidR="00FD51AE" w:rsidRDefault="00FD51AE" w:rsidP="00FD51AE">
      <w:pPr>
        <w:pStyle w:val="UsualP"/>
        <w:spacing w:line="360" w:lineRule="auto"/>
        <w:ind w:left="567"/>
        <w:jc w:val="center"/>
      </w:pPr>
    </w:p>
    <w:p w14:paraId="5417B299" w14:textId="7BA8F9EE" w:rsidR="00FD51AE" w:rsidRPr="00A43BA3" w:rsidRDefault="00FD51AE" w:rsidP="00FD51AE">
      <w:pPr>
        <w:pStyle w:val="UsualP"/>
        <w:spacing w:line="360" w:lineRule="auto"/>
        <w:ind w:left="567" w:firstLine="1134"/>
        <w:jc w:val="both"/>
      </w:pPr>
      <w:r>
        <w:t xml:space="preserve">As shown on the dashboard presentation, </w:t>
      </w:r>
      <w:proofErr w:type="spellStart"/>
      <w:r>
        <w:t>Stephenie</w:t>
      </w:r>
      <w:proofErr w:type="spellEnd"/>
      <w:r>
        <w:t xml:space="preserve"> Meyer leads among authors, Arthur A. Levine Books among publishers and English among languages. Also note that books published in range of 2010 - 2020 received highest number of reviews, on an average.</w:t>
      </w:r>
    </w:p>
    <w:p w14:paraId="29776584" w14:textId="647E4E12" w:rsidR="00C82E32" w:rsidRDefault="00C82E32" w:rsidP="00C82E32">
      <w:pPr>
        <w:pStyle w:val="UsualP"/>
        <w:jc w:val="both"/>
      </w:pPr>
    </w:p>
    <w:p w14:paraId="6EDCB4CA" w14:textId="77777777" w:rsidR="00C82E32" w:rsidRDefault="00C82E32" w:rsidP="00C82E32">
      <w:pPr>
        <w:pStyle w:val="UsualP"/>
        <w:jc w:val="both"/>
      </w:pPr>
    </w:p>
    <w:p w14:paraId="2519999E" w14:textId="77777777" w:rsidR="00FD51AE" w:rsidRPr="00DA592C" w:rsidRDefault="00FD51AE" w:rsidP="00DA592C">
      <w:pPr>
        <w:pStyle w:val="UsualP"/>
        <w:ind w:left="567" w:firstLine="1134"/>
        <w:jc w:val="both"/>
      </w:pPr>
    </w:p>
    <w:p w14:paraId="4047F632" w14:textId="01A788D6" w:rsidR="00992DA6" w:rsidRDefault="00FD51AE" w:rsidP="00FD51AE">
      <w:pPr>
        <w:pStyle w:val="UsualP"/>
        <w:ind w:left="567"/>
        <w:rPr>
          <w:b/>
          <w:u w:val="single"/>
        </w:rPr>
      </w:pPr>
      <w:r>
        <w:rPr>
          <w:b/>
          <w:u w:val="single"/>
        </w:rPr>
        <w:t>Answer 5.</w:t>
      </w:r>
    </w:p>
    <w:p w14:paraId="13393C0F" w14:textId="15C1B56A" w:rsidR="00FD51AE" w:rsidRDefault="00FD51AE" w:rsidP="00FD51AE">
      <w:pPr>
        <w:pStyle w:val="UsualP"/>
        <w:ind w:left="567"/>
        <w:rPr>
          <w:b/>
          <w:u w:val="single"/>
        </w:rPr>
      </w:pPr>
    </w:p>
    <w:p w14:paraId="435957B2" w14:textId="3FFA98F0" w:rsidR="00FD51AE" w:rsidRDefault="0033583C" w:rsidP="0033583C">
      <w:pPr>
        <w:pStyle w:val="UsualP"/>
        <w:spacing w:line="360" w:lineRule="auto"/>
        <w:ind w:left="567" w:firstLine="1134"/>
        <w:jc w:val="both"/>
      </w:pPr>
      <w:r>
        <w:t xml:space="preserve">To answer this last question, pertaining to all the dimensions and measures in the dataset, it is most logical to recommend a book that is shorter to finish it easily. So here, a </w:t>
      </w:r>
      <w:proofErr w:type="spellStart"/>
      <w:r>
        <w:t>treemap</w:t>
      </w:r>
      <w:proofErr w:type="spellEnd"/>
      <w:r>
        <w:t xml:space="preserve"> is plotted on average of ‘num_pages’ as the measure. Moreover, for the better experience of the reader, it is filtered on ‘</w:t>
      </w:r>
      <w:proofErr w:type="spellStart"/>
      <w:r>
        <w:t>average_rating</w:t>
      </w:r>
      <w:proofErr w:type="spellEnd"/>
      <w:r>
        <w:t xml:space="preserve">’ of </w:t>
      </w:r>
      <w:proofErr w:type="spellStart"/>
      <w:r>
        <w:t>atleast</w:t>
      </w:r>
      <w:proofErr w:type="spellEnd"/>
      <w:r>
        <w:t xml:space="preserve"> 4 and ‘</w:t>
      </w:r>
      <w:proofErr w:type="spellStart"/>
      <w:r>
        <w:t>text_reviews_count</w:t>
      </w:r>
      <w:proofErr w:type="spellEnd"/>
      <w:r>
        <w:t xml:space="preserve">’ of </w:t>
      </w:r>
      <w:proofErr w:type="spellStart"/>
      <w:r>
        <w:t>atleast</w:t>
      </w:r>
      <w:proofErr w:type="spellEnd"/>
      <w:r>
        <w:t xml:space="preserve"> 2000 hits. The results are as follows:</w:t>
      </w:r>
    </w:p>
    <w:p w14:paraId="0BC9FCAB" w14:textId="5EEED88D" w:rsidR="0033583C" w:rsidRDefault="0033583C" w:rsidP="00FD51AE">
      <w:pPr>
        <w:pStyle w:val="UsualP"/>
        <w:ind w:left="567" w:firstLine="1134"/>
        <w:jc w:val="both"/>
      </w:pPr>
    </w:p>
    <w:p w14:paraId="0BF68E6A" w14:textId="083EE6D0" w:rsidR="0033583C" w:rsidRDefault="0033583C" w:rsidP="0033583C">
      <w:pPr>
        <w:pStyle w:val="UsualP"/>
        <w:ind w:left="567"/>
        <w:jc w:val="center"/>
      </w:pPr>
      <w:r>
        <w:rPr>
          <w:noProof/>
        </w:rPr>
        <w:lastRenderedPageBreak/>
        <w:drawing>
          <wp:inline distT="0" distB="0" distL="0" distR="0" wp14:anchorId="2A0A9C33" wp14:editId="5C7C3FFF">
            <wp:extent cx="4419600" cy="30691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96).png"/>
                    <pic:cNvPicPr/>
                  </pic:nvPicPr>
                  <pic:blipFill rotWithShape="1">
                    <a:blip r:embed="rId40">
                      <a:extLst>
                        <a:ext uri="{28A0092B-C50C-407E-A947-70E740481C1C}">
                          <a14:useLocalDpi xmlns:a14="http://schemas.microsoft.com/office/drawing/2010/main" val="0"/>
                        </a:ext>
                      </a:extLst>
                    </a:blip>
                    <a:srcRect l="11624" r="12288" b="6015"/>
                    <a:stretch/>
                  </pic:blipFill>
                  <pic:spPr bwMode="auto">
                    <a:xfrm>
                      <a:off x="0" y="0"/>
                      <a:ext cx="4425805" cy="3073476"/>
                    </a:xfrm>
                    <a:prstGeom prst="rect">
                      <a:avLst/>
                    </a:prstGeom>
                    <a:ln>
                      <a:noFill/>
                    </a:ln>
                    <a:extLst>
                      <a:ext uri="{53640926-AAD7-44D8-BBD7-CCE9431645EC}">
                        <a14:shadowObscured xmlns:a14="http://schemas.microsoft.com/office/drawing/2010/main"/>
                      </a:ext>
                    </a:extLst>
                  </pic:spPr>
                </pic:pic>
              </a:graphicData>
            </a:graphic>
          </wp:inline>
        </w:drawing>
      </w:r>
    </w:p>
    <w:p w14:paraId="70295D00" w14:textId="77777777" w:rsidR="00F274B1" w:rsidRDefault="00F274B1" w:rsidP="0033583C">
      <w:pPr>
        <w:pStyle w:val="UsualP"/>
        <w:ind w:left="567"/>
        <w:jc w:val="center"/>
      </w:pPr>
    </w:p>
    <w:p w14:paraId="7C278729" w14:textId="7DE1C5FA" w:rsidR="00C82E32" w:rsidRDefault="00C82E32" w:rsidP="0033583C">
      <w:pPr>
        <w:pStyle w:val="UsualP"/>
        <w:ind w:left="567"/>
        <w:jc w:val="center"/>
        <w:rPr>
          <w:b/>
        </w:rPr>
      </w:pPr>
      <w:r w:rsidRPr="00F274B1">
        <w:rPr>
          <w:b/>
        </w:rPr>
        <w:t>Fig 30: Easy to Finish Book Recommendations Dashboard Presentation</w:t>
      </w:r>
    </w:p>
    <w:p w14:paraId="5975071F" w14:textId="799F217A" w:rsidR="00F274B1" w:rsidRDefault="00F274B1" w:rsidP="0033583C">
      <w:pPr>
        <w:pStyle w:val="UsualP"/>
        <w:ind w:left="567"/>
        <w:jc w:val="center"/>
        <w:rPr>
          <w:b/>
        </w:rPr>
      </w:pPr>
    </w:p>
    <w:p w14:paraId="68D430C4" w14:textId="2F5FBB53" w:rsidR="00F274B1" w:rsidRDefault="00F274B1" w:rsidP="0033583C">
      <w:pPr>
        <w:pStyle w:val="UsualP"/>
        <w:ind w:left="567"/>
        <w:jc w:val="center"/>
        <w:rPr>
          <w:b/>
        </w:rPr>
      </w:pPr>
    </w:p>
    <w:p w14:paraId="06A23D1E" w14:textId="190F52D6" w:rsidR="00F274B1" w:rsidRDefault="00F274B1" w:rsidP="0033583C">
      <w:pPr>
        <w:pStyle w:val="UsualP"/>
        <w:ind w:left="567"/>
        <w:jc w:val="center"/>
        <w:rPr>
          <w:b/>
        </w:rPr>
      </w:pPr>
    </w:p>
    <w:p w14:paraId="7BE99249" w14:textId="4A9E03B7" w:rsidR="00F274B1" w:rsidRDefault="00F274B1" w:rsidP="0033583C">
      <w:pPr>
        <w:pStyle w:val="UsualP"/>
        <w:ind w:left="567"/>
        <w:jc w:val="center"/>
        <w:rPr>
          <w:b/>
        </w:rPr>
      </w:pPr>
    </w:p>
    <w:p w14:paraId="2B014D70" w14:textId="6C047FE0" w:rsidR="00F274B1" w:rsidRDefault="00F274B1" w:rsidP="0033583C">
      <w:pPr>
        <w:pStyle w:val="UsualP"/>
        <w:ind w:left="567"/>
        <w:jc w:val="center"/>
        <w:rPr>
          <w:b/>
        </w:rPr>
      </w:pPr>
    </w:p>
    <w:p w14:paraId="03AAAB71" w14:textId="457FB34A" w:rsidR="00F274B1" w:rsidRDefault="00F274B1" w:rsidP="0033583C">
      <w:pPr>
        <w:pStyle w:val="UsualP"/>
        <w:ind w:left="567"/>
        <w:jc w:val="center"/>
        <w:rPr>
          <w:b/>
        </w:rPr>
      </w:pPr>
    </w:p>
    <w:p w14:paraId="4F0E0249" w14:textId="677A93A4" w:rsidR="00F274B1" w:rsidRDefault="00F274B1" w:rsidP="0033583C">
      <w:pPr>
        <w:pStyle w:val="UsualP"/>
        <w:ind w:left="567"/>
        <w:jc w:val="center"/>
        <w:rPr>
          <w:b/>
        </w:rPr>
      </w:pPr>
    </w:p>
    <w:p w14:paraId="647EF4B6" w14:textId="757EC6CD" w:rsidR="00F274B1" w:rsidRDefault="00F274B1" w:rsidP="0033583C">
      <w:pPr>
        <w:pStyle w:val="UsualP"/>
        <w:ind w:left="567"/>
        <w:jc w:val="center"/>
        <w:rPr>
          <w:b/>
        </w:rPr>
      </w:pPr>
    </w:p>
    <w:p w14:paraId="1B9D9AC4" w14:textId="08470116" w:rsidR="00F274B1" w:rsidRDefault="00F274B1" w:rsidP="0033583C">
      <w:pPr>
        <w:pStyle w:val="UsualP"/>
        <w:ind w:left="567"/>
        <w:jc w:val="center"/>
        <w:rPr>
          <w:b/>
        </w:rPr>
      </w:pPr>
    </w:p>
    <w:p w14:paraId="27015F18" w14:textId="7AA9D4BC" w:rsidR="00F274B1" w:rsidRDefault="00F274B1" w:rsidP="0033583C">
      <w:pPr>
        <w:pStyle w:val="UsualP"/>
        <w:ind w:left="567"/>
        <w:jc w:val="center"/>
        <w:rPr>
          <w:b/>
        </w:rPr>
      </w:pPr>
    </w:p>
    <w:p w14:paraId="60533944" w14:textId="73C8C10A" w:rsidR="00F274B1" w:rsidRDefault="00F274B1" w:rsidP="0033583C">
      <w:pPr>
        <w:pStyle w:val="UsualP"/>
        <w:ind w:left="567"/>
        <w:jc w:val="center"/>
        <w:rPr>
          <w:b/>
        </w:rPr>
      </w:pPr>
    </w:p>
    <w:p w14:paraId="77A28694" w14:textId="3111D5FA" w:rsidR="00F274B1" w:rsidRDefault="00F274B1" w:rsidP="0033583C">
      <w:pPr>
        <w:pStyle w:val="UsualP"/>
        <w:ind w:left="567"/>
        <w:jc w:val="center"/>
        <w:rPr>
          <w:b/>
        </w:rPr>
      </w:pPr>
    </w:p>
    <w:p w14:paraId="144A9531" w14:textId="0C4A2337" w:rsidR="00F274B1" w:rsidRDefault="00F274B1" w:rsidP="0033583C">
      <w:pPr>
        <w:pStyle w:val="UsualP"/>
        <w:ind w:left="567"/>
        <w:jc w:val="center"/>
        <w:rPr>
          <w:b/>
        </w:rPr>
      </w:pPr>
    </w:p>
    <w:p w14:paraId="1335A11E" w14:textId="0B72AEDA" w:rsidR="00F274B1" w:rsidRDefault="00F274B1" w:rsidP="0033583C">
      <w:pPr>
        <w:pStyle w:val="UsualP"/>
        <w:ind w:left="567"/>
        <w:jc w:val="center"/>
        <w:rPr>
          <w:b/>
        </w:rPr>
      </w:pPr>
    </w:p>
    <w:p w14:paraId="49AAA874" w14:textId="330D3A04" w:rsidR="00F274B1" w:rsidRDefault="00F274B1" w:rsidP="0033583C">
      <w:pPr>
        <w:pStyle w:val="UsualP"/>
        <w:ind w:left="567"/>
        <w:jc w:val="center"/>
        <w:rPr>
          <w:b/>
        </w:rPr>
      </w:pPr>
    </w:p>
    <w:p w14:paraId="1D77770F" w14:textId="0B1F387E" w:rsidR="00F274B1" w:rsidRDefault="00F274B1" w:rsidP="0033583C">
      <w:pPr>
        <w:pStyle w:val="UsualP"/>
        <w:ind w:left="567"/>
        <w:jc w:val="center"/>
        <w:rPr>
          <w:b/>
        </w:rPr>
      </w:pPr>
    </w:p>
    <w:p w14:paraId="47C6FC89" w14:textId="37D2E78A" w:rsidR="00F274B1" w:rsidRDefault="00F274B1" w:rsidP="0033583C">
      <w:pPr>
        <w:pStyle w:val="UsualP"/>
        <w:ind w:left="567"/>
        <w:jc w:val="center"/>
        <w:rPr>
          <w:b/>
        </w:rPr>
      </w:pPr>
    </w:p>
    <w:p w14:paraId="310975D2" w14:textId="52F9C737" w:rsidR="00F274B1" w:rsidRDefault="00F274B1" w:rsidP="0033583C">
      <w:pPr>
        <w:pStyle w:val="UsualP"/>
        <w:ind w:left="567"/>
        <w:jc w:val="center"/>
        <w:rPr>
          <w:b/>
        </w:rPr>
      </w:pPr>
    </w:p>
    <w:p w14:paraId="535C5F39" w14:textId="19BDEA2C" w:rsidR="00F274B1" w:rsidRDefault="00F274B1" w:rsidP="0033583C">
      <w:pPr>
        <w:pStyle w:val="UsualP"/>
        <w:ind w:left="567"/>
        <w:jc w:val="center"/>
        <w:rPr>
          <w:b/>
        </w:rPr>
      </w:pPr>
    </w:p>
    <w:p w14:paraId="25CD5302" w14:textId="50F62FF8" w:rsidR="00F274B1" w:rsidRDefault="00F274B1" w:rsidP="0033583C">
      <w:pPr>
        <w:pStyle w:val="UsualP"/>
        <w:ind w:left="567"/>
        <w:jc w:val="center"/>
        <w:rPr>
          <w:b/>
        </w:rPr>
      </w:pPr>
    </w:p>
    <w:p w14:paraId="0F9B186F" w14:textId="4C051DE9" w:rsidR="00F274B1" w:rsidRDefault="00F274B1" w:rsidP="0033583C">
      <w:pPr>
        <w:pStyle w:val="UsualP"/>
        <w:ind w:left="567"/>
        <w:jc w:val="center"/>
        <w:rPr>
          <w:b/>
        </w:rPr>
      </w:pPr>
    </w:p>
    <w:p w14:paraId="7B594756" w14:textId="2B12AA53" w:rsidR="00F274B1" w:rsidRDefault="00F274B1" w:rsidP="0033583C">
      <w:pPr>
        <w:pStyle w:val="UsualP"/>
        <w:ind w:left="567"/>
        <w:jc w:val="center"/>
        <w:rPr>
          <w:b/>
        </w:rPr>
      </w:pPr>
    </w:p>
    <w:p w14:paraId="6B46CCB0" w14:textId="77777777" w:rsidR="00F274B1" w:rsidRPr="00F274B1" w:rsidRDefault="00F274B1" w:rsidP="0033583C">
      <w:pPr>
        <w:pStyle w:val="UsualP"/>
        <w:ind w:left="567"/>
        <w:jc w:val="center"/>
        <w:rPr>
          <w:b/>
        </w:rPr>
      </w:pPr>
    </w:p>
    <w:p w14:paraId="46990436" w14:textId="77777777" w:rsidR="00FD51AE" w:rsidRPr="00FD51AE" w:rsidRDefault="00FD51AE" w:rsidP="00FD51AE">
      <w:pPr>
        <w:pStyle w:val="UsualP"/>
        <w:ind w:left="567"/>
        <w:rPr>
          <w:b/>
          <w:u w:val="single"/>
        </w:rPr>
      </w:pPr>
    </w:p>
    <w:p w14:paraId="3556AA2E" w14:textId="466B1CD4" w:rsidR="00F274B1" w:rsidRPr="00F274B1" w:rsidRDefault="00992DA6" w:rsidP="00F274B1">
      <w:pPr>
        <w:pStyle w:val="Heading1"/>
        <w:numPr>
          <w:ilvl w:val="0"/>
          <w:numId w:val="1"/>
        </w:numPr>
        <w:spacing w:line="360" w:lineRule="auto"/>
        <w:ind w:left="567" w:hanging="567"/>
        <w:rPr>
          <w:rFonts w:ascii="Calibri" w:hAnsi="Calibri" w:cs="Calibri"/>
          <w:color w:val="52031F" w:themeColor="accent6" w:themeShade="80"/>
        </w:rPr>
      </w:pPr>
      <w:bookmarkStart w:id="19" w:name="_Toc38846230"/>
      <w:r>
        <w:rPr>
          <w:rFonts w:ascii="Calibri" w:hAnsi="Calibri" w:cs="Calibri"/>
          <w:color w:val="52031F" w:themeColor="accent6" w:themeShade="80"/>
        </w:rPr>
        <w:lastRenderedPageBreak/>
        <w:t>REFERENCES</w:t>
      </w:r>
      <w:bookmarkEnd w:id="19"/>
    </w:p>
    <w:p w14:paraId="5D6510AB" w14:textId="77777777" w:rsidR="00F274B1" w:rsidRDefault="00F274B1" w:rsidP="00F274B1">
      <w:pPr>
        <w:widowControl w:val="0"/>
        <w:autoSpaceDE w:val="0"/>
        <w:autoSpaceDN w:val="0"/>
        <w:adjustRightInd w:val="0"/>
        <w:spacing w:line="240" w:lineRule="auto"/>
        <w:rPr>
          <w:rFonts w:ascii="Calibri" w:hAnsi="Calibri" w:cs="Calibri"/>
          <w:color w:val="auto"/>
          <w:sz w:val="24"/>
          <w:szCs w:val="24"/>
        </w:rPr>
      </w:pPr>
    </w:p>
    <w:p w14:paraId="0EC41A1F" w14:textId="77777777" w:rsidR="00F274B1" w:rsidRDefault="00F274B1" w:rsidP="00F274B1">
      <w:pPr>
        <w:widowControl w:val="0"/>
        <w:autoSpaceDE w:val="0"/>
        <w:autoSpaceDN w:val="0"/>
        <w:adjustRightInd w:val="0"/>
        <w:spacing w:line="240" w:lineRule="auto"/>
        <w:rPr>
          <w:rFonts w:ascii="Calibri" w:hAnsi="Calibri" w:cs="Calibri"/>
          <w:color w:val="auto"/>
          <w:sz w:val="24"/>
          <w:szCs w:val="24"/>
        </w:rPr>
      </w:pPr>
    </w:p>
    <w:p w14:paraId="2AA11F18" w14:textId="093D4671" w:rsidR="00F274B1" w:rsidRDefault="00F274B1" w:rsidP="00F274B1">
      <w:pPr>
        <w:widowControl w:val="0"/>
        <w:autoSpaceDE w:val="0"/>
        <w:autoSpaceDN w:val="0"/>
        <w:adjustRightInd w:val="0"/>
        <w:spacing w:line="240" w:lineRule="auto"/>
        <w:rPr>
          <w:rFonts w:ascii="Calibri" w:hAnsi="Calibri" w:cs="Calibri"/>
          <w:noProof/>
          <w:color w:val="auto"/>
          <w:sz w:val="24"/>
          <w:szCs w:val="24"/>
        </w:rPr>
      </w:pPr>
      <w:r w:rsidRPr="00F274B1">
        <w:rPr>
          <w:rFonts w:ascii="Calibri" w:hAnsi="Calibri" w:cs="Calibri"/>
          <w:color w:val="auto"/>
          <w:sz w:val="24"/>
          <w:szCs w:val="24"/>
        </w:rPr>
        <w:fldChar w:fldCharType="begin" w:fldLock="1"/>
      </w:r>
      <w:r w:rsidRPr="00F274B1">
        <w:rPr>
          <w:rFonts w:ascii="Calibri" w:hAnsi="Calibri" w:cs="Calibri"/>
          <w:color w:val="auto"/>
          <w:sz w:val="24"/>
          <w:szCs w:val="24"/>
        </w:rPr>
        <w:instrText xml:space="preserve">ADDIN Mendeley Bibliography CSL_BIBLIOGRAPHY </w:instrText>
      </w:r>
      <w:r w:rsidRPr="00F274B1">
        <w:rPr>
          <w:rFonts w:ascii="Calibri" w:hAnsi="Calibri" w:cs="Calibri"/>
          <w:color w:val="auto"/>
          <w:sz w:val="24"/>
          <w:szCs w:val="24"/>
        </w:rPr>
        <w:fldChar w:fldCharType="separate"/>
      </w:r>
      <w:r w:rsidRPr="00F274B1">
        <w:rPr>
          <w:rFonts w:ascii="Calibri" w:hAnsi="Calibri" w:cs="Calibri"/>
          <w:i/>
          <w:iCs/>
          <w:noProof/>
          <w:color w:val="auto"/>
          <w:sz w:val="24"/>
          <w:szCs w:val="24"/>
        </w:rPr>
        <w:t>Goodreads-books | Kaggle</w:t>
      </w:r>
      <w:r w:rsidRPr="00F274B1">
        <w:rPr>
          <w:rFonts w:ascii="Calibri" w:hAnsi="Calibri" w:cs="Calibri"/>
          <w:noProof/>
          <w:color w:val="auto"/>
          <w:sz w:val="24"/>
          <w:szCs w:val="24"/>
        </w:rPr>
        <w:t xml:space="preserve"> (no date). Available at: https://www.kaggle.com/jealousleopard/goodreadsbooks (Accessed: 26 April 2020).</w:t>
      </w:r>
    </w:p>
    <w:p w14:paraId="694400D7" w14:textId="77777777" w:rsidR="00F274B1" w:rsidRPr="00F274B1" w:rsidRDefault="00F274B1" w:rsidP="00F274B1">
      <w:pPr>
        <w:widowControl w:val="0"/>
        <w:autoSpaceDE w:val="0"/>
        <w:autoSpaceDN w:val="0"/>
        <w:adjustRightInd w:val="0"/>
        <w:spacing w:line="240" w:lineRule="auto"/>
        <w:rPr>
          <w:rFonts w:ascii="Calibri" w:hAnsi="Calibri" w:cs="Calibri"/>
          <w:noProof/>
          <w:color w:val="auto"/>
          <w:sz w:val="24"/>
          <w:szCs w:val="24"/>
        </w:rPr>
      </w:pPr>
    </w:p>
    <w:p w14:paraId="0232AF7E" w14:textId="44B337CC" w:rsidR="00F274B1" w:rsidRDefault="00F274B1" w:rsidP="00F274B1">
      <w:pPr>
        <w:widowControl w:val="0"/>
        <w:autoSpaceDE w:val="0"/>
        <w:autoSpaceDN w:val="0"/>
        <w:adjustRightInd w:val="0"/>
        <w:spacing w:line="240" w:lineRule="auto"/>
        <w:rPr>
          <w:rFonts w:ascii="Calibri" w:hAnsi="Calibri" w:cs="Calibri"/>
          <w:noProof/>
          <w:color w:val="auto"/>
          <w:sz w:val="24"/>
          <w:szCs w:val="24"/>
        </w:rPr>
      </w:pPr>
      <w:r w:rsidRPr="00F274B1">
        <w:rPr>
          <w:rFonts w:ascii="Calibri" w:hAnsi="Calibri" w:cs="Calibri"/>
          <w:i/>
          <w:iCs/>
          <w:noProof/>
          <w:color w:val="auto"/>
          <w:sz w:val="24"/>
          <w:szCs w:val="24"/>
        </w:rPr>
        <w:t>Indicators | Data</w:t>
      </w:r>
      <w:r w:rsidRPr="00F274B1">
        <w:rPr>
          <w:rFonts w:ascii="Calibri" w:hAnsi="Calibri" w:cs="Calibri"/>
          <w:noProof/>
          <w:color w:val="auto"/>
          <w:sz w:val="24"/>
          <w:szCs w:val="24"/>
        </w:rPr>
        <w:t xml:space="preserve"> (no date). Available at: https://data.worldbank.org/indicator?tab=all (Accessed: 23 April 2020).</w:t>
      </w:r>
    </w:p>
    <w:p w14:paraId="2A7065C0" w14:textId="77777777" w:rsidR="00F274B1" w:rsidRPr="00F274B1" w:rsidRDefault="00F274B1" w:rsidP="00F274B1">
      <w:pPr>
        <w:widowControl w:val="0"/>
        <w:autoSpaceDE w:val="0"/>
        <w:autoSpaceDN w:val="0"/>
        <w:adjustRightInd w:val="0"/>
        <w:spacing w:line="240" w:lineRule="auto"/>
        <w:rPr>
          <w:rFonts w:ascii="Calibri" w:hAnsi="Calibri" w:cs="Calibri"/>
          <w:noProof/>
          <w:color w:val="auto"/>
          <w:sz w:val="24"/>
          <w:szCs w:val="24"/>
        </w:rPr>
      </w:pPr>
    </w:p>
    <w:p w14:paraId="6D832B18" w14:textId="34FC4C05" w:rsidR="00F274B1" w:rsidRDefault="00F274B1" w:rsidP="00F274B1">
      <w:pPr>
        <w:widowControl w:val="0"/>
        <w:autoSpaceDE w:val="0"/>
        <w:autoSpaceDN w:val="0"/>
        <w:adjustRightInd w:val="0"/>
        <w:spacing w:line="240" w:lineRule="auto"/>
        <w:rPr>
          <w:rFonts w:ascii="Calibri" w:hAnsi="Calibri" w:cs="Calibri"/>
          <w:noProof/>
          <w:color w:val="auto"/>
          <w:sz w:val="24"/>
          <w:szCs w:val="24"/>
        </w:rPr>
      </w:pPr>
      <w:r w:rsidRPr="00F274B1">
        <w:rPr>
          <w:rFonts w:ascii="Calibri" w:hAnsi="Calibri" w:cs="Calibri"/>
          <w:i/>
          <w:iCs/>
          <w:noProof/>
          <w:color w:val="auto"/>
          <w:sz w:val="24"/>
          <w:szCs w:val="24"/>
        </w:rPr>
        <w:t>Tableau Dashboard Tips [Top 10 Tableau Dashboard Design Tips] - YouTube</w:t>
      </w:r>
      <w:r w:rsidRPr="00F274B1">
        <w:rPr>
          <w:rFonts w:ascii="Calibri" w:hAnsi="Calibri" w:cs="Calibri"/>
          <w:noProof/>
          <w:color w:val="auto"/>
          <w:sz w:val="24"/>
          <w:szCs w:val="24"/>
        </w:rPr>
        <w:t xml:space="preserve"> (no date). Available at: https://www.youtube.com/watch?v=Lu0jrymqOGM (Accessed: 25 April 2020).</w:t>
      </w:r>
    </w:p>
    <w:p w14:paraId="4DFD2A6A" w14:textId="77777777" w:rsidR="00F274B1" w:rsidRPr="00F274B1" w:rsidRDefault="00F274B1" w:rsidP="00F274B1">
      <w:pPr>
        <w:widowControl w:val="0"/>
        <w:autoSpaceDE w:val="0"/>
        <w:autoSpaceDN w:val="0"/>
        <w:adjustRightInd w:val="0"/>
        <w:spacing w:line="240" w:lineRule="auto"/>
        <w:rPr>
          <w:rFonts w:ascii="Calibri" w:hAnsi="Calibri" w:cs="Calibri"/>
          <w:noProof/>
          <w:color w:val="auto"/>
          <w:sz w:val="24"/>
          <w:szCs w:val="24"/>
        </w:rPr>
      </w:pPr>
    </w:p>
    <w:p w14:paraId="5C192C02" w14:textId="77777777" w:rsidR="00F274B1" w:rsidRPr="00F274B1" w:rsidRDefault="00F274B1" w:rsidP="00F274B1">
      <w:pPr>
        <w:widowControl w:val="0"/>
        <w:autoSpaceDE w:val="0"/>
        <w:autoSpaceDN w:val="0"/>
        <w:adjustRightInd w:val="0"/>
        <w:spacing w:line="240" w:lineRule="auto"/>
        <w:rPr>
          <w:rFonts w:ascii="Calibri" w:hAnsi="Calibri" w:cs="Calibri"/>
          <w:noProof/>
          <w:color w:val="auto"/>
          <w:sz w:val="24"/>
          <w:szCs w:val="24"/>
        </w:rPr>
      </w:pPr>
      <w:r w:rsidRPr="00F274B1">
        <w:rPr>
          <w:rFonts w:ascii="Calibri" w:hAnsi="Calibri" w:cs="Calibri"/>
          <w:i/>
          <w:iCs/>
          <w:noProof/>
          <w:color w:val="auto"/>
          <w:sz w:val="24"/>
          <w:szCs w:val="24"/>
        </w:rPr>
        <w:t>Tableau Tutorial - Tutorialspoint</w:t>
      </w:r>
      <w:r w:rsidRPr="00F274B1">
        <w:rPr>
          <w:rFonts w:ascii="Calibri" w:hAnsi="Calibri" w:cs="Calibri"/>
          <w:noProof/>
          <w:color w:val="auto"/>
          <w:sz w:val="24"/>
          <w:szCs w:val="24"/>
        </w:rPr>
        <w:t xml:space="preserve"> (no date). Available at: https://www.tutorialspoint.com/tableau/index.htm (Accessed: 25 April 2020).</w:t>
      </w:r>
    </w:p>
    <w:p w14:paraId="00EF8424" w14:textId="1EB844BA" w:rsidR="00F274B1" w:rsidRPr="00F274B1" w:rsidRDefault="00F274B1" w:rsidP="00F274B1">
      <w:pPr>
        <w:pStyle w:val="UsualP"/>
        <w:rPr>
          <w:color w:val="auto"/>
        </w:rPr>
      </w:pPr>
      <w:r w:rsidRPr="00F274B1">
        <w:rPr>
          <w:color w:val="auto"/>
        </w:rPr>
        <w:fldChar w:fldCharType="end"/>
      </w:r>
    </w:p>
    <w:sectPr w:rsidR="00F274B1" w:rsidRPr="00F274B1" w:rsidSect="007824BF">
      <w:headerReference w:type="default" r:id="rId41"/>
      <w:footerReference w:type="default" r:id="rId42"/>
      <w:footerReference w:type="first" r:id="rId43"/>
      <w:pgSz w:w="12240" w:h="15840"/>
      <w:pgMar w:top="498"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C66E06" w14:textId="77777777" w:rsidR="00C316FA" w:rsidRDefault="00C316FA" w:rsidP="004B7E44">
      <w:r>
        <w:separator/>
      </w:r>
    </w:p>
  </w:endnote>
  <w:endnote w:type="continuationSeparator" w:id="0">
    <w:p w14:paraId="533E331C" w14:textId="77777777" w:rsidR="00C316FA" w:rsidRDefault="00C316FA"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695886" w14:paraId="7C8E32CF"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C6C949D" w14:textId="05242E8E" w:rsidR="00695886" w:rsidRDefault="00695886"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14F1D06A" w14:textId="77777777" w:rsidR="00695886" w:rsidRDefault="00695886"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88C2F8" w14:textId="77777777" w:rsidR="00C316FA" w:rsidRDefault="00C316FA" w:rsidP="004B7E44">
      <w:r>
        <w:separator/>
      </w:r>
    </w:p>
  </w:footnote>
  <w:footnote w:type="continuationSeparator" w:id="0">
    <w:p w14:paraId="355A85B2" w14:textId="77777777" w:rsidR="00C316FA" w:rsidRDefault="00C316FA"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695886" w14:paraId="65CB52D3" w14:textId="77777777" w:rsidTr="004B7E44">
      <w:trPr>
        <w:trHeight w:val="1318"/>
      </w:trPr>
      <w:tc>
        <w:tcPr>
          <w:tcW w:w="12210" w:type="dxa"/>
          <w:tcBorders>
            <w:top w:val="nil"/>
            <w:left w:val="nil"/>
            <w:bottom w:val="nil"/>
            <w:right w:val="nil"/>
          </w:tcBorders>
        </w:tcPr>
        <w:p w14:paraId="58879E28" w14:textId="77777777" w:rsidR="00695886" w:rsidRDefault="00695886" w:rsidP="004B7E44">
          <w:pPr>
            <w:pStyle w:val="Header"/>
          </w:pPr>
          <w:r>
            <w:rPr>
              <w:noProof/>
            </w:rPr>
            <mc:AlternateContent>
              <mc:Choice Requires="wps">
                <w:drawing>
                  <wp:inline distT="0" distB="0" distL="0" distR="0" wp14:anchorId="08DB9EDF" wp14:editId="6C6A8F0D">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49098" w14:textId="77777777" w:rsidR="00695886" w:rsidRPr="004B7E44" w:rsidRDefault="0069588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DB9EDF"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8A49098" w14:textId="77777777" w:rsidR="00695886" w:rsidRPr="004B7E44" w:rsidRDefault="00695886"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1AE"/>
    <w:multiLevelType w:val="hybridMultilevel"/>
    <w:tmpl w:val="E4CA9ED8"/>
    <w:lvl w:ilvl="0" w:tplc="DDA23942">
      <w:start w:val="1"/>
      <w:numFmt w:val="lowerLetter"/>
      <w:lvlText w:val="%1."/>
      <w:lvlJc w:val="left"/>
      <w:pPr>
        <w:ind w:left="2610" w:hanging="390"/>
      </w:pPr>
      <w:rPr>
        <w:rFonts w:hint="default"/>
      </w:rPr>
    </w:lvl>
    <w:lvl w:ilvl="1" w:tplc="40090019" w:tentative="1">
      <w:start w:val="1"/>
      <w:numFmt w:val="lowerLetter"/>
      <w:lvlText w:val="%2."/>
      <w:lvlJc w:val="left"/>
      <w:pPr>
        <w:ind w:left="3300" w:hanging="360"/>
      </w:pPr>
    </w:lvl>
    <w:lvl w:ilvl="2" w:tplc="4009001B" w:tentative="1">
      <w:start w:val="1"/>
      <w:numFmt w:val="lowerRoman"/>
      <w:lvlText w:val="%3."/>
      <w:lvlJc w:val="right"/>
      <w:pPr>
        <w:ind w:left="4020" w:hanging="180"/>
      </w:pPr>
    </w:lvl>
    <w:lvl w:ilvl="3" w:tplc="4009000F" w:tentative="1">
      <w:start w:val="1"/>
      <w:numFmt w:val="decimal"/>
      <w:lvlText w:val="%4."/>
      <w:lvlJc w:val="left"/>
      <w:pPr>
        <w:ind w:left="4740" w:hanging="360"/>
      </w:pPr>
    </w:lvl>
    <w:lvl w:ilvl="4" w:tplc="40090019" w:tentative="1">
      <w:start w:val="1"/>
      <w:numFmt w:val="lowerLetter"/>
      <w:lvlText w:val="%5."/>
      <w:lvlJc w:val="left"/>
      <w:pPr>
        <w:ind w:left="5460" w:hanging="360"/>
      </w:pPr>
    </w:lvl>
    <w:lvl w:ilvl="5" w:tplc="4009001B" w:tentative="1">
      <w:start w:val="1"/>
      <w:numFmt w:val="lowerRoman"/>
      <w:lvlText w:val="%6."/>
      <w:lvlJc w:val="right"/>
      <w:pPr>
        <w:ind w:left="6180" w:hanging="180"/>
      </w:pPr>
    </w:lvl>
    <w:lvl w:ilvl="6" w:tplc="4009000F" w:tentative="1">
      <w:start w:val="1"/>
      <w:numFmt w:val="decimal"/>
      <w:lvlText w:val="%7."/>
      <w:lvlJc w:val="left"/>
      <w:pPr>
        <w:ind w:left="6900" w:hanging="360"/>
      </w:pPr>
    </w:lvl>
    <w:lvl w:ilvl="7" w:tplc="40090019" w:tentative="1">
      <w:start w:val="1"/>
      <w:numFmt w:val="lowerLetter"/>
      <w:lvlText w:val="%8."/>
      <w:lvlJc w:val="left"/>
      <w:pPr>
        <w:ind w:left="7620" w:hanging="360"/>
      </w:pPr>
    </w:lvl>
    <w:lvl w:ilvl="8" w:tplc="4009001B" w:tentative="1">
      <w:start w:val="1"/>
      <w:numFmt w:val="lowerRoman"/>
      <w:lvlText w:val="%9."/>
      <w:lvlJc w:val="right"/>
      <w:pPr>
        <w:ind w:left="8340" w:hanging="180"/>
      </w:pPr>
    </w:lvl>
  </w:abstractNum>
  <w:abstractNum w:abstractNumId="1" w15:restartNumberingAfterBreak="0">
    <w:nsid w:val="1F361E3D"/>
    <w:multiLevelType w:val="hybridMultilevel"/>
    <w:tmpl w:val="988EE8EA"/>
    <w:lvl w:ilvl="0" w:tplc="40090019">
      <w:start w:val="1"/>
      <w:numFmt w:val="lowerLetter"/>
      <w:lvlText w:val="%1."/>
      <w:lvlJc w:val="left"/>
      <w:pPr>
        <w:ind w:left="2629" w:hanging="360"/>
      </w:pPr>
    </w:lvl>
    <w:lvl w:ilvl="1" w:tplc="40090019" w:tentative="1">
      <w:start w:val="1"/>
      <w:numFmt w:val="lowerLetter"/>
      <w:lvlText w:val="%2."/>
      <w:lvlJc w:val="left"/>
      <w:pPr>
        <w:ind w:left="3349" w:hanging="360"/>
      </w:pPr>
    </w:lvl>
    <w:lvl w:ilvl="2" w:tplc="4009001B" w:tentative="1">
      <w:start w:val="1"/>
      <w:numFmt w:val="lowerRoman"/>
      <w:lvlText w:val="%3."/>
      <w:lvlJc w:val="right"/>
      <w:pPr>
        <w:ind w:left="4069" w:hanging="180"/>
      </w:pPr>
    </w:lvl>
    <w:lvl w:ilvl="3" w:tplc="4009000F" w:tentative="1">
      <w:start w:val="1"/>
      <w:numFmt w:val="decimal"/>
      <w:lvlText w:val="%4."/>
      <w:lvlJc w:val="left"/>
      <w:pPr>
        <w:ind w:left="4789" w:hanging="360"/>
      </w:pPr>
    </w:lvl>
    <w:lvl w:ilvl="4" w:tplc="40090019" w:tentative="1">
      <w:start w:val="1"/>
      <w:numFmt w:val="lowerLetter"/>
      <w:lvlText w:val="%5."/>
      <w:lvlJc w:val="left"/>
      <w:pPr>
        <w:ind w:left="5509" w:hanging="360"/>
      </w:pPr>
    </w:lvl>
    <w:lvl w:ilvl="5" w:tplc="4009001B" w:tentative="1">
      <w:start w:val="1"/>
      <w:numFmt w:val="lowerRoman"/>
      <w:lvlText w:val="%6."/>
      <w:lvlJc w:val="right"/>
      <w:pPr>
        <w:ind w:left="6229" w:hanging="180"/>
      </w:pPr>
    </w:lvl>
    <w:lvl w:ilvl="6" w:tplc="4009000F" w:tentative="1">
      <w:start w:val="1"/>
      <w:numFmt w:val="decimal"/>
      <w:lvlText w:val="%7."/>
      <w:lvlJc w:val="left"/>
      <w:pPr>
        <w:ind w:left="6949" w:hanging="360"/>
      </w:pPr>
    </w:lvl>
    <w:lvl w:ilvl="7" w:tplc="40090019" w:tentative="1">
      <w:start w:val="1"/>
      <w:numFmt w:val="lowerLetter"/>
      <w:lvlText w:val="%8."/>
      <w:lvlJc w:val="left"/>
      <w:pPr>
        <w:ind w:left="7669" w:hanging="360"/>
      </w:pPr>
    </w:lvl>
    <w:lvl w:ilvl="8" w:tplc="4009001B" w:tentative="1">
      <w:start w:val="1"/>
      <w:numFmt w:val="lowerRoman"/>
      <w:lvlText w:val="%9."/>
      <w:lvlJc w:val="right"/>
      <w:pPr>
        <w:ind w:left="8389" w:hanging="180"/>
      </w:pPr>
    </w:lvl>
  </w:abstractNum>
  <w:abstractNum w:abstractNumId="2" w15:restartNumberingAfterBreak="0">
    <w:nsid w:val="1F9248CB"/>
    <w:multiLevelType w:val="hybridMultilevel"/>
    <w:tmpl w:val="EF3C4F66"/>
    <w:lvl w:ilvl="0" w:tplc="4FFAB150">
      <w:start w:val="1"/>
      <w:numFmt w:val="decimal"/>
      <w:lvlText w:val="%1."/>
      <w:lvlJc w:val="left"/>
      <w:pPr>
        <w:ind w:left="2166" w:hanging="465"/>
      </w:pPr>
      <w:rPr>
        <w:rFonts w:hint="default"/>
      </w:r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abstractNum w:abstractNumId="3" w15:restartNumberingAfterBreak="0">
    <w:nsid w:val="234A0661"/>
    <w:multiLevelType w:val="hybridMultilevel"/>
    <w:tmpl w:val="C16CFB10"/>
    <w:lvl w:ilvl="0" w:tplc="2E26B302">
      <w:start w:val="1"/>
      <w:numFmt w:val="decimal"/>
      <w:lvlText w:val="%1."/>
      <w:lvlJc w:val="left"/>
      <w:pPr>
        <w:ind w:left="2166" w:hanging="465"/>
      </w:pPr>
      <w:rPr>
        <w:rFonts w:hint="default"/>
      </w:r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abstractNum w:abstractNumId="4" w15:restartNumberingAfterBreak="0">
    <w:nsid w:val="3593032C"/>
    <w:multiLevelType w:val="hybridMultilevel"/>
    <w:tmpl w:val="A7FC2394"/>
    <w:lvl w:ilvl="0" w:tplc="B80890D4">
      <w:start w:val="1"/>
      <w:numFmt w:val="decimal"/>
      <w:lvlText w:val="%1."/>
      <w:lvlJc w:val="left"/>
      <w:pPr>
        <w:ind w:left="2166" w:hanging="465"/>
      </w:pPr>
      <w:rPr>
        <w:rFonts w:hint="default"/>
      </w:r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abstractNum w:abstractNumId="5" w15:restartNumberingAfterBreak="0">
    <w:nsid w:val="5DD7541D"/>
    <w:multiLevelType w:val="hybridMultilevel"/>
    <w:tmpl w:val="16A87AFA"/>
    <w:lvl w:ilvl="0" w:tplc="601A24AA">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EFC4FE1"/>
    <w:multiLevelType w:val="hybridMultilevel"/>
    <w:tmpl w:val="C616B5D6"/>
    <w:lvl w:ilvl="0" w:tplc="F6FA67DC">
      <w:start w:val="1"/>
      <w:numFmt w:val="decimal"/>
      <w:lvlText w:val="%1."/>
      <w:lvlJc w:val="left"/>
      <w:pPr>
        <w:ind w:left="2061" w:hanging="360"/>
      </w:pPr>
      <w:rPr>
        <w:rFonts w:hint="default"/>
      </w:r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num w:numId="1">
    <w:abstractNumId w:val="5"/>
  </w:num>
  <w:num w:numId="2">
    <w:abstractNumId w:val="2"/>
  </w:num>
  <w:num w:numId="3">
    <w:abstractNumId w:val="1"/>
  </w:num>
  <w:num w:numId="4">
    <w:abstractNumId w:val="0"/>
  </w:num>
  <w:num w:numId="5">
    <w:abstractNumId w:val="4"/>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EB7"/>
    <w:rsid w:val="00033DB9"/>
    <w:rsid w:val="00067A09"/>
    <w:rsid w:val="000756ED"/>
    <w:rsid w:val="000A3266"/>
    <w:rsid w:val="00166B77"/>
    <w:rsid w:val="0018605D"/>
    <w:rsid w:val="001D4E66"/>
    <w:rsid w:val="001E7D51"/>
    <w:rsid w:val="002230EC"/>
    <w:rsid w:val="002378CC"/>
    <w:rsid w:val="00293B83"/>
    <w:rsid w:val="002C4A24"/>
    <w:rsid w:val="002D7E4E"/>
    <w:rsid w:val="002E01A4"/>
    <w:rsid w:val="0033583C"/>
    <w:rsid w:val="00346824"/>
    <w:rsid w:val="00353191"/>
    <w:rsid w:val="00373413"/>
    <w:rsid w:val="003777F5"/>
    <w:rsid w:val="00391950"/>
    <w:rsid w:val="003C4B24"/>
    <w:rsid w:val="003F0999"/>
    <w:rsid w:val="00405593"/>
    <w:rsid w:val="0040701D"/>
    <w:rsid w:val="00431D9A"/>
    <w:rsid w:val="00497E3D"/>
    <w:rsid w:val="004B31D6"/>
    <w:rsid w:val="004B7E44"/>
    <w:rsid w:val="004C262F"/>
    <w:rsid w:val="004C5C47"/>
    <w:rsid w:val="004D5252"/>
    <w:rsid w:val="004F2B86"/>
    <w:rsid w:val="005171FA"/>
    <w:rsid w:val="00530F5C"/>
    <w:rsid w:val="005877A8"/>
    <w:rsid w:val="00590B39"/>
    <w:rsid w:val="005915F8"/>
    <w:rsid w:val="005A718F"/>
    <w:rsid w:val="005E5240"/>
    <w:rsid w:val="005F531C"/>
    <w:rsid w:val="006461A1"/>
    <w:rsid w:val="006578EE"/>
    <w:rsid w:val="00672011"/>
    <w:rsid w:val="00695886"/>
    <w:rsid w:val="006A1309"/>
    <w:rsid w:val="006A3CE7"/>
    <w:rsid w:val="006B4A37"/>
    <w:rsid w:val="00734A53"/>
    <w:rsid w:val="007516CF"/>
    <w:rsid w:val="007550EE"/>
    <w:rsid w:val="00771128"/>
    <w:rsid w:val="007824BF"/>
    <w:rsid w:val="007E2AF3"/>
    <w:rsid w:val="00817B5A"/>
    <w:rsid w:val="008370B6"/>
    <w:rsid w:val="0083763C"/>
    <w:rsid w:val="008B11F2"/>
    <w:rsid w:val="008B33BC"/>
    <w:rsid w:val="008E2B85"/>
    <w:rsid w:val="0091069C"/>
    <w:rsid w:val="009120E9"/>
    <w:rsid w:val="00930132"/>
    <w:rsid w:val="00945900"/>
    <w:rsid w:val="00992DA6"/>
    <w:rsid w:val="00996805"/>
    <w:rsid w:val="009A232E"/>
    <w:rsid w:val="009C396C"/>
    <w:rsid w:val="00A07114"/>
    <w:rsid w:val="00A36B3F"/>
    <w:rsid w:val="00A43BA3"/>
    <w:rsid w:val="00A57111"/>
    <w:rsid w:val="00AC663A"/>
    <w:rsid w:val="00AD0F27"/>
    <w:rsid w:val="00B572B4"/>
    <w:rsid w:val="00BA5072"/>
    <w:rsid w:val="00BB0674"/>
    <w:rsid w:val="00C03A22"/>
    <w:rsid w:val="00C11FE1"/>
    <w:rsid w:val="00C316FA"/>
    <w:rsid w:val="00C3619E"/>
    <w:rsid w:val="00C66668"/>
    <w:rsid w:val="00C76A5C"/>
    <w:rsid w:val="00C82E32"/>
    <w:rsid w:val="00CC03D8"/>
    <w:rsid w:val="00CC6051"/>
    <w:rsid w:val="00D03565"/>
    <w:rsid w:val="00D05670"/>
    <w:rsid w:val="00D148D1"/>
    <w:rsid w:val="00D16886"/>
    <w:rsid w:val="00D50125"/>
    <w:rsid w:val="00D65781"/>
    <w:rsid w:val="00D66024"/>
    <w:rsid w:val="00D76C49"/>
    <w:rsid w:val="00DA592C"/>
    <w:rsid w:val="00DA632A"/>
    <w:rsid w:val="00DB26A7"/>
    <w:rsid w:val="00DC5A6D"/>
    <w:rsid w:val="00DF7391"/>
    <w:rsid w:val="00E02F36"/>
    <w:rsid w:val="00E04EB7"/>
    <w:rsid w:val="00E200F1"/>
    <w:rsid w:val="00E310E1"/>
    <w:rsid w:val="00E76CAD"/>
    <w:rsid w:val="00E94B5F"/>
    <w:rsid w:val="00F274B1"/>
    <w:rsid w:val="00F354E9"/>
    <w:rsid w:val="00F64E18"/>
    <w:rsid w:val="00FC4F86"/>
    <w:rsid w:val="00FD5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F58EE"/>
  <w15:chartTrackingRefBased/>
  <w15:docId w15:val="{DE44560B-1206-4CFF-AB8E-99983F52E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CC6051"/>
    <w:pPr>
      <w:keepLines/>
      <w:spacing w:before="240" w:line="259" w:lineRule="auto"/>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CC6051"/>
    <w:pPr>
      <w:spacing w:after="100"/>
    </w:pPr>
  </w:style>
  <w:style w:type="character" w:styleId="Hyperlink">
    <w:name w:val="Hyperlink"/>
    <w:basedOn w:val="DefaultParagraphFont"/>
    <w:uiPriority w:val="99"/>
    <w:unhideWhenUsed/>
    <w:rsid w:val="00CC6051"/>
    <w:rPr>
      <w:color w:val="93C842" w:themeColor="hyperlink"/>
      <w:u w:val="single"/>
    </w:rPr>
  </w:style>
  <w:style w:type="paragraph" w:styleId="TOC2">
    <w:name w:val="toc 2"/>
    <w:basedOn w:val="Normal"/>
    <w:next w:val="Normal"/>
    <w:autoRedefine/>
    <w:uiPriority w:val="39"/>
    <w:unhideWhenUsed/>
    <w:rsid w:val="00992DA6"/>
    <w:pPr>
      <w:spacing w:after="100"/>
      <w:ind w:left="280"/>
    </w:pPr>
  </w:style>
  <w:style w:type="paragraph" w:styleId="TOC3">
    <w:name w:val="toc 3"/>
    <w:basedOn w:val="Normal"/>
    <w:next w:val="Normal"/>
    <w:autoRedefine/>
    <w:uiPriority w:val="39"/>
    <w:unhideWhenUsed/>
    <w:rsid w:val="00992DA6"/>
    <w:pPr>
      <w:spacing w:after="100"/>
      <w:ind w:left="560"/>
    </w:pPr>
  </w:style>
  <w:style w:type="paragraph" w:customStyle="1" w:styleId="UsualP">
    <w:name w:val="Usual P"/>
    <w:basedOn w:val="Normal"/>
    <w:link w:val="UsualPChar"/>
    <w:qFormat/>
    <w:rsid w:val="008370B6"/>
    <w:rPr>
      <w:rFonts w:ascii="Calibri" w:hAnsi="Calibri" w:cs="Calibri"/>
      <w:color w:val="161718" w:themeColor="text1"/>
      <w:sz w:val="24"/>
      <w:szCs w:val="24"/>
    </w:rPr>
  </w:style>
  <w:style w:type="table" w:styleId="TableGrid">
    <w:name w:val="Table Grid"/>
    <w:basedOn w:val="TableNormal"/>
    <w:uiPriority w:val="39"/>
    <w:rsid w:val="00E2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ualPChar">
    <w:name w:val="Usual P Char"/>
    <w:basedOn w:val="DefaultParagraphFont"/>
    <w:link w:val="UsualP"/>
    <w:rsid w:val="008370B6"/>
    <w:rPr>
      <w:rFonts w:ascii="Calibri" w:eastAsiaTheme="minorEastAsia" w:hAnsi="Calibri" w:cs="Calibri"/>
      <w:color w:val="161718" w:themeColor="text1"/>
      <w:sz w:val="24"/>
      <w:szCs w:val="24"/>
    </w:rPr>
  </w:style>
  <w:style w:type="table" w:styleId="GridTable5Dark">
    <w:name w:val="Grid Table 5 Dark"/>
    <w:basedOn w:val="TableNormal"/>
    <w:uiPriority w:val="50"/>
    <w:rsid w:val="00E200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0D2"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61718"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61718"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61718"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61718" w:themeFill="text1"/>
      </w:tcPr>
    </w:tblStylePr>
    <w:tblStylePr w:type="band1Vert">
      <w:tblPr/>
      <w:tcPr>
        <w:shd w:val="clear" w:color="auto" w:fill="9EA2A6" w:themeFill="text1" w:themeFillTint="66"/>
      </w:tcPr>
    </w:tblStylePr>
    <w:tblStylePr w:type="band1Horz">
      <w:tblPr/>
      <w:tcPr>
        <w:shd w:val="clear" w:color="auto" w:fill="9EA2A6" w:themeFill="text1" w:themeFillTint="66"/>
      </w:tcPr>
    </w:tblStylePr>
  </w:style>
  <w:style w:type="table" w:styleId="TableGridLight">
    <w:name w:val="Grid Table Light"/>
    <w:basedOn w:val="TableNormal"/>
    <w:uiPriority w:val="40"/>
    <w:rsid w:val="002E01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ishna\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277E85E-5721-4128-8F8C-6C0AFFEA4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3672</TotalTime>
  <Pages>30</Pages>
  <Words>3761</Words>
  <Characters>21439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dc:creator>
  <cp:keywords/>
  <dc:description/>
  <cp:lastModifiedBy>Yash Sinojia</cp:lastModifiedBy>
  <cp:revision>18</cp:revision>
  <dcterms:created xsi:type="dcterms:W3CDTF">2020-04-23T15:48:00Z</dcterms:created>
  <dcterms:modified xsi:type="dcterms:W3CDTF">2020-04-27T09:29:00Z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18ae16d8-0e39-372c-934e-c40ad6824dfe</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